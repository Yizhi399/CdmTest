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E476E" w14:textId="77777777" w:rsidR="00B64561" w:rsidRPr="00B64561" w:rsidRDefault="00B64561">
      <w:pPr>
        <w:rPr>
          <w:lang w:val="en-US"/>
        </w:rPr>
      </w:pPr>
    </w:p>
    <w:p w14:paraId="131735A2" w14:textId="77777777" w:rsidR="008769D1" w:rsidRDefault="00DF52C1">
      <w:pPr>
        <w:pStyle w:val="Title"/>
      </w:pPr>
      <w:r>
        <w:drawing>
          <wp:inline distT="0" distB="0" distL="0" distR="0" wp14:anchorId="6DA41187" wp14:editId="4A4169F8">
            <wp:extent cx="5577840" cy="14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77470" cy="20193"/>
                    </a:xfrm>
                    <a:prstGeom prst="rect">
                      <a:avLst/>
                    </a:prstGeom>
                    <a:noFill/>
                  </pic:spPr>
                </pic:pic>
              </a:graphicData>
            </a:graphic>
          </wp:inline>
        </w:drawing>
      </w:r>
    </w:p>
    <w:p w14:paraId="7C714630" w14:textId="77777777" w:rsidR="008769D1" w:rsidRDefault="00DF52C1">
      <w:pPr>
        <w:pStyle w:val="Title"/>
      </w:pPr>
      <w:r>
        <w:t>CDM Inspection report for the Medicare Claims Synthetic Public Use Files  database</w:t>
      </w:r>
    </w:p>
    <w:p w14:paraId="209EA470" w14:textId="77777777" w:rsidR="008769D1" w:rsidRDefault="00DF52C1">
      <w:pPr>
        <w:pStyle w:val="Centered"/>
      </w:pPr>
      <w:r>
        <w:t>Package Version: 1.0.0</w:t>
      </w:r>
    </w:p>
    <w:p w14:paraId="0117200D" w14:textId="77777777" w:rsidR="008769D1" w:rsidRDefault="00DF52C1">
      <w:pPr>
        <w:pStyle w:val="Centered"/>
      </w:pPr>
      <w:r>
        <w:t>Date: Sat Jan 16 16:36:42 2021</w:t>
      </w:r>
    </w:p>
    <w:p w14:paraId="6F355183" w14:textId="77777777" w:rsidR="008769D1" w:rsidRDefault="00DF52C1">
      <w:pPr>
        <w:pStyle w:val="Centered"/>
      </w:pPr>
      <w:r>
        <w:t>Authors: My Name</w:t>
      </w:r>
    </w:p>
    <w:p w14:paraId="6B84F0AB" w14:textId="77777777" w:rsidR="008769D1" w:rsidRDefault="00DF52C1">
      <w:r>
        <w:br w:type="page"/>
      </w:r>
    </w:p>
    <w:p w14:paraId="6611D305" w14:textId="77777777" w:rsidR="008769D1" w:rsidRDefault="00DF52C1">
      <w:pPr>
        <w:pStyle w:val="Heading1"/>
      </w:pPr>
      <w:bookmarkStart w:id="0" w:name="_Toc61707426"/>
      <w:r>
        <w:lastRenderedPageBreak/>
        <w:t>Table of content</w:t>
      </w:r>
      <w:bookmarkEnd w:id="0"/>
    </w:p>
    <w:p w14:paraId="54D94D3E" w14:textId="77777777" w:rsidR="0027660A" w:rsidRDefault="00DF52C1">
      <w:pPr>
        <w:pStyle w:val="TOC1"/>
        <w:tabs>
          <w:tab w:val="left" w:pos="480"/>
          <w:tab w:val="right" w:leader="dot" w:pos="9062"/>
        </w:tabs>
        <w:rPr>
          <w:noProof/>
        </w:rPr>
      </w:pPr>
      <w:r>
        <w:fldChar w:fldCharType="begin"/>
      </w:r>
      <w:r>
        <w:instrText>TOC \o "1-2" \h \z \u</w:instrText>
      </w:r>
      <w:r w:rsidR="0027660A">
        <w:fldChar w:fldCharType="separate"/>
      </w:r>
      <w:hyperlink w:anchor="_Toc61707426" w:history="1">
        <w:r w:rsidR="0027660A" w:rsidRPr="00EC63D3">
          <w:rPr>
            <w:rStyle w:val="Hyperlink"/>
            <w:noProof/>
          </w:rPr>
          <w:t>1</w:t>
        </w:r>
        <w:r w:rsidR="0027660A">
          <w:rPr>
            <w:noProof/>
          </w:rPr>
          <w:tab/>
        </w:r>
        <w:r w:rsidR="0027660A" w:rsidRPr="00EC63D3">
          <w:rPr>
            <w:rStyle w:val="Hyperlink"/>
            <w:noProof/>
          </w:rPr>
          <w:t>Table of content</w:t>
        </w:r>
        <w:r w:rsidR="0027660A">
          <w:rPr>
            <w:noProof/>
            <w:webHidden/>
          </w:rPr>
          <w:tab/>
        </w:r>
        <w:r w:rsidR="0027660A">
          <w:rPr>
            <w:noProof/>
            <w:webHidden/>
          </w:rPr>
          <w:fldChar w:fldCharType="begin"/>
        </w:r>
        <w:r w:rsidR="0027660A">
          <w:rPr>
            <w:noProof/>
            <w:webHidden/>
          </w:rPr>
          <w:instrText xml:space="preserve"> PAGEREF _Toc61707426 \h </w:instrText>
        </w:r>
        <w:r w:rsidR="0027660A">
          <w:rPr>
            <w:noProof/>
            <w:webHidden/>
          </w:rPr>
        </w:r>
        <w:r w:rsidR="0027660A">
          <w:rPr>
            <w:noProof/>
            <w:webHidden/>
          </w:rPr>
          <w:fldChar w:fldCharType="separate"/>
        </w:r>
        <w:r w:rsidR="0027660A">
          <w:rPr>
            <w:noProof/>
            <w:webHidden/>
          </w:rPr>
          <w:t>1</w:t>
        </w:r>
        <w:r w:rsidR="0027660A">
          <w:rPr>
            <w:noProof/>
            <w:webHidden/>
          </w:rPr>
          <w:fldChar w:fldCharType="end"/>
        </w:r>
      </w:hyperlink>
    </w:p>
    <w:p w14:paraId="2F7528FA" w14:textId="77777777" w:rsidR="0027660A" w:rsidRDefault="0027660A">
      <w:pPr>
        <w:pStyle w:val="TOC1"/>
        <w:tabs>
          <w:tab w:val="left" w:pos="480"/>
          <w:tab w:val="right" w:leader="dot" w:pos="9062"/>
        </w:tabs>
        <w:rPr>
          <w:noProof/>
        </w:rPr>
      </w:pPr>
      <w:hyperlink w:anchor="_Toc61707427" w:history="1">
        <w:r w:rsidRPr="00EC63D3">
          <w:rPr>
            <w:rStyle w:val="Hyperlink"/>
            <w:noProof/>
          </w:rPr>
          <w:t>2</w:t>
        </w:r>
        <w:r>
          <w:rPr>
            <w:noProof/>
          </w:rPr>
          <w:tab/>
        </w:r>
        <w:r w:rsidRPr="00EC63D3">
          <w:rPr>
            <w:rStyle w:val="Hyperlink"/>
            <w:noProof/>
          </w:rPr>
          <w:t>General Information</w:t>
        </w:r>
        <w:r>
          <w:rPr>
            <w:noProof/>
            <w:webHidden/>
          </w:rPr>
          <w:tab/>
        </w:r>
        <w:r>
          <w:rPr>
            <w:noProof/>
            <w:webHidden/>
          </w:rPr>
          <w:fldChar w:fldCharType="begin"/>
        </w:r>
        <w:r>
          <w:rPr>
            <w:noProof/>
            <w:webHidden/>
          </w:rPr>
          <w:instrText xml:space="preserve"> PAGEREF _Toc61707427 \h </w:instrText>
        </w:r>
        <w:r>
          <w:rPr>
            <w:noProof/>
            <w:webHidden/>
          </w:rPr>
        </w:r>
        <w:r>
          <w:rPr>
            <w:noProof/>
            <w:webHidden/>
          </w:rPr>
          <w:fldChar w:fldCharType="separate"/>
        </w:r>
        <w:r>
          <w:rPr>
            <w:noProof/>
            <w:webHidden/>
          </w:rPr>
          <w:t>2</w:t>
        </w:r>
        <w:r>
          <w:rPr>
            <w:noProof/>
            <w:webHidden/>
          </w:rPr>
          <w:fldChar w:fldCharType="end"/>
        </w:r>
      </w:hyperlink>
    </w:p>
    <w:p w14:paraId="3CB1D669" w14:textId="77777777" w:rsidR="0027660A" w:rsidRDefault="0027660A">
      <w:pPr>
        <w:pStyle w:val="TOC2"/>
        <w:tabs>
          <w:tab w:val="left" w:pos="960"/>
          <w:tab w:val="right" w:leader="dot" w:pos="9062"/>
        </w:tabs>
        <w:rPr>
          <w:noProof/>
        </w:rPr>
      </w:pPr>
      <w:hyperlink w:anchor="_Toc61707428" w:history="1">
        <w:r w:rsidRPr="00EC63D3">
          <w:rPr>
            <w:rStyle w:val="Hyperlink"/>
            <w:noProof/>
          </w:rPr>
          <w:t>2.1</w:t>
        </w:r>
        <w:r>
          <w:rPr>
            <w:noProof/>
          </w:rPr>
          <w:tab/>
        </w:r>
        <w:r w:rsidRPr="00EC63D3">
          <w:rPr>
            <w:rStyle w:val="Hyperlink"/>
            <w:noProof/>
          </w:rPr>
          <w:t>Contact Details</w:t>
        </w:r>
        <w:r>
          <w:rPr>
            <w:noProof/>
            <w:webHidden/>
          </w:rPr>
          <w:tab/>
        </w:r>
        <w:r>
          <w:rPr>
            <w:noProof/>
            <w:webHidden/>
          </w:rPr>
          <w:fldChar w:fldCharType="begin"/>
        </w:r>
        <w:r>
          <w:rPr>
            <w:noProof/>
            <w:webHidden/>
          </w:rPr>
          <w:instrText xml:space="preserve"> PAGEREF _Toc61707428 \h </w:instrText>
        </w:r>
        <w:r>
          <w:rPr>
            <w:noProof/>
            <w:webHidden/>
          </w:rPr>
        </w:r>
        <w:r>
          <w:rPr>
            <w:noProof/>
            <w:webHidden/>
          </w:rPr>
          <w:fldChar w:fldCharType="separate"/>
        </w:r>
        <w:r>
          <w:rPr>
            <w:noProof/>
            <w:webHidden/>
          </w:rPr>
          <w:t>2</w:t>
        </w:r>
        <w:r>
          <w:rPr>
            <w:noProof/>
            <w:webHidden/>
          </w:rPr>
          <w:fldChar w:fldCharType="end"/>
        </w:r>
      </w:hyperlink>
    </w:p>
    <w:p w14:paraId="0D7B60F3" w14:textId="77777777" w:rsidR="0027660A" w:rsidRDefault="0027660A">
      <w:pPr>
        <w:pStyle w:val="TOC2"/>
        <w:tabs>
          <w:tab w:val="left" w:pos="960"/>
          <w:tab w:val="right" w:leader="dot" w:pos="9062"/>
        </w:tabs>
        <w:rPr>
          <w:noProof/>
        </w:rPr>
      </w:pPr>
      <w:hyperlink w:anchor="_Toc61707429" w:history="1">
        <w:r w:rsidRPr="00EC63D3">
          <w:rPr>
            <w:rStyle w:val="Hyperlink"/>
            <w:noProof/>
          </w:rPr>
          <w:t>2.2</w:t>
        </w:r>
        <w:r>
          <w:rPr>
            <w:noProof/>
          </w:rPr>
          <w:tab/>
        </w:r>
        <w:r w:rsidRPr="00EC63D3">
          <w:rPr>
            <w:rStyle w:val="Hyperlink"/>
            <w:noProof/>
          </w:rPr>
          <w:t>Database Description</w:t>
        </w:r>
        <w:r>
          <w:rPr>
            <w:noProof/>
            <w:webHidden/>
          </w:rPr>
          <w:tab/>
        </w:r>
        <w:r>
          <w:rPr>
            <w:noProof/>
            <w:webHidden/>
          </w:rPr>
          <w:fldChar w:fldCharType="begin"/>
        </w:r>
        <w:r>
          <w:rPr>
            <w:noProof/>
            <w:webHidden/>
          </w:rPr>
          <w:instrText xml:space="preserve"> PAGEREF _Toc61707429 \h </w:instrText>
        </w:r>
        <w:r>
          <w:rPr>
            <w:noProof/>
            <w:webHidden/>
          </w:rPr>
        </w:r>
        <w:r>
          <w:rPr>
            <w:noProof/>
            <w:webHidden/>
          </w:rPr>
          <w:fldChar w:fldCharType="separate"/>
        </w:r>
        <w:r>
          <w:rPr>
            <w:noProof/>
            <w:webHidden/>
          </w:rPr>
          <w:t>2</w:t>
        </w:r>
        <w:r>
          <w:rPr>
            <w:noProof/>
            <w:webHidden/>
          </w:rPr>
          <w:fldChar w:fldCharType="end"/>
        </w:r>
      </w:hyperlink>
    </w:p>
    <w:p w14:paraId="514305D8" w14:textId="77777777" w:rsidR="0027660A" w:rsidRDefault="0027660A">
      <w:pPr>
        <w:pStyle w:val="TOC2"/>
        <w:tabs>
          <w:tab w:val="left" w:pos="960"/>
          <w:tab w:val="right" w:leader="dot" w:pos="9062"/>
        </w:tabs>
        <w:rPr>
          <w:noProof/>
        </w:rPr>
      </w:pPr>
      <w:hyperlink w:anchor="_Toc61707430" w:history="1">
        <w:r w:rsidRPr="00EC63D3">
          <w:rPr>
            <w:rStyle w:val="Hyperlink"/>
            <w:noProof/>
          </w:rPr>
          <w:t>2.3</w:t>
        </w:r>
        <w:r>
          <w:rPr>
            <w:noProof/>
          </w:rPr>
          <w:tab/>
        </w:r>
        <w:r w:rsidRPr="00EC63D3">
          <w:rPr>
            <w:rStyle w:val="Hyperlink"/>
            <w:noProof/>
          </w:rPr>
          <w:t>SME Role</w:t>
        </w:r>
        <w:r>
          <w:rPr>
            <w:noProof/>
            <w:webHidden/>
          </w:rPr>
          <w:tab/>
        </w:r>
        <w:r>
          <w:rPr>
            <w:noProof/>
            <w:webHidden/>
          </w:rPr>
          <w:fldChar w:fldCharType="begin"/>
        </w:r>
        <w:r>
          <w:rPr>
            <w:noProof/>
            <w:webHidden/>
          </w:rPr>
          <w:instrText xml:space="preserve"> PAGEREF _Toc61707430 \h </w:instrText>
        </w:r>
        <w:r>
          <w:rPr>
            <w:noProof/>
            <w:webHidden/>
          </w:rPr>
        </w:r>
        <w:r>
          <w:rPr>
            <w:noProof/>
            <w:webHidden/>
          </w:rPr>
          <w:fldChar w:fldCharType="separate"/>
        </w:r>
        <w:r>
          <w:rPr>
            <w:noProof/>
            <w:webHidden/>
          </w:rPr>
          <w:t>2</w:t>
        </w:r>
        <w:r>
          <w:rPr>
            <w:noProof/>
            <w:webHidden/>
          </w:rPr>
          <w:fldChar w:fldCharType="end"/>
        </w:r>
      </w:hyperlink>
    </w:p>
    <w:p w14:paraId="134418D2" w14:textId="77777777" w:rsidR="0027660A" w:rsidRDefault="0027660A">
      <w:pPr>
        <w:pStyle w:val="TOC1"/>
        <w:tabs>
          <w:tab w:val="left" w:pos="480"/>
          <w:tab w:val="right" w:leader="dot" w:pos="9062"/>
        </w:tabs>
        <w:rPr>
          <w:noProof/>
        </w:rPr>
      </w:pPr>
      <w:hyperlink w:anchor="_Toc61707431" w:history="1">
        <w:r w:rsidRPr="00EC63D3">
          <w:rPr>
            <w:rStyle w:val="Hyperlink"/>
            <w:noProof/>
          </w:rPr>
          <w:t>3</w:t>
        </w:r>
        <w:r>
          <w:rPr>
            <w:noProof/>
          </w:rPr>
          <w:tab/>
        </w:r>
        <w:r w:rsidRPr="00EC63D3">
          <w:rPr>
            <w:rStyle w:val="Hyperlink"/>
            <w:noProof/>
          </w:rPr>
          <w:t>ETL Development General</w:t>
        </w:r>
        <w:r>
          <w:rPr>
            <w:noProof/>
            <w:webHidden/>
          </w:rPr>
          <w:tab/>
        </w:r>
        <w:r>
          <w:rPr>
            <w:noProof/>
            <w:webHidden/>
          </w:rPr>
          <w:fldChar w:fldCharType="begin"/>
        </w:r>
        <w:r>
          <w:rPr>
            <w:noProof/>
            <w:webHidden/>
          </w:rPr>
          <w:instrText xml:space="preserve"> PAGEREF _Toc61707431 \h </w:instrText>
        </w:r>
        <w:r>
          <w:rPr>
            <w:noProof/>
            <w:webHidden/>
          </w:rPr>
        </w:r>
        <w:r>
          <w:rPr>
            <w:noProof/>
            <w:webHidden/>
          </w:rPr>
          <w:fldChar w:fldCharType="separate"/>
        </w:r>
        <w:r>
          <w:rPr>
            <w:noProof/>
            <w:webHidden/>
          </w:rPr>
          <w:t>3</w:t>
        </w:r>
        <w:r>
          <w:rPr>
            <w:noProof/>
            <w:webHidden/>
          </w:rPr>
          <w:fldChar w:fldCharType="end"/>
        </w:r>
      </w:hyperlink>
    </w:p>
    <w:p w14:paraId="3678F29A" w14:textId="77777777" w:rsidR="0027660A" w:rsidRDefault="0027660A">
      <w:pPr>
        <w:pStyle w:val="TOC2"/>
        <w:tabs>
          <w:tab w:val="left" w:pos="960"/>
          <w:tab w:val="right" w:leader="dot" w:pos="9062"/>
        </w:tabs>
        <w:rPr>
          <w:noProof/>
        </w:rPr>
      </w:pPr>
      <w:hyperlink w:anchor="_Toc61707432" w:history="1">
        <w:r w:rsidRPr="00EC63D3">
          <w:rPr>
            <w:rStyle w:val="Hyperlink"/>
            <w:noProof/>
          </w:rPr>
          <w:t>3.1</w:t>
        </w:r>
        <w:r>
          <w:rPr>
            <w:noProof/>
          </w:rPr>
          <w:tab/>
        </w:r>
        <w:r w:rsidRPr="00EC63D3">
          <w:rPr>
            <w:rStyle w:val="Hyperlink"/>
            <w:noProof/>
          </w:rPr>
          <w:t>ETL Documentation</w:t>
        </w:r>
        <w:r>
          <w:rPr>
            <w:noProof/>
            <w:webHidden/>
          </w:rPr>
          <w:tab/>
        </w:r>
        <w:r>
          <w:rPr>
            <w:noProof/>
            <w:webHidden/>
          </w:rPr>
          <w:fldChar w:fldCharType="begin"/>
        </w:r>
        <w:r>
          <w:rPr>
            <w:noProof/>
            <w:webHidden/>
          </w:rPr>
          <w:instrText xml:space="preserve"> PAGEREF _Toc61707432 \h </w:instrText>
        </w:r>
        <w:r>
          <w:rPr>
            <w:noProof/>
            <w:webHidden/>
          </w:rPr>
        </w:r>
        <w:r>
          <w:rPr>
            <w:noProof/>
            <w:webHidden/>
          </w:rPr>
          <w:fldChar w:fldCharType="separate"/>
        </w:r>
        <w:r>
          <w:rPr>
            <w:noProof/>
            <w:webHidden/>
          </w:rPr>
          <w:t>3</w:t>
        </w:r>
        <w:r>
          <w:rPr>
            <w:noProof/>
            <w:webHidden/>
          </w:rPr>
          <w:fldChar w:fldCharType="end"/>
        </w:r>
      </w:hyperlink>
    </w:p>
    <w:p w14:paraId="58FFCE44" w14:textId="77777777" w:rsidR="0027660A" w:rsidRDefault="0027660A">
      <w:pPr>
        <w:pStyle w:val="TOC2"/>
        <w:tabs>
          <w:tab w:val="left" w:pos="960"/>
          <w:tab w:val="right" w:leader="dot" w:pos="9062"/>
        </w:tabs>
        <w:rPr>
          <w:noProof/>
        </w:rPr>
      </w:pPr>
      <w:hyperlink w:anchor="_Toc61707433" w:history="1">
        <w:r w:rsidRPr="00EC63D3">
          <w:rPr>
            <w:rStyle w:val="Hyperlink"/>
            <w:noProof/>
          </w:rPr>
          <w:t>3.2</w:t>
        </w:r>
        <w:r>
          <w:rPr>
            <w:noProof/>
          </w:rPr>
          <w:tab/>
        </w:r>
        <w:r w:rsidRPr="00EC63D3">
          <w:rPr>
            <w:rStyle w:val="Hyperlink"/>
            <w:noProof/>
          </w:rPr>
          <w:t>ETL Implementation</w:t>
        </w:r>
        <w:r>
          <w:rPr>
            <w:noProof/>
            <w:webHidden/>
          </w:rPr>
          <w:tab/>
        </w:r>
        <w:r>
          <w:rPr>
            <w:noProof/>
            <w:webHidden/>
          </w:rPr>
          <w:fldChar w:fldCharType="begin"/>
        </w:r>
        <w:r>
          <w:rPr>
            <w:noProof/>
            <w:webHidden/>
          </w:rPr>
          <w:instrText xml:space="preserve"> PAGEREF _Toc61707433 \h </w:instrText>
        </w:r>
        <w:r>
          <w:rPr>
            <w:noProof/>
            <w:webHidden/>
          </w:rPr>
        </w:r>
        <w:r>
          <w:rPr>
            <w:noProof/>
            <w:webHidden/>
          </w:rPr>
          <w:fldChar w:fldCharType="separate"/>
        </w:r>
        <w:r>
          <w:rPr>
            <w:noProof/>
            <w:webHidden/>
          </w:rPr>
          <w:t>3</w:t>
        </w:r>
        <w:r>
          <w:rPr>
            <w:noProof/>
            <w:webHidden/>
          </w:rPr>
          <w:fldChar w:fldCharType="end"/>
        </w:r>
      </w:hyperlink>
    </w:p>
    <w:p w14:paraId="6898FC1D" w14:textId="77777777" w:rsidR="0027660A" w:rsidRDefault="0027660A">
      <w:pPr>
        <w:pStyle w:val="TOC2"/>
        <w:tabs>
          <w:tab w:val="left" w:pos="960"/>
          <w:tab w:val="right" w:leader="dot" w:pos="9062"/>
        </w:tabs>
        <w:rPr>
          <w:noProof/>
        </w:rPr>
      </w:pPr>
      <w:hyperlink w:anchor="_Toc61707434" w:history="1">
        <w:r w:rsidRPr="00EC63D3">
          <w:rPr>
            <w:rStyle w:val="Hyperlink"/>
            <w:noProof/>
          </w:rPr>
          <w:t>3.3</w:t>
        </w:r>
        <w:r>
          <w:rPr>
            <w:noProof/>
          </w:rPr>
          <w:tab/>
        </w:r>
        <w:r w:rsidRPr="00EC63D3">
          <w:rPr>
            <w:rStyle w:val="Hyperlink"/>
            <w:noProof/>
          </w:rPr>
          <w:t>Record counts data tables</w:t>
        </w:r>
        <w:r>
          <w:rPr>
            <w:noProof/>
            <w:webHidden/>
          </w:rPr>
          <w:tab/>
        </w:r>
        <w:r>
          <w:rPr>
            <w:noProof/>
            <w:webHidden/>
          </w:rPr>
          <w:fldChar w:fldCharType="begin"/>
        </w:r>
        <w:r>
          <w:rPr>
            <w:noProof/>
            <w:webHidden/>
          </w:rPr>
          <w:instrText xml:space="preserve"> PAGEREF _Toc61707434 \h </w:instrText>
        </w:r>
        <w:r>
          <w:rPr>
            <w:noProof/>
            <w:webHidden/>
          </w:rPr>
        </w:r>
        <w:r>
          <w:rPr>
            <w:noProof/>
            <w:webHidden/>
          </w:rPr>
          <w:fldChar w:fldCharType="separate"/>
        </w:r>
        <w:r>
          <w:rPr>
            <w:noProof/>
            <w:webHidden/>
          </w:rPr>
          <w:t>3</w:t>
        </w:r>
        <w:r>
          <w:rPr>
            <w:noProof/>
            <w:webHidden/>
          </w:rPr>
          <w:fldChar w:fldCharType="end"/>
        </w:r>
      </w:hyperlink>
    </w:p>
    <w:p w14:paraId="500CD693" w14:textId="77777777" w:rsidR="0027660A" w:rsidRDefault="0027660A">
      <w:pPr>
        <w:pStyle w:val="TOC2"/>
        <w:tabs>
          <w:tab w:val="left" w:pos="960"/>
          <w:tab w:val="right" w:leader="dot" w:pos="9062"/>
        </w:tabs>
        <w:rPr>
          <w:noProof/>
        </w:rPr>
      </w:pPr>
      <w:hyperlink w:anchor="_Toc61707435" w:history="1">
        <w:r w:rsidRPr="00EC63D3">
          <w:rPr>
            <w:rStyle w:val="Hyperlink"/>
            <w:noProof/>
          </w:rPr>
          <w:t>3.4</w:t>
        </w:r>
        <w:r>
          <w:rPr>
            <w:noProof/>
          </w:rPr>
          <w:tab/>
        </w:r>
        <w:r w:rsidRPr="00EC63D3">
          <w:rPr>
            <w:rStyle w:val="Hyperlink"/>
            <w:noProof/>
          </w:rPr>
          <w:t>Data density plots</w:t>
        </w:r>
        <w:r>
          <w:rPr>
            <w:noProof/>
            <w:webHidden/>
          </w:rPr>
          <w:tab/>
        </w:r>
        <w:r>
          <w:rPr>
            <w:noProof/>
            <w:webHidden/>
          </w:rPr>
          <w:fldChar w:fldCharType="begin"/>
        </w:r>
        <w:r>
          <w:rPr>
            <w:noProof/>
            <w:webHidden/>
          </w:rPr>
          <w:instrText xml:space="preserve"> PAGEREF _Toc61707435 \h </w:instrText>
        </w:r>
        <w:r>
          <w:rPr>
            <w:noProof/>
            <w:webHidden/>
          </w:rPr>
        </w:r>
        <w:r>
          <w:rPr>
            <w:noProof/>
            <w:webHidden/>
          </w:rPr>
          <w:fldChar w:fldCharType="separate"/>
        </w:r>
        <w:r>
          <w:rPr>
            <w:noProof/>
            <w:webHidden/>
          </w:rPr>
          <w:t>5</w:t>
        </w:r>
        <w:r>
          <w:rPr>
            <w:noProof/>
            <w:webHidden/>
          </w:rPr>
          <w:fldChar w:fldCharType="end"/>
        </w:r>
      </w:hyperlink>
    </w:p>
    <w:p w14:paraId="1790B0C7" w14:textId="77777777" w:rsidR="0027660A" w:rsidRDefault="0027660A">
      <w:pPr>
        <w:pStyle w:val="TOC2"/>
        <w:tabs>
          <w:tab w:val="left" w:pos="960"/>
          <w:tab w:val="right" w:leader="dot" w:pos="9062"/>
        </w:tabs>
        <w:rPr>
          <w:noProof/>
        </w:rPr>
      </w:pPr>
      <w:hyperlink w:anchor="_Toc61707436" w:history="1">
        <w:r w:rsidRPr="00EC63D3">
          <w:rPr>
            <w:rStyle w:val="Hyperlink"/>
            <w:noProof/>
          </w:rPr>
          <w:t>3.5</w:t>
        </w:r>
        <w:r>
          <w:rPr>
            <w:noProof/>
          </w:rPr>
          <w:tab/>
        </w:r>
        <w:r w:rsidRPr="00EC63D3">
          <w:rPr>
            <w:rStyle w:val="Hyperlink"/>
            <w:noProof/>
          </w:rPr>
          <w:t>Concepts per person</w:t>
        </w:r>
        <w:r>
          <w:rPr>
            <w:noProof/>
            <w:webHidden/>
          </w:rPr>
          <w:tab/>
        </w:r>
        <w:r>
          <w:rPr>
            <w:noProof/>
            <w:webHidden/>
          </w:rPr>
          <w:fldChar w:fldCharType="begin"/>
        </w:r>
        <w:r>
          <w:rPr>
            <w:noProof/>
            <w:webHidden/>
          </w:rPr>
          <w:instrText xml:space="preserve"> PAGEREF _Toc61707436 \h </w:instrText>
        </w:r>
        <w:r>
          <w:rPr>
            <w:noProof/>
            <w:webHidden/>
          </w:rPr>
        </w:r>
        <w:r>
          <w:rPr>
            <w:noProof/>
            <w:webHidden/>
          </w:rPr>
          <w:fldChar w:fldCharType="separate"/>
        </w:r>
        <w:r>
          <w:rPr>
            <w:noProof/>
            <w:webHidden/>
          </w:rPr>
          <w:t>6</w:t>
        </w:r>
        <w:r>
          <w:rPr>
            <w:noProof/>
            <w:webHidden/>
          </w:rPr>
          <w:fldChar w:fldCharType="end"/>
        </w:r>
      </w:hyperlink>
    </w:p>
    <w:p w14:paraId="24DA80EF" w14:textId="77777777" w:rsidR="0027660A" w:rsidRDefault="0027660A">
      <w:pPr>
        <w:pStyle w:val="TOC1"/>
        <w:tabs>
          <w:tab w:val="left" w:pos="480"/>
          <w:tab w:val="right" w:leader="dot" w:pos="9062"/>
        </w:tabs>
        <w:rPr>
          <w:noProof/>
        </w:rPr>
      </w:pPr>
      <w:hyperlink w:anchor="_Toc61707437" w:history="1">
        <w:r w:rsidRPr="00EC63D3">
          <w:rPr>
            <w:rStyle w:val="Hyperlink"/>
            <w:noProof/>
          </w:rPr>
          <w:t>4</w:t>
        </w:r>
        <w:r>
          <w:rPr>
            <w:noProof/>
          </w:rPr>
          <w:tab/>
        </w:r>
        <w:r w:rsidRPr="00EC63D3">
          <w:rPr>
            <w:rStyle w:val="Hyperlink"/>
            <w:noProof/>
          </w:rPr>
          <w:t>Vocabulary Mapping</w:t>
        </w:r>
        <w:r>
          <w:rPr>
            <w:noProof/>
            <w:webHidden/>
          </w:rPr>
          <w:tab/>
        </w:r>
        <w:r>
          <w:rPr>
            <w:noProof/>
            <w:webHidden/>
          </w:rPr>
          <w:fldChar w:fldCharType="begin"/>
        </w:r>
        <w:r>
          <w:rPr>
            <w:noProof/>
            <w:webHidden/>
          </w:rPr>
          <w:instrText xml:space="preserve"> PAGEREF _Toc61707437 \h </w:instrText>
        </w:r>
        <w:r>
          <w:rPr>
            <w:noProof/>
            <w:webHidden/>
          </w:rPr>
        </w:r>
        <w:r>
          <w:rPr>
            <w:noProof/>
            <w:webHidden/>
          </w:rPr>
          <w:fldChar w:fldCharType="separate"/>
        </w:r>
        <w:r>
          <w:rPr>
            <w:noProof/>
            <w:webHidden/>
          </w:rPr>
          <w:t>6</w:t>
        </w:r>
        <w:r>
          <w:rPr>
            <w:noProof/>
            <w:webHidden/>
          </w:rPr>
          <w:fldChar w:fldCharType="end"/>
        </w:r>
      </w:hyperlink>
    </w:p>
    <w:p w14:paraId="6D9124F7" w14:textId="77777777" w:rsidR="0027660A" w:rsidRDefault="0027660A">
      <w:pPr>
        <w:pStyle w:val="TOC2"/>
        <w:tabs>
          <w:tab w:val="left" w:pos="960"/>
          <w:tab w:val="right" w:leader="dot" w:pos="9062"/>
        </w:tabs>
        <w:rPr>
          <w:noProof/>
        </w:rPr>
      </w:pPr>
      <w:hyperlink w:anchor="_Toc61707438" w:history="1">
        <w:r w:rsidRPr="00EC63D3">
          <w:rPr>
            <w:rStyle w:val="Hyperlink"/>
            <w:noProof/>
          </w:rPr>
          <w:t>4.1</w:t>
        </w:r>
        <w:r>
          <w:rPr>
            <w:noProof/>
          </w:rPr>
          <w:tab/>
        </w:r>
        <w:r w:rsidRPr="00EC63D3">
          <w:rPr>
            <w:rStyle w:val="Hyperlink"/>
            <w:noProof/>
          </w:rPr>
          <w:t>Vocabularies</w:t>
        </w:r>
        <w:r>
          <w:rPr>
            <w:noProof/>
            <w:webHidden/>
          </w:rPr>
          <w:tab/>
        </w:r>
        <w:r>
          <w:rPr>
            <w:noProof/>
            <w:webHidden/>
          </w:rPr>
          <w:fldChar w:fldCharType="begin"/>
        </w:r>
        <w:r>
          <w:rPr>
            <w:noProof/>
            <w:webHidden/>
          </w:rPr>
          <w:instrText xml:space="preserve"> PAGEREF _Toc61707438 \h </w:instrText>
        </w:r>
        <w:r>
          <w:rPr>
            <w:noProof/>
            <w:webHidden/>
          </w:rPr>
        </w:r>
        <w:r>
          <w:rPr>
            <w:noProof/>
            <w:webHidden/>
          </w:rPr>
          <w:fldChar w:fldCharType="separate"/>
        </w:r>
        <w:r>
          <w:rPr>
            <w:noProof/>
            <w:webHidden/>
          </w:rPr>
          <w:t>6</w:t>
        </w:r>
        <w:r>
          <w:rPr>
            <w:noProof/>
            <w:webHidden/>
          </w:rPr>
          <w:fldChar w:fldCharType="end"/>
        </w:r>
      </w:hyperlink>
    </w:p>
    <w:p w14:paraId="74441741" w14:textId="77777777" w:rsidR="0027660A" w:rsidRDefault="0027660A">
      <w:pPr>
        <w:pStyle w:val="TOC2"/>
        <w:tabs>
          <w:tab w:val="left" w:pos="960"/>
          <w:tab w:val="right" w:leader="dot" w:pos="9062"/>
        </w:tabs>
        <w:rPr>
          <w:noProof/>
        </w:rPr>
      </w:pPr>
      <w:hyperlink w:anchor="_Toc61707439" w:history="1">
        <w:r w:rsidRPr="00EC63D3">
          <w:rPr>
            <w:rStyle w:val="Hyperlink"/>
            <w:noProof/>
          </w:rPr>
          <w:t>4.2</w:t>
        </w:r>
        <w:r>
          <w:rPr>
            <w:noProof/>
          </w:rPr>
          <w:tab/>
        </w:r>
        <w:r w:rsidRPr="00EC63D3">
          <w:rPr>
            <w:rStyle w:val="Hyperlink"/>
            <w:noProof/>
          </w:rPr>
          <w:t>Table counts</w:t>
        </w:r>
        <w:r>
          <w:rPr>
            <w:noProof/>
            <w:webHidden/>
          </w:rPr>
          <w:tab/>
        </w:r>
        <w:r>
          <w:rPr>
            <w:noProof/>
            <w:webHidden/>
          </w:rPr>
          <w:fldChar w:fldCharType="begin"/>
        </w:r>
        <w:r>
          <w:rPr>
            <w:noProof/>
            <w:webHidden/>
          </w:rPr>
          <w:instrText xml:space="preserve"> PAGEREF _Toc61707439 \h </w:instrText>
        </w:r>
        <w:r>
          <w:rPr>
            <w:noProof/>
            <w:webHidden/>
          </w:rPr>
        </w:r>
        <w:r>
          <w:rPr>
            <w:noProof/>
            <w:webHidden/>
          </w:rPr>
          <w:fldChar w:fldCharType="separate"/>
        </w:r>
        <w:r>
          <w:rPr>
            <w:noProof/>
            <w:webHidden/>
          </w:rPr>
          <w:t>8</w:t>
        </w:r>
        <w:r>
          <w:rPr>
            <w:noProof/>
            <w:webHidden/>
          </w:rPr>
          <w:fldChar w:fldCharType="end"/>
        </w:r>
      </w:hyperlink>
    </w:p>
    <w:p w14:paraId="733D1ECF" w14:textId="77777777" w:rsidR="0027660A" w:rsidRDefault="0027660A">
      <w:pPr>
        <w:pStyle w:val="TOC2"/>
        <w:tabs>
          <w:tab w:val="left" w:pos="960"/>
          <w:tab w:val="right" w:leader="dot" w:pos="9062"/>
        </w:tabs>
        <w:rPr>
          <w:noProof/>
        </w:rPr>
      </w:pPr>
      <w:hyperlink w:anchor="_Toc61707440" w:history="1">
        <w:r w:rsidRPr="00EC63D3">
          <w:rPr>
            <w:rStyle w:val="Hyperlink"/>
            <w:noProof/>
          </w:rPr>
          <w:t>4.3</w:t>
        </w:r>
        <w:r>
          <w:rPr>
            <w:noProof/>
          </w:rPr>
          <w:tab/>
        </w:r>
        <w:r w:rsidRPr="00EC63D3">
          <w:rPr>
            <w:rStyle w:val="Hyperlink"/>
            <w:noProof/>
          </w:rPr>
          <w:t>Mapping Completeness</w:t>
        </w:r>
        <w:r>
          <w:rPr>
            <w:noProof/>
            <w:webHidden/>
          </w:rPr>
          <w:tab/>
        </w:r>
        <w:r>
          <w:rPr>
            <w:noProof/>
            <w:webHidden/>
          </w:rPr>
          <w:fldChar w:fldCharType="begin"/>
        </w:r>
        <w:r>
          <w:rPr>
            <w:noProof/>
            <w:webHidden/>
          </w:rPr>
          <w:instrText xml:space="preserve"> PAGEREF _Toc61707440 \h </w:instrText>
        </w:r>
        <w:r>
          <w:rPr>
            <w:noProof/>
            <w:webHidden/>
          </w:rPr>
        </w:r>
        <w:r>
          <w:rPr>
            <w:noProof/>
            <w:webHidden/>
          </w:rPr>
          <w:fldChar w:fldCharType="separate"/>
        </w:r>
        <w:r>
          <w:rPr>
            <w:noProof/>
            <w:webHidden/>
          </w:rPr>
          <w:t>8</w:t>
        </w:r>
        <w:r>
          <w:rPr>
            <w:noProof/>
            <w:webHidden/>
          </w:rPr>
          <w:fldChar w:fldCharType="end"/>
        </w:r>
      </w:hyperlink>
    </w:p>
    <w:p w14:paraId="0AD3D154" w14:textId="77777777" w:rsidR="0027660A" w:rsidRDefault="0027660A">
      <w:pPr>
        <w:pStyle w:val="TOC2"/>
        <w:tabs>
          <w:tab w:val="left" w:pos="960"/>
          <w:tab w:val="right" w:leader="dot" w:pos="9062"/>
        </w:tabs>
        <w:rPr>
          <w:noProof/>
        </w:rPr>
      </w:pPr>
      <w:hyperlink w:anchor="_Toc61707441" w:history="1">
        <w:r w:rsidRPr="00EC63D3">
          <w:rPr>
            <w:rStyle w:val="Hyperlink"/>
            <w:noProof/>
          </w:rPr>
          <w:t>4.4</w:t>
        </w:r>
        <w:r>
          <w:rPr>
            <w:noProof/>
          </w:rPr>
          <w:tab/>
        </w:r>
        <w:r w:rsidRPr="00EC63D3">
          <w:rPr>
            <w:rStyle w:val="Hyperlink"/>
            <w:noProof/>
          </w:rPr>
          <w:t>Drug Mappings</w:t>
        </w:r>
        <w:r>
          <w:rPr>
            <w:noProof/>
            <w:webHidden/>
          </w:rPr>
          <w:tab/>
        </w:r>
        <w:r>
          <w:rPr>
            <w:noProof/>
            <w:webHidden/>
          </w:rPr>
          <w:fldChar w:fldCharType="begin"/>
        </w:r>
        <w:r>
          <w:rPr>
            <w:noProof/>
            <w:webHidden/>
          </w:rPr>
          <w:instrText xml:space="preserve"> PAGEREF _Toc61707441 \h </w:instrText>
        </w:r>
        <w:r>
          <w:rPr>
            <w:noProof/>
            <w:webHidden/>
          </w:rPr>
        </w:r>
        <w:r>
          <w:rPr>
            <w:noProof/>
            <w:webHidden/>
          </w:rPr>
          <w:fldChar w:fldCharType="separate"/>
        </w:r>
        <w:r>
          <w:rPr>
            <w:noProof/>
            <w:webHidden/>
          </w:rPr>
          <w:t>10</w:t>
        </w:r>
        <w:r>
          <w:rPr>
            <w:noProof/>
            <w:webHidden/>
          </w:rPr>
          <w:fldChar w:fldCharType="end"/>
        </w:r>
      </w:hyperlink>
    </w:p>
    <w:p w14:paraId="7B124D2B" w14:textId="77777777" w:rsidR="0027660A" w:rsidRDefault="0027660A">
      <w:pPr>
        <w:pStyle w:val="TOC2"/>
        <w:tabs>
          <w:tab w:val="left" w:pos="960"/>
          <w:tab w:val="right" w:leader="dot" w:pos="9062"/>
        </w:tabs>
        <w:rPr>
          <w:noProof/>
        </w:rPr>
      </w:pPr>
      <w:hyperlink w:anchor="_Toc61707442" w:history="1">
        <w:r w:rsidRPr="00EC63D3">
          <w:rPr>
            <w:rStyle w:val="Hyperlink"/>
            <w:noProof/>
          </w:rPr>
          <w:t>4.5</w:t>
        </w:r>
        <w:r>
          <w:rPr>
            <w:noProof/>
          </w:rPr>
          <w:tab/>
        </w:r>
        <w:r w:rsidRPr="00EC63D3">
          <w:rPr>
            <w:rStyle w:val="Hyperlink"/>
            <w:noProof/>
          </w:rPr>
          <w:t xml:space="preserve">Unmapped </w:t>
        </w:r>
        <w:r w:rsidRPr="00EC63D3">
          <w:rPr>
            <w:rStyle w:val="Hyperlink"/>
            <w:noProof/>
          </w:rPr>
          <w:t>C</w:t>
        </w:r>
        <w:r w:rsidRPr="00EC63D3">
          <w:rPr>
            <w:rStyle w:val="Hyperlink"/>
            <w:noProof/>
          </w:rPr>
          <w:t>odes</w:t>
        </w:r>
        <w:r>
          <w:rPr>
            <w:noProof/>
            <w:webHidden/>
          </w:rPr>
          <w:tab/>
        </w:r>
        <w:r>
          <w:rPr>
            <w:noProof/>
            <w:webHidden/>
          </w:rPr>
          <w:fldChar w:fldCharType="begin"/>
        </w:r>
        <w:r>
          <w:rPr>
            <w:noProof/>
            <w:webHidden/>
          </w:rPr>
          <w:instrText xml:space="preserve"> PAGEREF _Toc61707442 \h </w:instrText>
        </w:r>
        <w:r>
          <w:rPr>
            <w:noProof/>
            <w:webHidden/>
          </w:rPr>
        </w:r>
        <w:r>
          <w:rPr>
            <w:noProof/>
            <w:webHidden/>
          </w:rPr>
          <w:fldChar w:fldCharType="separate"/>
        </w:r>
        <w:r>
          <w:rPr>
            <w:noProof/>
            <w:webHidden/>
          </w:rPr>
          <w:t>10</w:t>
        </w:r>
        <w:r>
          <w:rPr>
            <w:noProof/>
            <w:webHidden/>
          </w:rPr>
          <w:fldChar w:fldCharType="end"/>
        </w:r>
      </w:hyperlink>
    </w:p>
    <w:p w14:paraId="082759AB" w14:textId="77777777" w:rsidR="0027660A" w:rsidRDefault="0027660A">
      <w:pPr>
        <w:pStyle w:val="TOC2"/>
        <w:tabs>
          <w:tab w:val="left" w:pos="960"/>
          <w:tab w:val="right" w:leader="dot" w:pos="9062"/>
        </w:tabs>
        <w:rPr>
          <w:noProof/>
        </w:rPr>
      </w:pPr>
      <w:hyperlink w:anchor="_Toc61707443" w:history="1">
        <w:r w:rsidRPr="00EC63D3">
          <w:rPr>
            <w:rStyle w:val="Hyperlink"/>
            <w:noProof/>
          </w:rPr>
          <w:t>4.6</w:t>
        </w:r>
        <w:r>
          <w:rPr>
            <w:noProof/>
          </w:rPr>
          <w:tab/>
        </w:r>
        <w:r w:rsidRPr="00EC63D3">
          <w:rPr>
            <w:rStyle w:val="Hyperlink"/>
            <w:noProof/>
          </w:rPr>
          <w:t>Mapped Codes</w:t>
        </w:r>
        <w:r>
          <w:rPr>
            <w:noProof/>
            <w:webHidden/>
          </w:rPr>
          <w:tab/>
        </w:r>
        <w:r>
          <w:rPr>
            <w:noProof/>
            <w:webHidden/>
          </w:rPr>
          <w:fldChar w:fldCharType="begin"/>
        </w:r>
        <w:r>
          <w:rPr>
            <w:noProof/>
            <w:webHidden/>
          </w:rPr>
          <w:instrText xml:space="preserve"> PAGEREF _Toc61707443 \h </w:instrText>
        </w:r>
        <w:r>
          <w:rPr>
            <w:noProof/>
            <w:webHidden/>
          </w:rPr>
        </w:r>
        <w:r>
          <w:rPr>
            <w:noProof/>
            <w:webHidden/>
          </w:rPr>
          <w:fldChar w:fldCharType="separate"/>
        </w:r>
        <w:r>
          <w:rPr>
            <w:noProof/>
            <w:webHidden/>
          </w:rPr>
          <w:t>13</w:t>
        </w:r>
        <w:r>
          <w:rPr>
            <w:noProof/>
            <w:webHidden/>
          </w:rPr>
          <w:fldChar w:fldCharType="end"/>
        </w:r>
      </w:hyperlink>
    </w:p>
    <w:p w14:paraId="68A7B016" w14:textId="77777777" w:rsidR="0027660A" w:rsidRDefault="0027660A">
      <w:pPr>
        <w:pStyle w:val="TOC2"/>
        <w:tabs>
          <w:tab w:val="left" w:pos="960"/>
          <w:tab w:val="right" w:leader="dot" w:pos="9062"/>
        </w:tabs>
        <w:rPr>
          <w:noProof/>
        </w:rPr>
      </w:pPr>
      <w:hyperlink w:anchor="_Toc61707444" w:history="1">
        <w:r w:rsidRPr="00EC63D3">
          <w:rPr>
            <w:rStyle w:val="Hyperlink"/>
            <w:noProof/>
          </w:rPr>
          <w:t>4.7</w:t>
        </w:r>
        <w:r>
          <w:rPr>
            <w:noProof/>
          </w:rPr>
          <w:tab/>
        </w:r>
        <w:r w:rsidRPr="00EC63D3">
          <w:rPr>
            <w:rStyle w:val="Hyperlink"/>
            <w:noProof/>
          </w:rPr>
          <w:t>Source to concept map</w:t>
        </w:r>
        <w:r>
          <w:rPr>
            <w:noProof/>
            <w:webHidden/>
          </w:rPr>
          <w:tab/>
        </w:r>
        <w:r>
          <w:rPr>
            <w:noProof/>
            <w:webHidden/>
          </w:rPr>
          <w:fldChar w:fldCharType="begin"/>
        </w:r>
        <w:r>
          <w:rPr>
            <w:noProof/>
            <w:webHidden/>
          </w:rPr>
          <w:instrText xml:space="preserve"> PAGEREF _Toc61707444 \h </w:instrText>
        </w:r>
        <w:r>
          <w:rPr>
            <w:noProof/>
            <w:webHidden/>
          </w:rPr>
        </w:r>
        <w:r>
          <w:rPr>
            <w:noProof/>
            <w:webHidden/>
          </w:rPr>
          <w:fldChar w:fldCharType="separate"/>
        </w:r>
        <w:r>
          <w:rPr>
            <w:noProof/>
            <w:webHidden/>
          </w:rPr>
          <w:t>18</w:t>
        </w:r>
        <w:r>
          <w:rPr>
            <w:noProof/>
            <w:webHidden/>
          </w:rPr>
          <w:fldChar w:fldCharType="end"/>
        </w:r>
      </w:hyperlink>
    </w:p>
    <w:p w14:paraId="041B3A53" w14:textId="77777777" w:rsidR="0027660A" w:rsidRDefault="0027660A">
      <w:pPr>
        <w:pStyle w:val="TOC1"/>
        <w:tabs>
          <w:tab w:val="left" w:pos="480"/>
          <w:tab w:val="right" w:leader="dot" w:pos="9062"/>
        </w:tabs>
        <w:rPr>
          <w:noProof/>
        </w:rPr>
      </w:pPr>
      <w:hyperlink w:anchor="_Toc61707445" w:history="1">
        <w:r w:rsidRPr="00EC63D3">
          <w:rPr>
            <w:rStyle w:val="Hyperlink"/>
            <w:noProof/>
          </w:rPr>
          <w:t>5</w:t>
        </w:r>
        <w:r>
          <w:rPr>
            <w:noProof/>
          </w:rPr>
          <w:tab/>
        </w:r>
        <w:r w:rsidRPr="00EC63D3">
          <w:rPr>
            <w:rStyle w:val="Hyperlink"/>
            <w:noProof/>
          </w:rPr>
          <w:t>Technical Infrastructure</w:t>
        </w:r>
        <w:r>
          <w:rPr>
            <w:noProof/>
            <w:webHidden/>
          </w:rPr>
          <w:tab/>
        </w:r>
        <w:r>
          <w:rPr>
            <w:noProof/>
            <w:webHidden/>
          </w:rPr>
          <w:fldChar w:fldCharType="begin"/>
        </w:r>
        <w:r>
          <w:rPr>
            <w:noProof/>
            <w:webHidden/>
          </w:rPr>
          <w:instrText xml:space="preserve"> PAGEREF _Toc61707445 \h </w:instrText>
        </w:r>
        <w:r>
          <w:rPr>
            <w:noProof/>
            <w:webHidden/>
          </w:rPr>
        </w:r>
        <w:r>
          <w:rPr>
            <w:noProof/>
            <w:webHidden/>
          </w:rPr>
          <w:fldChar w:fldCharType="separate"/>
        </w:r>
        <w:r>
          <w:rPr>
            <w:noProof/>
            <w:webHidden/>
          </w:rPr>
          <w:t>18</w:t>
        </w:r>
        <w:r>
          <w:rPr>
            <w:noProof/>
            <w:webHidden/>
          </w:rPr>
          <w:fldChar w:fldCharType="end"/>
        </w:r>
      </w:hyperlink>
    </w:p>
    <w:p w14:paraId="23993F12" w14:textId="77777777" w:rsidR="0027660A" w:rsidRDefault="0027660A">
      <w:pPr>
        <w:pStyle w:val="TOC2"/>
        <w:tabs>
          <w:tab w:val="left" w:pos="960"/>
          <w:tab w:val="right" w:leader="dot" w:pos="9062"/>
        </w:tabs>
        <w:rPr>
          <w:noProof/>
        </w:rPr>
      </w:pPr>
      <w:hyperlink w:anchor="_Toc61707446" w:history="1">
        <w:r w:rsidRPr="00EC63D3">
          <w:rPr>
            <w:rStyle w:val="Hyperlink"/>
            <w:noProof/>
          </w:rPr>
          <w:t>5.1</w:t>
        </w:r>
        <w:r>
          <w:rPr>
            <w:noProof/>
          </w:rPr>
          <w:tab/>
        </w:r>
        <w:r w:rsidRPr="00EC63D3">
          <w:rPr>
            <w:rStyle w:val="Hyperlink"/>
            <w:noProof/>
          </w:rPr>
          <w:t>CDM Source Table</w:t>
        </w:r>
        <w:r>
          <w:rPr>
            <w:noProof/>
            <w:webHidden/>
          </w:rPr>
          <w:tab/>
        </w:r>
        <w:r>
          <w:rPr>
            <w:noProof/>
            <w:webHidden/>
          </w:rPr>
          <w:fldChar w:fldCharType="begin"/>
        </w:r>
        <w:r>
          <w:rPr>
            <w:noProof/>
            <w:webHidden/>
          </w:rPr>
          <w:instrText xml:space="preserve"> PAGEREF _Toc61707446 \h </w:instrText>
        </w:r>
        <w:r>
          <w:rPr>
            <w:noProof/>
            <w:webHidden/>
          </w:rPr>
        </w:r>
        <w:r>
          <w:rPr>
            <w:noProof/>
            <w:webHidden/>
          </w:rPr>
          <w:fldChar w:fldCharType="separate"/>
        </w:r>
        <w:r>
          <w:rPr>
            <w:noProof/>
            <w:webHidden/>
          </w:rPr>
          <w:t>18</w:t>
        </w:r>
        <w:r>
          <w:rPr>
            <w:noProof/>
            <w:webHidden/>
          </w:rPr>
          <w:fldChar w:fldCharType="end"/>
        </w:r>
      </w:hyperlink>
    </w:p>
    <w:p w14:paraId="491562DD" w14:textId="77777777" w:rsidR="0027660A" w:rsidRDefault="0027660A">
      <w:pPr>
        <w:pStyle w:val="TOC2"/>
        <w:tabs>
          <w:tab w:val="left" w:pos="960"/>
          <w:tab w:val="right" w:leader="dot" w:pos="9062"/>
        </w:tabs>
        <w:rPr>
          <w:noProof/>
        </w:rPr>
      </w:pPr>
      <w:hyperlink w:anchor="_Toc61707447" w:history="1">
        <w:r w:rsidRPr="00EC63D3">
          <w:rPr>
            <w:rStyle w:val="Hyperlink"/>
            <w:noProof/>
          </w:rPr>
          <w:t>5.2</w:t>
        </w:r>
        <w:r>
          <w:rPr>
            <w:noProof/>
          </w:rPr>
          <w:tab/>
        </w:r>
        <w:r w:rsidRPr="00EC63D3">
          <w:rPr>
            <w:rStyle w:val="Hyperlink"/>
            <w:noProof/>
          </w:rPr>
          <w:t>HADES packages</w:t>
        </w:r>
        <w:r>
          <w:rPr>
            <w:noProof/>
            <w:webHidden/>
          </w:rPr>
          <w:tab/>
        </w:r>
        <w:r>
          <w:rPr>
            <w:noProof/>
            <w:webHidden/>
          </w:rPr>
          <w:fldChar w:fldCharType="begin"/>
        </w:r>
        <w:r>
          <w:rPr>
            <w:noProof/>
            <w:webHidden/>
          </w:rPr>
          <w:instrText xml:space="preserve"> PAGEREF _Toc61707447 \h </w:instrText>
        </w:r>
        <w:r>
          <w:rPr>
            <w:noProof/>
            <w:webHidden/>
          </w:rPr>
        </w:r>
        <w:r>
          <w:rPr>
            <w:noProof/>
            <w:webHidden/>
          </w:rPr>
          <w:fldChar w:fldCharType="separate"/>
        </w:r>
        <w:r>
          <w:rPr>
            <w:noProof/>
            <w:webHidden/>
          </w:rPr>
          <w:t>18</w:t>
        </w:r>
        <w:r>
          <w:rPr>
            <w:noProof/>
            <w:webHidden/>
          </w:rPr>
          <w:fldChar w:fldCharType="end"/>
        </w:r>
      </w:hyperlink>
    </w:p>
    <w:p w14:paraId="547EA382" w14:textId="77777777" w:rsidR="0027660A" w:rsidRDefault="0027660A">
      <w:pPr>
        <w:pStyle w:val="TOC2"/>
        <w:tabs>
          <w:tab w:val="left" w:pos="960"/>
          <w:tab w:val="right" w:leader="dot" w:pos="9062"/>
        </w:tabs>
        <w:rPr>
          <w:noProof/>
        </w:rPr>
      </w:pPr>
      <w:hyperlink w:anchor="_Toc61707448" w:history="1">
        <w:r w:rsidRPr="00EC63D3">
          <w:rPr>
            <w:rStyle w:val="Hyperlink"/>
            <w:noProof/>
          </w:rPr>
          <w:t>5.3</w:t>
        </w:r>
        <w:r>
          <w:rPr>
            <w:noProof/>
          </w:rPr>
          <w:tab/>
        </w:r>
        <w:r w:rsidRPr="00EC63D3">
          <w:rPr>
            <w:rStyle w:val="Hyperlink"/>
            <w:noProof/>
          </w:rPr>
          <w:t>System Information</w:t>
        </w:r>
        <w:r>
          <w:rPr>
            <w:noProof/>
            <w:webHidden/>
          </w:rPr>
          <w:tab/>
        </w:r>
        <w:r>
          <w:rPr>
            <w:noProof/>
            <w:webHidden/>
          </w:rPr>
          <w:fldChar w:fldCharType="begin"/>
        </w:r>
        <w:r>
          <w:rPr>
            <w:noProof/>
            <w:webHidden/>
          </w:rPr>
          <w:instrText xml:space="preserve"> PAGEREF _Toc61707448 \h </w:instrText>
        </w:r>
        <w:r>
          <w:rPr>
            <w:noProof/>
            <w:webHidden/>
          </w:rPr>
        </w:r>
        <w:r>
          <w:rPr>
            <w:noProof/>
            <w:webHidden/>
          </w:rPr>
          <w:fldChar w:fldCharType="separate"/>
        </w:r>
        <w:r>
          <w:rPr>
            <w:noProof/>
            <w:webHidden/>
          </w:rPr>
          <w:t>19</w:t>
        </w:r>
        <w:r>
          <w:rPr>
            <w:noProof/>
            <w:webHidden/>
          </w:rPr>
          <w:fldChar w:fldCharType="end"/>
        </w:r>
      </w:hyperlink>
    </w:p>
    <w:p w14:paraId="1953894C" w14:textId="77777777" w:rsidR="0027660A" w:rsidRDefault="0027660A">
      <w:pPr>
        <w:pStyle w:val="TOC2"/>
        <w:tabs>
          <w:tab w:val="left" w:pos="960"/>
          <w:tab w:val="right" w:leader="dot" w:pos="9062"/>
        </w:tabs>
        <w:rPr>
          <w:noProof/>
        </w:rPr>
      </w:pPr>
      <w:hyperlink w:anchor="_Toc61707449" w:history="1">
        <w:r w:rsidRPr="00EC63D3">
          <w:rPr>
            <w:rStyle w:val="Hyperlink"/>
            <w:noProof/>
          </w:rPr>
          <w:t>5.4</w:t>
        </w:r>
        <w:r>
          <w:rPr>
            <w:noProof/>
          </w:rPr>
          <w:tab/>
        </w:r>
        <w:r w:rsidRPr="00EC63D3">
          <w:rPr>
            <w:rStyle w:val="Hyperlink"/>
            <w:noProof/>
          </w:rPr>
          <w:t>Vocabulary Query Performance</w:t>
        </w:r>
        <w:r>
          <w:rPr>
            <w:noProof/>
            <w:webHidden/>
          </w:rPr>
          <w:tab/>
        </w:r>
        <w:r>
          <w:rPr>
            <w:noProof/>
            <w:webHidden/>
          </w:rPr>
          <w:fldChar w:fldCharType="begin"/>
        </w:r>
        <w:r>
          <w:rPr>
            <w:noProof/>
            <w:webHidden/>
          </w:rPr>
          <w:instrText xml:space="preserve"> PAGEREF _Toc61707449 \h </w:instrText>
        </w:r>
        <w:r>
          <w:rPr>
            <w:noProof/>
            <w:webHidden/>
          </w:rPr>
        </w:r>
        <w:r>
          <w:rPr>
            <w:noProof/>
            <w:webHidden/>
          </w:rPr>
          <w:fldChar w:fldCharType="separate"/>
        </w:r>
        <w:r>
          <w:rPr>
            <w:noProof/>
            <w:webHidden/>
          </w:rPr>
          <w:t>19</w:t>
        </w:r>
        <w:r>
          <w:rPr>
            <w:noProof/>
            <w:webHidden/>
          </w:rPr>
          <w:fldChar w:fldCharType="end"/>
        </w:r>
      </w:hyperlink>
    </w:p>
    <w:p w14:paraId="34C6DEA2" w14:textId="77777777" w:rsidR="0027660A" w:rsidRDefault="0027660A">
      <w:pPr>
        <w:pStyle w:val="TOC2"/>
        <w:tabs>
          <w:tab w:val="left" w:pos="960"/>
          <w:tab w:val="right" w:leader="dot" w:pos="9062"/>
        </w:tabs>
        <w:rPr>
          <w:noProof/>
        </w:rPr>
      </w:pPr>
      <w:hyperlink w:anchor="_Toc61707450" w:history="1">
        <w:r w:rsidRPr="00EC63D3">
          <w:rPr>
            <w:rStyle w:val="Hyperlink"/>
            <w:noProof/>
          </w:rPr>
          <w:t>5.5</w:t>
        </w:r>
        <w:r>
          <w:rPr>
            <w:noProof/>
          </w:rPr>
          <w:tab/>
        </w:r>
        <w:r w:rsidRPr="00EC63D3">
          <w:rPr>
            <w:rStyle w:val="Hyperlink"/>
            <w:noProof/>
          </w:rPr>
          <w:t>Achilles Query Performance</w:t>
        </w:r>
        <w:r>
          <w:rPr>
            <w:noProof/>
            <w:webHidden/>
          </w:rPr>
          <w:tab/>
        </w:r>
        <w:r>
          <w:rPr>
            <w:noProof/>
            <w:webHidden/>
          </w:rPr>
          <w:fldChar w:fldCharType="begin"/>
        </w:r>
        <w:r>
          <w:rPr>
            <w:noProof/>
            <w:webHidden/>
          </w:rPr>
          <w:instrText xml:space="preserve"> PAGEREF _Toc61707450 \h </w:instrText>
        </w:r>
        <w:r>
          <w:rPr>
            <w:noProof/>
            <w:webHidden/>
          </w:rPr>
        </w:r>
        <w:r>
          <w:rPr>
            <w:noProof/>
            <w:webHidden/>
          </w:rPr>
          <w:fldChar w:fldCharType="separate"/>
        </w:r>
        <w:r>
          <w:rPr>
            <w:noProof/>
            <w:webHidden/>
          </w:rPr>
          <w:t>19</w:t>
        </w:r>
        <w:r>
          <w:rPr>
            <w:noProof/>
            <w:webHidden/>
          </w:rPr>
          <w:fldChar w:fldCharType="end"/>
        </w:r>
      </w:hyperlink>
    </w:p>
    <w:p w14:paraId="4C57C544" w14:textId="77777777" w:rsidR="0027660A" w:rsidRDefault="0027660A">
      <w:pPr>
        <w:pStyle w:val="TOC1"/>
        <w:tabs>
          <w:tab w:val="left" w:pos="480"/>
          <w:tab w:val="right" w:leader="dot" w:pos="9062"/>
        </w:tabs>
        <w:rPr>
          <w:noProof/>
        </w:rPr>
      </w:pPr>
      <w:hyperlink w:anchor="_Toc61707451" w:history="1">
        <w:r w:rsidRPr="00EC63D3">
          <w:rPr>
            <w:rStyle w:val="Hyperlink"/>
            <w:noProof/>
          </w:rPr>
          <w:t>6</w:t>
        </w:r>
        <w:r>
          <w:rPr>
            <w:noProof/>
          </w:rPr>
          <w:tab/>
        </w:r>
        <w:r w:rsidRPr="00EC63D3">
          <w:rPr>
            <w:rStyle w:val="Hyperlink"/>
            <w:noProof/>
          </w:rPr>
          <w:t>Scientific Preparedness</w:t>
        </w:r>
        <w:r>
          <w:rPr>
            <w:noProof/>
            <w:webHidden/>
          </w:rPr>
          <w:tab/>
        </w:r>
        <w:r>
          <w:rPr>
            <w:noProof/>
            <w:webHidden/>
          </w:rPr>
          <w:fldChar w:fldCharType="begin"/>
        </w:r>
        <w:r>
          <w:rPr>
            <w:noProof/>
            <w:webHidden/>
          </w:rPr>
          <w:instrText xml:space="preserve"> PAGEREF _Toc61707451 \h </w:instrText>
        </w:r>
        <w:r>
          <w:rPr>
            <w:noProof/>
            <w:webHidden/>
          </w:rPr>
        </w:r>
        <w:r>
          <w:rPr>
            <w:noProof/>
            <w:webHidden/>
          </w:rPr>
          <w:fldChar w:fldCharType="separate"/>
        </w:r>
        <w:r>
          <w:rPr>
            <w:noProof/>
            <w:webHidden/>
          </w:rPr>
          <w:t>27</w:t>
        </w:r>
        <w:r>
          <w:rPr>
            <w:noProof/>
            <w:webHidden/>
          </w:rPr>
          <w:fldChar w:fldCharType="end"/>
        </w:r>
      </w:hyperlink>
    </w:p>
    <w:p w14:paraId="5E37A86E" w14:textId="77777777" w:rsidR="0027660A" w:rsidRDefault="0027660A">
      <w:pPr>
        <w:pStyle w:val="TOC2"/>
        <w:tabs>
          <w:tab w:val="left" w:pos="960"/>
          <w:tab w:val="right" w:leader="dot" w:pos="9062"/>
        </w:tabs>
        <w:rPr>
          <w:noProof/>
        </w:rPr>
      </w:pPr>
      <w:hyperlink w:anchor="_Toc61707452" w:history="1">
        <w:r w:rsidRPr="00EC63D3">
          <w:rPr>
            <w:rStyle w:val="Hyperlink"/>
            <w:noProof/>
          </w:rPr>
          <w:t>6.1</w:t>
        </w:r>
        <w:r>
          <w:rPr>
            <w:noProof/>
          </w:rPr>
          <w:tab/>
        </w:r>
        <w:r w:rsidRPr="00EC63D3">
          <w:rPr>
            <w:rStyle w:val="Hyperlink"/>
            <w:noProof/>
          </w:rPr>
          <w:t>Staff training</w:t>
        </w:r>
        <w:r>
          <w:rPr>
            <w:noProof/>
            <w:webHidden/>
          </w:rPr>
          <w:tab/>
        </w:r>
        <w:r>
          <w:rPr>
            <w:noProof/>
            <w:webHidden/>
          </w:rPr>
          <w:fldChar w:fldCharType="begin"/>
        </w:r>
        <w:r>
          <w:rPr>
            <w:noProof/>
            <w:webHidden/>
          </w:rPr>
          <w:instrText xml:space="preserve"> PAGEREF _Toc61707452 \h </w:instrText>
        </w:r>
        <w:r>
          <w:rPr>
            <w:noProof/>
            <w:webHidden/>
          </w:rPr>
        </w:r>
        <w:r>
          <w:rPr>
            <w:noProof/>
            <w:webHidden/>
          </w:rPr>
          <w:fldChar w:fldCharType="separate"/>
        </w:r>
        <w:r>
          <w:rPr>
            <w:noProof/>
            <w:webHidden/>
          </w:rPr>
          <w:t>27</w:t>
        </w:r>
        <w:r>
          <w:rPr>
            <w:noProof/>
            <w:webHidden/>
          </w:rPr>
          <w:fldChar w:fldCharType="end"/>
        </w:r>
      </w:hyperlink>
    </w:p>
    <w:p w14:paraId="18455EED" w14:textId="77777777" w:rsidR="0027660A" w:rsidRDefault="0027660A">
      <w:pPr>
        <w:pStyle w:val="TOC2"/>
        <w:tabs>
          <w:tab w:val="left" w:pos="960"/>
          <w:tab w:val="right" w:leader="dot" w:pos="9062"/>
        </w:tabs>
        <w:rPr>
          <w:noProof/>
        </w:rPr>
      </w:pPr>
      <w:hyperlink w:anchor="_Toc61707453" w:history="1">
        <w:r w:rsidRPr="00EC63D3">
          <w:rPr>
            <w:rStyle w:val="Hyperlink"/>
            <w:noProof/>
          </w:rPr>
          <w:t>6.2</w:t>
        </w:r>
        <w:r>
          <w:rPr>
            <w:noProof/>
          </w:rPr>
          <w:tab/>
        </w:r>
        <w:r w:rsidRPr="00EC63D3">
          <w:rPr>
            <w:rStyle w:val="Hyperlink"/>
            <w:noProof/>
          </w:rPr>
          <w:t>Study execution</w:t>
        </w:r>
        <w:r>
          <w:rPr>
            <w:noProof/>
            <w:webHidden/>
          </w:rPr>
          <w:tab/>
        </w:r>
        <w:r>
          <w:rPr>
            <w:noProof/>
            <w:webHidden/>
          </w:rPr>
          <w:fldChar w:fldCharType="begin"/>
        </w:r>
        <w:r>
          <w:rPr>
            <w:noProof/>
            <w:webHidden/>
          </w:rPr>
          <w:instrText xml:space="preserve"> PAGEREF _Toc61707453 \h </w:instrText>
        </w:r>
        <w:r>
          <w:rPr>
            <w:noProof/>
            <w:webHidden/>
          </w:rPr>
        </w:r>
        <w:r>
          <w:rPr>
            <w:noProof/>
            <w:webHidden/>
          </w:rPr>
          <w:fldChar w:fldCharType="separate"/>
        </w:r>
        <w:r>
          <w:rPr>
            <w:noProof/>
            <w:webHidden/>
          </w:rPr>
          <w:t>27</w:t>
        </w:r>
        <w:r>
          <w:rPr>
            <w:noProof/>
            <w:webHidden/>
          </w:rPr>
          <w:fldChar w:fldCharType="end"/>
        </w:r>
      </w:hyperlink>
    </w:p>
    <w:p w14:paraId="38577135" w14:textId="77777777" w:rsidR="0027660A" w:rsidRDefault="0027660A">
      <w:pPr>
        <w:pStyle w:val="TOC1"/>
        <w:tabs>
          <w:tab w:val="left" w:pos="480"/>
          <w:tab w:val="right" w:leader="dot" w:pos="9062"/>
        </w:tabs>
        <w:rPr>
          <w:noProof/>
        </w:rPr>
      </w:pPr>
      <w:hyperlink w:anchor="_Toc61707454" w:history="1">
        <w:r w:rsidRPr="00EC63D3">
          <w:rPr>
            <w:rStyle w:val="Hyperlink"/>
            <w:noProof/>
          </w:rPr>
          <w:t>7</w:t>
        </w:r>
        <w:r>
          <w:rPr>
            <w:noProof/>
          </w:rPr>
          <w:tab/>
        </w:r>
        <w:r w:rsidRPr="00EC63D3">
          <w:rPr>
            <w:rStyle w:val="Hyperlink"/>
            <w:noProof/>
          </w:rPr>
          <w:t>Quality Control</w:t>
        </w:r>
        <w:r>
          <w:rPr>
            <w:noProof/>
            <w:webHidden/>
          </w:rPr>
          <w:tab/>
        </w:r>
        <w:r>
          <w:rPr>
            <w:noProof/>
            <w:webHidden/>
          </w:rPr>
          <w:fldChar w:fldCharType="begin"/>
        </w:r>
        <w:r>
          <w:rPr>
            <w:noProof/>
            <w:webHidden/>
          </w:rPr>
          <w:instrText xml:space="preserve"> PAGEREF _Toc61707454 \h </w:instrText>
        </w:r>
        <w:r>
          <w:rPr>
            <w:noProof/>
            <w:webHidden/>
          </w:rPr>
        </w:r>
        <w:r>
          <w:rPr>
            <w:noProof/>
            <w:webHidden/>
          </w:rPr>
          <w:fldChar w:fldCharType="separate"/>
        </w:r>
        <w:r>
          <w:rPr>
            <w:noProof/>
            <w:webHidden/>
          </w:rPr>
          <w:t>27</w:t>
        </w:r>
        <w:r>
          <w:rPr>
            <w:noProof/>
            <w:webHidden/>
          </w:rPr>
          <w:fldChar w:fldCharType="end"/>
        </w:r>
      </w:hyperlink>
    </w:p>
    <w:p w14:paraId="0D9EC032" w14:textId="77777777" w:rsidR="0027660A" w:rsidRDefault="0027660A">
      <w:pPr>
        <w:pStyle w:val="TOC1"/>
        <w:tabs>
          <w:tab w:val="left" w:pos="480"/>
          <w:tab w:val="right" w:leader="dot" w:pos="9062"/>
        </w:tabs>
        <w:rPr>
          <w:noProof/>
        </w:rPr>
      </w:pPr>
      <w:hyperlink w:anchor="_Toc61707455" w:history="1">
        <w:r w:rsidRPr="00EC63D3">
          <w:rPr>
            <w:rStyle w:val="Hyperlink"/>
            <w:noProof/>
          </w:rPr>
          <w:t>8</w:t>
        </w:r>
        <w:r>
          <w:rPr>
            <w:noProof/>
          </w:rPr>
          <w:tab/>
        </w:r>
        <w:r w:rsidRPr="00EC63D3">
          <w:rPr>
            <w:rStyle w:val="Hyperlink"/>
            <w:noProof/>
          </w:rPr>
          <w:t>Maintenance</w:t>
        </w:r>
        <w:r>
          <w:rPr>
            <w:noProof/>
            <w:webHidden/>
          </w:rPr>
          <w:tab/>
        </w:r>
        <w:r>
          <w:rPr>
            <w:noProof/>
            <w:webHidden/>
          </w:rPr>
          <w:fldChar w:fldCharType="begin"/>
        </w:r>
        <w:r>
          <w:rPr>
            <w:noProof/>
            <w:webHidden/>
          </w:rPr>
          <w:instrText xml:space="preserve"> PAGEREF _Toc61707455 \h </w:instrText>
        </w:r>
        <w:r>
          <w:rPr>
            <w:noProof/>
            <w:webHidden/>
          </w:rPr>
        </w:r>
        <w:r>
          <w:rPr>
            <w:noProof/>
            <w:webHidden/>
          </w:rPr>
          <w:fldChar w:fldCharType="separate"/>
        </w:r>
        <w:r>
          <w:rPr>
            <w:noProof/>
            <w:webHidden/>
          </w:rPr>
          <w:t>27</w:t>
        </w:r>
        <w:r>
          <w:rPr>
            <w:noProof/>
            <w:webHidden/>
          </w:rPr>
          <w:fldChar w:fldCharType="end"/>
        </w:r>
      </w:hyperlink>
    </w:p>
    <w:p w14:paraId="1E3FEBA6" w14:textId="77777777" w:rsidR="0027660A" w:rsidRDefault="0027660A">
      <w:pPr>
        <w:pStyle w:val="TOC1"/>
        <w:tabs>
          <w:tab w:val="left" w:pos="480"/>
          <w:tab w:val="right" w:leader="dot" w:pos="9062"/>
        </w:tabs>
        <w:rPr>
          <w:noProof/>
        </w:rPr>
      </w:pPr>
      <w:hyperlink w:anchor="_Toc61707456" w:history="1">
        <w:r w:rsidRPr="00EC63D3">
          <w:rPr>
            <w:rStyle w:val="Hyperlink"/>
            <w:noProof/>
          </w:rPr>
          <w:t>9</w:t>
        </w:r>
        <w:r>
          <w:rPr>
            <w:noProof/>
          </w:rPr>
          <w:tab/>
        </w:r>
        <w:r w:rsidRPr="00EC63D3">
          <w:rPr>
            <w:rStyle w:val="Hyperlink"/>
            <w:noProof/>
          </w:rPr>
          <w:t>Checklist</w:t>
        </w:r>
        <w:r>
          <w:rPr>
            <w:noProof/>
            <w:webHidden/>
          </w:rPr>
          <w:tab/>
        </w:r>
        <w:r>
          <w:rPr>
            <w:noProof/>
            <w:webHidden/>
          </w:rPr>
          <w:fldChar w:fldCharType="begin"/>
        </w:r>
        <w:r>
          <w:rPr>
            <w:noProof/>
            <w:webHidden/>
          </w:rPr>
          <w:instrText xml:space="preserve"> PAGEREF _Toc61707456 \h </w:instrText>
        </w:r>
        <w:r>
          <w:rPr>
            <w:noProof/>
            <w:webHidden/>
          </w:rPr>
        </w:r>
        <w:r>
          <w:rPr>
            <w:noProof/>
            <w:webHidden/>
          </w:rPr>
          <w:fldChar w:fldCharType="separate"/>
        </w:r>
        <w:r>
          <w:rPr>
            <w:noProof/>
            <w:webHidden/>
          </w:rPr>
          <w:t>28</w:t>
        </w:r>
        <w:r>
          <w:rPr>
            <w:noProof/>
            <w:webHidden/>
          </w:rPr>
          <w:fldChar w:fldCharType="end"/>
        </w:r>
      </w:hyperlink>
    </w:p>
    <w:p w14:paraId="153FFC99" w14:textId="77777777" w:rsidR="008769D1" w:rsidRDefault="00DF52C1">
      <w:r>
        <w:fldChar w:fldCharType="end"/>
      </w:r>
    </w:p>
    <w:p w14:paraId="52CA4363" w14:textId="77777777" w:rsidR="008769D1" w:rsidRDefault="00DF52C1">
      <w:r>
        <w:br w:type="page"/>
      </w:r>
    </w:p>
    <w:p w14:paraId="34880395" w14:textId="77777777" w:rsidR="008769D1" w:rsidRDefault="00DF52C1">
      <w:pPr>
        <w:pStyle w:val="Heading1"/>
      </w:pPr>
      <w:bookmarkStart w:id="1" w:name="_Toc61707427"/>
      <w:r>
        <w:lastRenderedPageBreak/>
        <w:t>General Information</w:t>
      </w:r>
      <w:bookmarkEnd w:id="1"/>
    </w:p>
    <w:p w14:paraId="60FE4411" w14:textId="77777777" w:rsidR="008769D1" w:rsidRDefault="00DF52C1">
      <w:r>
        <w:t>The goal of the inspection report is to provide insight into the completeness, transparency and quality of the performed Extraction Transform, and Load (ETL) process and the readiness of the data source to be onboarded in the data netwo</w:t>
      </w:r>
      <w:r>
        <w:t>rk to participate in research studies.</w:t>
      </w:r>
    </w:p>
    <w:p w14:paraId="15863152" w14:textId="77777777" w:rsidR="008769D1" w:rsidRDefault="00DF52C1">
      <w:pPr>
        <w:pStyle w:val="Heading2"/>
      </w:pPr>
      <w:bookmarkStart w:id="2" w:name="_Toc61707428"/>
      <w:r>
        <w:t>Contact Details</w:t>
      </w:r>
      <w:bookmarkEnd w:id="2"/>
    </w:p>
    <w:p w14:paraId="581ED4E7" w14:textId="77777777" w:rsidR="008769D1" w:rsidRDefault="00DF52C1">
      <w:pPr>
        <w:pStyle w:val="Highlight"/>
      </w:pPr>
      <w:r>
        <w:t>Fill in the table below</w:t>
      </w:r>
    </w:p>
    <w:tbl>
      <w:tblPr>
        <w:tblW w:w="0" w:type="auto"/>
        <w:tblLayout w:type="fixed"/>
        <w:tblLook w:val="0420" w:firstRow="1" w:lastRow="0" w:firstColumn="0" w:lastColumn="0" w:noHBand="0" w:noVBand="1"/>
      </w:tblPr>
      <w:tblGrid>
        <w:gridCol w:w="2150"/>
        <w:gridCol w:w="4608"/>
      </w:tblGrid>
      <w:tr w:rsidR="008769D1" w14:paraId="572CCBB8" w14:textId="77777777">
        <w:trPr>
          <w:cantSplit/>
          <w:tblHeader/>
        </w:trPr>
        <w:tc>
          <w:tcPr>
            <w:tcW w:w="2150" w:type="dxa"/>
            <w:tcBorders>
              <w:top w:val="single" w:sz="16" w:space="0" w:color="000000"/>
              <w:bottom w:val="single" w:sz="16" w:space="0" w:color="000000"/>
              <w:right w:val="single" w:sz="8" w:space="0" w:color="BEBEBE"/>
            </w:tcBorders>
            <w:shd w:val="clear" w:color="auto" w:fill="FFFFFF"/>
            <w:tcMar>
              <w:top w:w="0" w:type="dxa"/>
              <w:left w:w="0" w:type="dxa"/>
              <w:bottom w:w="0" w:type="dxa"/>
              <w:right w:w="0" w:type="dxa"/>
            </w:tcMar>
            <w:vAlign w:val="center"/>
          </w:tcPr>
          <w:p w14:paraId="31DA9203" w14:textId="77777777" w:rsidR="008769D1" w:rsidRDefault="00DF52C1">
            <w:pPr>
              <w:spacing w:before="60" w:after="60" w:line="240" w:lineRule="auto"/>
              <w:ind w:left="60" w:right="60"/>
            </w:pPr>
            <w:r>
              <w:rPr>
                <w:rFonts w:ascii="Helvetica" w:eastAsia="Helvetica" w:hAnsi="Helvetica" w:cs="Helvetica"/>
                <w:b/>
                <w:color w:val="000000"/>
              </w:rPr>
              <w:t>items</w:t>
            </w:r>
          </w:p>
        </w:tc>
        <w:tc>
          <w:tcPr>
            <w:tcW w:w="4608" w:type="dxa"/>
            <w:tcBorders>
              <w:top w:val="single" w:sz="16" w:space="0" w:color="000000"/>
              <w:left w:val="single" w:sz="8" w:space="0" w:color="BEBEBE"/>
              <w:bottom w:val="single" w:sz="16" w:space="0" w:color="000000"/>
            </w:tcBorders>
            <w:shd w:val="clear" w:color="auto" w:fill="FFFFFF"/>
            <w:tcMar>
              <w:top w:w="0" w:type="dxa"/>
              <w:left w:w="0" w:type="dxa"/>
              <w:bottom w:w="0" w:type="dxa"/>
              <w:right w:w="0" w:type="dxa"/>
            </w:tcMar>
            <w:vAlign w:val="center"/>
          </w:tcPr>
          <w:p w14:paraId="29204CBE" w14:textId="77777777" w:rsidR="008769D1" w:rsidRDefault="00DF52C1">
            <w:pPr>
              <w:spacing w:before="60" w:after="60" w:line="240" w:lineRule="auto"/>
              <w:ind w:left="60" w:right="60"/>
            </w:pPr>
            <w:r>
              <w:rPr>
                <w:rFonts w:ascii="Helvetica" w:eastAsia="Helvetica" w:hAnsi="Helvetica" w:cs="Helvetica"/>
                <w:b/>
                <w:color w:val="000000"/>
              </w:rPr>
              <w:t>answers</w:t>
            </w:r>
          </w:p>
        </w:tc>
      </w:tr>
      <w:tr w:rsidR="008769D1" w14:paraId="56029ED1" w14:textId="77777777">
        <w:trPr>
          <w:cantSplit/>
        </w:trPr>
        <w:tc>
          <w:tcPr>
            <w:tcW w:w="2150" w:type="dxa"/>
            <w:tcBorders>
              <w:right w:val="single" w:sz="8" w:space="0" w:color="BEBEBE"/>
            </w:tcBorders>
            <w:shd w:val="clear" w:color="auto" w:fill="FFFFFF"/>
            <w:tcMar>
              <w:top w:w="0" w:type="dxa"/>
              <w:left w:w="0" w:type="dxa"/>
              <w:bottom w:w="0" w:type="dxa"/>
              <w:right w:w="0" w:type="dxa"/>
            </w:tcMar>
            <w:vAlign w:val="center"/>
          </w:tcPr>
          <w:p w14:paraId="6C90429C" w14:textId="77777777" w:rsidR="008769D1" w:rsidRDefault="00DF52C1">
            <w:pPr>
              <w:spacing w:before="60" w:after="60" w:line="240" w:lineRule="auto"/>
              <w:ind w:left="60" w:right="60"/>
            </w:pPr>
            <w:r>
              <w:rPr>
                <w:rFonts w:ascii="Helvetica" w:eastAsia="Helvetica" w:hAnsi="Helvetica" w:cs="Helvetica"/>
                <w:color w:val="000000"/>
              </w:rPr>
              <w:t>Data Partner</w:t>
            </w:r>
          </w:p>
        </w:tc>
        <w:tc>
          <w:tcPr>
            <w:tcW w:w="4608" w:type="dxa"/>
            <w:tcBorders>
              <w:left w:val="single" w:sz="8" w:space="0" w:color="BEBEBE"/>
            </w:tcBorders>
            <w:shd w:val="clear" w:color="auto" w:fill="FFFFFF"/>
            <w:tcMar>
              <w:top w:w="0" w:type="dxa"/>
              <w:left w:w="0" w:type="dxa"/>
              <w:bottom w:w="0" w:type="dxa"/>
              <w:right w:w="0" w:type="dxa"/>
            </w:tcMar>
            <w:vAlign w:val="center"/>
          </w:tcPr>
          <w:p w14:paraId="755842AB" w14:textId="77777777" w:rsidR="008769D1" w:rsidRDefault="008769D1">
            <w:pPr>
              <w:spacing w:before="60" w:after="60" w:line="240" w:lineRule="auto"/>
              <w:ind w:left="60" w:right="60"/>
            </w:pPr>
          </w:p>
        </w:tc>
      </w:tr>
      <w:tr w:rsidR="008769D1" w14:paraId="575D4D47" w14:textId="77777777">
        <w:trPr>
          <w:cantSplit/>
        </w:trPr>
        <w:tc>
          <w:tcPr>
            <w:tcW w:w="2150" w:type="dxa"/>
            <w:tcBorders>
              <w:right w:val="single" w:sz="8" w:space="0" w:color="BEBEBE"/>
            </w:tcBorders>
            <w:shd w:val="clear" w:color="auto" w:fill="FFFFFF"/>
            <w:tcMar>
              <w:top w:w="0" w:type="dxa"/>
              <w:left w:w="0" w:type="dxa"/>
              <w:bottom w:w="0" w:type="dxa"/>
              <w:right w:w="0" w:type="dxa"/>
            </w:tcMar>
            <w:vAlign w:val="center"/>
          </w:tcPr>
          <w:p w14:paraId="3D93AC24" w14:textId="77777777" w:rsidR="008769D1" w:rsidRDefault="00DF52C1">
            <w:pPr>
              <w:spacing w:before="60" w:after="60" w:line="240" w:lineRule="auto"/>
              <w:ind w:left="60" w:right="60"/>
            </w:pPr>
            <w:r>
              <w:rPr>
                <w:rFonts w:ascii="Helvetica" w:eastAsia="Helvetica" w:hAnsi="Helvetica" w:cs="Helvetica"/>
                <w:color w:val="000000"/>
              </w:rPr>
              <w:t>Database fullname</w:t>
            </w:r>
          </w:p>
        </w:tc>
        <w:tc>
          <w:tcPr>
            <w:tcW w:w="4608" w:type="dxa"/>
            <w:tcBorders>
              <w:left w:val="single" w:sz="8" w:space="0" w:color="BEBEBE"/>
            </w:tcBorders>
            <w:shd w:val="clear" w:color="auto" w:fill="FFFFFF"/>
            <w:tcMar>
              <w:top w:w="0" w:type="dxa"/>
              <w:left w:w="0" w:type="dxa"/>
              <w:bottom w:w="0" w:type="dxa"/>
              <w:right w:w="0" w:type="dxa"/>
            </w:tcMar>
            <w:vAlign w:val="center"/>
          </w:tcPr>
          <w:p w14:paraId="653FB05A" w14:textId="77777777" w:rsidR="008769D1" w:rsidRDefault="00DF52C1">
            <w:pPr>
              <w:spacing w:before="60" w:after="60" w:line="240" w:lineRule="auto"/>
              <w:ind w:left="60" w:right="60"/>
            </w:pPr>
            <w:r>
              <w:rPr>
                <w:rFonts w:ascii="Helvetica" w:eastAsia="Helvetica" w:hAnsi="Helvetica" w:cs="Helvetica"/>
                <w:color w:val="000000"/>
              </w:rPr>
              <w:t xml:space="preserve">Medicare Claims Synthetic Public Use Files </w:t>
            </w:r>
          </w:p>
        </w:tc>
      </w:tr>
      <w:tr w:rsidR="008769D1" w14:paraId="21D9D687" w14:textId="77777777">
        <w:trPr>
          <w:cantSplit/>
        </w:trPr>
        <w:tc>
          <w:tcPr>
            <w:tcW w:w="2150" w:type="dxa"/>
            <w:tcBorders>
              <w:right w:val="single" w:sz="8" w:space="0" w:color="BEBEBE"/>
            </w:tcBorders>
            <w:shd w:val="clear" w:color="auto" w:fill="FFFFFF"/>
            <w:tcMar>
              <w:top w:w="0" w:type="dxa"/>
              <w:left w:w="0" w:type="dxa"/>
              <w:bottom w:w="0" w:type="dxa"/>
              <w:right w:w="0" w:type="dxa"/>
            </w:tcMar>
            <w:vAlign w:val="center"/>
          </w:tcPr>
          <w:p w14:paraId="316A7BCE" w14:textId="77777777" w:rsidR="008769D1" w:rsidRDefault="00DF52C1">
            <w:pPr>
              <w:spacing w:before="60" w:after="60" w:line="240" w:lineRule="auto"/>
              <w:ind w:left="60" w:right="60"/>
            </w:pPr>
            <w:r>
              <w:rPr>
                <w:rFonts w:ascii="Helvetica" w:eastAsia="Helvetica" w:hAnsi="Helvetica" w:cs="Helvetica"/>
                <w:color w:val="000000"/>
              </w:rPr>
              <w:t>Database acronym</w:t>
            </w:r>
          </w:p>
        </w:tc>
        <w:tc>
          <w:tcPr>
            <w:tcW w:w="4608" w:type="dxa"/>
            <w:tcBorders>
              <w:left w:val="single" w:sz="8" w:space="0" w:color="BEBEBE"/>
            </w:tcBorders>
            <w:shd w:val="clear" w:color="auto" w:fill="FFFFFF"/>
            <w:tcMar>
              <w:top w:w="0" w:type="dxa"/>
              <w:left w:w="0" w:type="dxa"/>
              <w:bottom w:w="0" w:type="dxa"/>
              <w:right w:w="0" w:type="dxa"/>
            </w:tcMar>
            <w:vAlign w:val="center"/>
          </w:tcPr>
          <w:p w14:paraId="5D1C4D99" w14:textId="77777777" w:rsidR="008769D1" w:rsidRDefault="00DF52C1">
            <w:pPr>
              <w:spacing w:before="60" w:after="60" w:line="240" w:lineRule="auto"/>
              <w:ind w:left="60" w:right="60"/>
            </w:pPr>
            <w:r>
              <w:rPr>
                <w:rFonts w:ascii="Helvetica" w:eastAsia="Helvetica" w:hAnsi="Helvetica" w:cs="Helvetica"/>
                <w:color w:val="000000"/>
              </w:rPr>
              <w:t>SYNPUF</w:t>
            </w:r>
          </w:p>
        </w:tc>
      </w:tr>
      <w:tr w:rsidR="008769D1" w14:paraId="13B6C987" w14:textId="77777777">
        <w:trPr>
          <w:cantSplit/>
        </w:trPr>
        <w:tc>
          <w:tcPr>
            <w:tcW w:w="2150" w:type="dxa"/>
            <w:tcBorders>
              <w:right w:val="single" w:sz="8" w:space="0" w:color="BEBEBE"/>
            </w:tcBorders>
            <w:shd w:val="clear" w:color="auto" w:fill="FFFFFF"/>
            <w:tcMar>
              <w:top w:w="0" w:type="dxa"/>
              <w:left w:w="0" w:type="dxa"/>
              <w:bottom w:w="0" w:type="dxa"/>
              <w:right w:w="0" w:type="dxa"/>
            </w:tcMar>
            <w:vAlign w:val="center"/>
          </w:tcPr>
          <w:p w14:paraId="3D07BAC1" w14:textId="77777777" w:rsidR="008769D1" w:rsidRDefault="00DF52C1">
            <w:pPr>
              <w:spacing w:before="60" w:after="60" w:line="240" w:lineRule="auto"/>
              <w:ind w:left="60" w:right="60"/>
            </w:pPr>
            <w:r>
              <w:rPr>
                <w:rFonts w:ascii="Helvetica" w:eastAsia="Helvetica" w:hAnsi="Helvetica" w:cs="Helvetica"/>
                <w:color w:val="000000"/>
              </w:rPr>
              <w:t>Contact Person</w:t>
            </w:r>
          </w:p>
        </w:tc>
        <w:tc>
          <w:tcPr>
            <w:tcW w:w="4608" w:type="dxa"/>
            <w:tcBorders>
              <w:left w:val="single" w:sz="8" w:space="0" w:color="BEBEBE"/>
            </w:tcBorders>
            <w:shd w:val="clear" w:color="auto" w:fill="FFFFFF"/>
            <w:tcMar>
              <w:top w:w="0" w:type="dxa"/>
              <w:left w:w="0" w:type="dxa"/>
              <w:bottom w:w="0" w:type="dxa"/>
              <w:right w:w="0" w:type="dxa"/>
            </w:tcMar>
            <w:vAlign w:val="center"/>
          </w:tcPr>
          <w:p w14:paraId="6C94636A" w14:textId="77777777" w:rsidR="008769D1" w:rsidRDefault="008769D1">
            <w:pPr>
              <w:spacing w:before="60" w:after="60" w:line="240" w:lineRule="auto"/>
              <w:ind w:left="60" w:right="60"/>
            </w:pPr>
          </w:p>
        </w:tc>
      </w:tr>
      <w:tr w:rsidR="008769D1" w14:paraId="31BA6A40" w14:textId="77777777">
        <w:trPr>
          <w:cantSplit/>
        </w:trPr>
        <w:tc>
          <w:tcPr>
            <w:tcW w:w="2150" w:type="dxa"/>
            <w:tcBorders>
              <w:right w:val="single" w:sz="8" w:space="0" w:color="BEBEBE"/>
            </w:tcBorders>
            <w:shd w:val="clear" w:color="auto" w:fill="FFFFFF"/>
            <w:tcMar>
              <w:top w:w="0" w:type="dxa"/>
              <w:left w:w="0" w:type="dxa"/>
              <w:bottom w:w="0" w:type="dxa"/>
              <w:right w:w="0" w:type="dxa"/>
            </w:tcMar>
            <w:vAlign w:val="center"/>
          </w:tcPr>
          <w:p w14:paraId="665E08CC" w14:textId="77777777" w:rsidR="008769D1" w:rsidRDefault="00DF52C1">
            <w:pPr>
              <w:spacing w:before="60" w:after="60" w:line="240" w:lineRule="auto"/>
              <w:ind w:left="60" w:right="60"/>
            </w:pPr>
            <w:r>
              <w:rPr>
                <w:rFonts w:ascii="Helvetica" w:eastAsia="Helvetica" w:hAnsi="Helvetica" w:cs="Helvetica"/>
                <w:color w:val="000000"/>
              </w:rPr>
              <w:t>Email</w:t>
            </w:r>
          </w:p>
        </w:tc>
        <w:tc>
          <w:tcPr>
            <w:tcW w:w="4608" w:type="dxa"/>
            <w:tcBorders>
              <w:left w:val="single" w:sz="8" w:space="0" w:color="BEBEBE"/>
            </w:tcBorders>
            <w:shd w:val="clear" w:color="auto" w:fill="FFFFFF"/>
            <w:tcMar>
              <w:top w:w="0" w:type="dxa"/>
              <w:left w:w="0" w:type="dxa"/>
              <w:bottom w:w="0" w:type="dxa"/>
              <w:right w:w="0" w:type="dxa"/>
            </w:tcMar>
            <w:vAlign w:val="center"/>
          </w:tcPr>
          <w:p w14:paraId="40846243" w14:textId="77777777" w:rsidR="008769D1" w:rsidRDefault="008769D1">
            <w:pPr>
              <w:spacing w:before="60" w:after="60" w:line="240" w:lineRule="auto"/>
              <w:ind w:left="60" w:right="60"/>
            </w:pPr>
          </w:p>
        </w:tc>
      </w:tr>
      <w:tr w:rsidR="008769D1" w14:paraId="3C044C90" w14:textId="77777777">
        <w:trPr>
          <w:cantSplit/>
        </w:trPr>
        <w:tc>
          <w:tcPr>
            <w:tcW w:w="2150" w:type="dxa"/>
            <w:tcBorders>
              <w:right w:val="single" w:sz="8" w:space="0" w:color="BEBEBE"/>
            </w:tcBorders>
            <w:shd w:val="clear" w:color="auto" w:fill="FFFFFF"/>
            <w:tcMar>
              <w:top w:w="0" w:type="dxa"/>
              <w:left w:w="0" w:type="dxa"/>
              <w:bottom w:w="0" w:type="dxa"/>
              <w:right w:w="0" w:type="dxa"/>
            </w:tcMar>
            <w:vAlign w:val="center"/>
          </w:tcPr>
          <w:p w14:paraId="578ADEC8" w14:textId="77777777" w:rsidR="008769D1" w:rsidRDefault="00DF52C1">
            <w:pPr>
              <w:spacing w:before="60" w:after="60" w:line="240" w:lineRule="auto"/>
              <w:ind w:left="60" w:right="60"/>
            </w:pPr>
            <w:r>
              <w:rPr>
                <w:rFonts w:ascii="Helvetica" w:eastAsia="Helvetica" w:hAnsi="Helvetica" w:cs="Helvetica"/>
                <w:color w:val="000000"/>
              </w:rPr>
              <w:t>SME</w:t>
            </w:r>
          </w:p>
        </w:tc>
        <w:tc>
          <w:tcPr>
            <w:tcW w:w="4608" w:type="dxa"/>
            <w:tcBorders>
              <w:left w:val="single" w:sz="8" w:space="0" w:color="BEBEBE"/>
            </w:tcBorders>
            <w:shd w:val="clear" w:color="auto" w:fill="FFFFFF"/>
            <w:tcMar>
              <w:top w:w="0" w:type="dxa"/>
              <w:left w:w="0" w:type="dxa"/>
              <w:bottom w:w="0" w:type="dxa"/>
              <w:right w:w="0" w:type="dxa"/>
            </w:tcMar>
            <w:vAlign w:val="center"/>
          </w:tcPr>
          <w:p w14:paraId="05918E14" w14:textId="77777777" w:rsidR="008769D1" w:rsidRDefault="008769D1">
            <w:pPr>
              <w:spacing w:before="60" w:after="60" w:line="240" w:lineRule="auto"/>
              <w:ind w:left="60" w:right="60"/>
            </w:pPr>
          </w:p>
        </w:tc>
      </w:tr>
      <w:tr w:rsidR="008769D1" w14:paraId="5FE511A7" w14:textId="77777777">
        <w:trPr>
          <w:cantSplit/>
        </w:trPr>
        <w:tc>
          <w:tcPr>
            <w:tcW w:w="2150" w:type="dxa"/>
            <w:tcBorders>
              <w:right w:val="single" w:sz="8" w:space="0" w:color="BEBEBE"/>
            </w:tcBorders>
            <w:shd w:val="clear" w:color="auto" w:fill="FFFFFF"/>
            <w:tcMar>
              <w:top w:w="0" w:type="dxa"/>
              <w:left w:w="0" w:type="dxa"/>
              <w:bottom w:w="0" w:type="dxa"/>
              <w:right w:w="0" w:type="dxa"/>
            </w:tcMar>
            <w:vAlign w:val="center"/>
          </w:tcPr>
          <w:p w14:paraId="0BFA0C1A" w14:textId="77777777" w:rsidR="008769D1" w:rsidRDefault="00DF52C1">
            <w:pPr>
              <w:spacing w:before="60" w:after="60" w:line="240" w:lineRule="auto"/>
              <w:ind w:left="60" w:right="60"/>
            </w:pPr>
            <w:r>
              <w:rPr>
                <w:rFonts w:ascii="Helvetica" w:eastAsia="Helvetica" w:hAnsi="Helvetica" w:cs="Helvetica"/>
                <w:color w:val="000000"/>
              </w:rPr>
              <w:t>Contact Person</w:t>
            </w:r>
          </w:p>
        </w:tc>
        <w:tc>
          <w:tcPr>
            <w:tcW w:w="4608" w:type="dxa"/>
            <w:tcBorders>
              <w:left w:val="single" w:sz="8" w:space="0" w:color="BEBEBE"/>
            </w:tcBorders>
            <w:shd w:val="clear" w:color="auto" w:fill="FFFFFF"/>
            <w:tcMar>
              <w:top w:w="0" w:type="dxa"/>
              <w:left w:w="0" w:type="dxa"/>
              <w:bottom w:w="0" w:type="dxa"/>
              <w:right w:w="0" w:type="dxa"/>
            </w:tcMar>
            <w:vAlign w:val="center"/>
          </w:tcPr>
          <w:p w14:paraId="12AF087B" w14:textId="77777777" w:rsidR="008769D1" w:rsidRDefault="008769D1">
            <w:pPr>
              <w:spacing w:before="60" w:after="60" w:line="240" w:lineRule="auto"/>
              <w:ind w:left="60" w:right="60"/>
            </w:pPr>
          </w:p>
        </w:tc>
      </w:tr>
      <w:tr w:rsidR="008769D1" w14:paraId="3B30CAC1" w14:textId="77777777">
        <w:trPr>
          <w:cantSplit/>
        </w:trPr>
        <w:tc>
          <w:tcPr>
            <w:tcW w:w="2150" w:type="dxa"/>
            <w:tcBorders>
              <w:bottom w:val="single" w:sz="16" w:space="0" w:color="000000"/>
              <w:right w:val="single" w:sz="8" w:space="0" w:color="BEBEBE"/>
            </w:tcBorders>
            <w:shd w:val="clear" w:color="auto" w:fill="FFFFFF"/>
            <w:tcMar>
              <w:top w:w="0" w:type="dxa"/>
              <w:left w:w="0" w:type="dxa"/>
              <w:bottom w:w="0" w:type="dxa"/>
              <w:right w:w="0" w:type="dxa"/>
            </w:tcMar>
            <w:vAlign w:val="center"/>
          </w:tcPr>
          <w:p w14:paraId="71E30BA2" w14:textId="77777777" w:rsidR="008769D1" w:rsidRDefault="00DF52C1">
            <w:pPr>
              <w:spacing w:before="60" w:after="60" w:line="240" w:lineRule="auto"/>
              <w:ind w:left="60" w:right="60"/>
            </w:pPr>
            <w:r>
              <w:rPr>
                <w:rFonts w:ascii="Helvetica" w:eastAsia="Helvetica" w:hAnsi="Helvetica" w:cs="Helvetica"/>
                <w:color w:val="000000"/>
              </w:rPr>
              <w:t>Email SME</w:t>
            </w:r>
          </w:p>
        </w:tc>
        <w:tc>
          <w:tcPr>
            <w:tcW w:w="4608" w:type="dxa"/>
            <w:tcBorders>
              <w:left w:val="single" w:sz="8" w:space="0" w:color="BEBEBE"/>
              <w:bottom w:val="single" w:sz="16" w:space="0" w:color="000000"/>
            </w:tcBorders>
            <w:shd w:val="clear" w:color="auto" w:fill="FFFFFF"/>
            <w:tcMar>
              <w:top w:w="0" w:type="dxa"/>
              <w:left w:w="0" w:type="dxa"/>
              <w:bottom w:w="0" w:type="dxa"/>
              <w:right w:w="0" w:type="dxa"/>
            </w:tcMar>
            <w:vAlign w:val="center"/>
          </w:tcPr>
          <w:p w14:paraId="2E422922" w14:textId="77777777" w:rsidR="008769D1" w:rsidRDefault="008769D1">
            <w:pPr>
              <w:spacing w:before="60" w:after="60" w:line="240" w:lineRule="auto"/>
              <w:ind w:left="60" w:right="60"/>
            </w:pPr>
          </w:p>
        </w:tc>
      </w:tr>
    </w:tbl>
    <w:p w14:paraId="59DF19F1" w14:textId="77777777" w:rsidR="008769D1" w:rsidRDefault="00DF52C1">
      <w:pPr>
        <w:pStyle w:val="Heading2"/>
      </w:pPr>
      <w:bookmarkStart w:id="3" w:name="_Toc61707429"/>
      <w:r>
        <w:t>Database Description</w:t>
      </w:r>
      <w:bookmarkEnd w:id="3"/>
    </w:p>
    <w:p w14:paraId="5EF3057F" w14:textId="77777777" w:rsidR="008769D1" w:rsidRDefault="00DF52C1">
      <w:r>
        <w:t>The CMS Linkable 2008–2010 Medicare DE-SynPUF originated from a disjoint (mutually exclusive from existing samples) 5% random sample of beneficiaries from the 100% Beneficiary Summary File for 2008. To exclude any overlap with the beneficiaries in the exis</w:t>
      </w:r>
      <w:r>
        <w:t>ting 5% CMS research sample, 3 the beneficiaries in that other sample were excluded, and a 5-in-95 random draw was made with the remaining 95% of beneficiaries. A variety of statistical disclosure limitation techniques were used to protect the confidential</w:t>
      </w:r>
      <w:r>
        <w:t>ity of Medicare beneficiaries in the CMS Linkable 2008–2010 Medicare DE-SynPUF. The DE-SynPUF was created by starting with an actual beneficiary as a “seed” for a synthetic beneficiary. Synthetic beneficiaries and their claims are based on actual seed bene</w:t>
      </w:r>
      <w:r>
        <w:t>ficiaries. Disclosure is reduced through multiple deterministically or stochastically applied treatment mechanisms. First, hot decking based procedures are used to find donors for beneficiary-level variables and individual claims. Second, other synthetic p</w:t>
      </w:r>
      <w:r>
        <w:t>rocesses are used to protect other elements of the data. Disclosure limitation methods used in the process include variable reduction, suppression, substitution, synthesis, date perturbation, and coarsening. Please refer to the CMS Linkable 2008–2010 Medic</w:t>
      </w:r>
      <w:r>
        <w:t>are Data Entrepreneurs’ Synthetic Public Use File (DE-SynPUF) User Manual for details regarding how DE-SynPUF was created</w:t>
      </w:r>
    </w:p>
    <w:p w14:paraId="2C26B5E6" w14:textId="77777777" w:rsidR="008769D1" w:rsidRDefault="00DF52C1">
      <w:pPr>
        <w:pStyle w:val="Heading2"/>
      </w:pPr>
      <w:bookmarkStart w:id="4" w:name="_Toc61707430"/>
      <w:r>
        <w:t>SME Role</w:t>
      </w:r>
      <w:bookmarkEnd w:id="4"/>
    </w:p>
    <w:p w14:paraId="641D0D72" w14:textId="77777777" w:rsidR="008769D1" w:rsidRDefault="00DF52C1">
      <w:pPr>
        <w:pStyle w:val="Highlight"/>
      </w:pPr>
      <w:r>
        <w:t>Describe the involvement of the SME in the ETL Delopment process</w:t>
      </w:r>
    </w:p>
    <w:p w14:paraId="4999C6E6" w14:textId="77777777" w:rsidR="008769D1" w:rsidRDefault="00DF52C1">
      <w:r>
        <w:br w:type="page"/>
      </w:r>
    </w:p>
    <w:p w14:paraId="2B704264" w14:textId="77777777" w:rsidR="008769D1" w:rsidRDefault="00DF52C1">
      <w:pPr>
        <w:pStyle w:val="Heading1"/>
      </w:pPr>
      <w:bookmarkStart w:id="5" w:name="_Toc61707431"/>
      <w:r>
        <w:lastRenderedPageBreak/>
        <w:t>ETL Development General</w:t>
      </w:r>
      <w:bookmarkEnd w:id="5"/>
    </w:p>
    <w:p w14:paraId="0CAFD232" w14:textId="77777777" w:rsidR="008769D1" w:rsidRDefault="00DF52C1">
      <w:r>
        <w:t>This section decribes the ETL deve</w:t>
      </w:r>
      <w:r>
        <w:t>lopment steps and discusses the quality control steps performed by the SME</w:t>
      </w:r>
    </w:p>
    <w:p w14:paraId="501F6FCD" w14:textId="77777777" w:rsidR="008769D1" w:rsidRDefault="00DF52C1">
      <w:pPr>
        <w:pStyle w:val="Heading2"/>
      </w:pPr>
      <w:bookmarkStart w:id="6" w:name="_Toc61707432"/>
      <w:r>
        <w:t>ETL Documentation</w:t>
      </w:r>
      <w:bookmarkEnd w:id="6"/>
    </w:p>
    <w:p w14:paraId="6110E8AF" w14:textId="77777777" w:rsidR="008769D1" w:rsidRDefault="00DF52C1">
      <w:pPr>
        <w:pStyle w:val="Highlight"/>
      </w:pPr>
      <w:r>
        <w:t>Perform the following checks and discuss the findings here:</w:t>
      </w:r>
    </w:p>
    <w:p w14:paraId="60BB59EA" w14:textId="77777777" w:rsidR="008769D1" w:rsidRDefault="00DF52C1">
      <w:pPr>
        <w:pStyle w:val="Highlight"/>
      </w:pPr>
      <w:r>
        <w:t>Approve the quality of the ETL documentation with respect to its completeness and level of detail per data domain. Ideally it is based on the Rabbit-in-a-Hat mapping definition document. If a staging table approach is used, its creation needs to be describ</w:t>
      </w:r>
      <w:r>
        <w:t>ed in detail.</w:t>
      </w:r>
    </w:p>
    <w:p w14:paraId="0E7545C5" w14:textId="77777777" w:rsidR="008769D1" w:rsidRDefault="00DF52C1">
      <w:pPr>
        <w:pStyle w:val="Highlight"/>
      </w:pPr>
      <w:r>
        <w:t>Does it contain enough detail on the applied business rules and are the THEMIS rules followed?</w:t>
      </w:r>
    </w:p>
    <w:p w14:paraId="44024F4A" w14:textId="77777777" w:rsidR="008769D1" w:rsidRDefault="00DF52C1">
      <w:pPr>
        <w:pStyle w:val="Highlight"/>
      </w:pPr>
      <w:r>
        <w:t>Compare the ETL documentation with the shared ETL code to make sure it is a correct representation of the implementation. Ideally, end-to-end tests</w:t>
      </w:r>
      <w:r>
        <w:t xml:space="preserve"> using the Rabbit-in-a-hat testFramework.R is implemented and results are shared. If this is not available explain the quality control mechanism that is applied</w:t>
      </w:r>
    </w:p>
    <w:p w14:paraId="27A8909E" w14:textId="77777777" w:rsidR="008769D1" w:rsidRDefault="00DF52C1">
      <w:pPr>
        <w:pStyle w:val="Highlight"/>
      </w:pPr>
      <w:r>
        <w:t>Is the ETL code executable fully automatically or are there manual steps? If there are manual s</w:t>
      </w:r>
      <w:r>
        <w:t>teps these need to be explained.</w:t>
      </w:r>
    </w:p>
    <w:p w14:paraId="08C0C2DC" w14:textId="77777777" w:rsidR="008769D1" w:rsidRDefault="00DF52C1">
      <w:pPr>
        <w:pStyle w:val="Heading2"/>
      </w:pPr>
      <w:bookmarkStart w:id="7" w:name="_Toc61707433"/>
      <w:r>
        <w:t>ETL Implementation</w:t>
      </w:r>
      <w:bookmarkEnd w:id="7"/>
    </w:p>
    <w:p w14:paraId="66003402" w14:textId="77777777" w:rsidR="008769D1" w:rsidRDefault="00DF52C1">
      <w:pPr>
        <w:pStyle w:val="Highlight"/>
      </w:pPr>
      <w:r>
        <w:t>Described the technology used for implementing the ETL (SQL,R, Python etc).</w:t>
      </w:r>
    </w:p>
    <w:p w14:paraId="30D81282" w14:textId="77777777" w:rsidR="008769D1" w:rsidRDefault="00DF52C1">
      <w:pPr>
        <w:pStyle w:val="Highlight"/>
      </w:pPr>
      <w:r>
        <w:t>Provide feedback on the level of commenting and code structure. The minimum level of commenting contains an explanation of the s</w:t>
      </w:r>
      <w:r>
        <w:t>ql query, R function, etc. See also the guidance provided by OHDSI. Code structure refers to a logical structure of the SQL/R files. We recommend that the files are name as their target table and contain all code related to that domain, e.g. insert_person.</w:t>
      </w:r>
      <w:r>
        <w:t>sql, insert_condition_occurence.sql. If another method is applied provide there details.</w:t>
      </w:r>
    </w:p>
    <w:p w14:paraId="6C4AE0A3" w14:textId="77777777" w:rsidR="008769D1" w:rsidRDefault="00DF52C1">
      <w:pPr>
        <w:pStyle w:val="Highlight"/>
      </w:pPr>
      <w:r>
        <w:t>Is there a version control mechanism in place?</w:t>
      </w:r>
    </w:p>
    <w:p w14:paraId="0F98BE23" w14:textId="77777777" w:rsidR="008769D1" w:rsidRDefault="00DF52C1">
      <w:pPr>
        <w:pStyle w:val="Heading2"/>
      </w:pPr>
      <w:bookmarkStart w:id="8" w:name="_Toc61707434"/>
      <w:r>
        <w:t>Record counts data tables</w:t>
      </w:r>
      <w:bookmarkEnd w:id="8"/>
    </w:p>
    <w:p w14:paraId="71C2EDFF" w14:textId="77777777" w:rsidR="008769D1" w:rsidRDefault="00DF52C1">
      <w:r>
        <w:t>Table 1. Shows the number of records in all clinical data tables</w:t>
      </w:r>
    </w:p>
    <w:tbl>
      <w:tblPr>
        <w:tblStyle w:val="EHDEN"/>
        <w:tblW w:w="0" w:type="auto"/>
        <w:tblLook w:val="0420" w:firstRow="1" w:lastRow="0" w:firstColumn="0" w:lastColumn="0" w:noHBand="0" w:noVBand="1"/>
      </w:tblPr>
      <w:tblGrid>
        <w:gridCol w:w="2253"/>
        <w:gridCol w:w="1218"/>
      </w:tblGrid>
      <w:tr w:rsidR="008769D1" w14:paraId="7CC080B8"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5E31530F" w14:textId="77777777" w:rsidR="008769D1" w:rsidRDefault="00DF52C1">
            <w:r>
              <w:t>TABLENAME</w:t>
            </w:r>
          </w:p>
        </w:tc>
        <w:tc>
          <w:tcPr>
            <w:tcW w:w="0" w:type="auto"/>
          </w:tcPr>
          <w:p w14:paraId="254C575E" w14:textId="77777777" w:rsidR="008769D1" w:rsidRDefault="00DF52C1">
            <w:pPr>
              <w:jc w:val="right"/>
            </w:pPr>
            <w:r>
              <w:t>COUNT</w:t>
            </w:r>
          </w:p>
        </w:tc>
      </w:tr>
      <w:tr w:rsidR="008769D1" w14:paraId="59388EA2" w14:textId="77777777">
        <w:tc>
          <w:tcPr>
            <w:tcW w:w="0" w:type="auto"/>
          </w:tcPr>
          <w:p w14:paraId="00170F4E" w14:textId="77777777" w:rsidR="008769D1" w:rsidRDefault="00DF52C1">
            <w:r>
              <w:t>cost</w:t>
            </w:r>
          </w:p>
        </w:tc>
        <w:tc>
          <w:tcPr>
            <w:tcW w:w="0" w:type="auto"/>
          </w:tcPr>
          <w:p w14:paraId="0FB2CB93" w14:textId="77777777" w:rsidR="008769D1" w:rsidRDefault="00DF52C1">
            <w:pPr>
              <w:jc w:val="right"/>
            </w:pPr>
            <w:r>
              <w:t>37,169,949</w:t>
            </w:r>
          </w:p>
        </w:tc>
      </w:tr>
      <w:tr w:rsidR="008769D1" w14:paraId="472557C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C4C83E" w14:textId="77777777" w:rsidR="008769D1" w:rsidRDefault="00DF52C1">
            <w:r>
              <w:t>condition_occurrence</w:t>
            </w:r>
          </w:p>
        </w:tc>
        <w:tc>
          <w:tcPr>
            <w:tcW w:w="0" w:type="auto"/>
          </w:tcPr>
          <w:p w14:paraId="3D42CFA9" w14:textId="77777777" w:rsidR="008769D1" w:rsidRDefault="00DF52C1">
            <w:pPr>
              <w:jc w:val="right"/>
            </w:pPr>
            <w:r>
              <w:t>14,803,406</w:t>
            </w:r>
          </w:p>
        </w:tc>
      </w:tr>
      <w:tr w:rsidR="008769D1" w14:paraId="19DB95DD" w14:textId="77777777">
        <w:tc>
          <w:tcPr>
            <w:tcW w:w="0" w:type="auto"/>
          </w:tcPr>
          <w:p w14:paraId="7EA4DE14" w14:textId="77777777" w:rsidR="008769D1" w:rsidRDefault="00DF52C1">
            <w:r>
              <w:t>procedure_occurrence</w:t>
            </w:r>
          </w:p>
        </w:tc>
        <w:tc>
          <w:tcPr>
            <w:tcW w:w="0" w:type="auto"/>
          </w:tcPr>
          <w:p w14:paraId="15E8AA57" w14:textId="77777777" w:rsidR="008769D1" w:rsidRDefault="00DF52C1">
            <w:pPr>
              <w:jc w:val="right"/>
            </w:pPr>
            <w:r>
              <w:t>13,857,192</w:t>
            </w:r>
          </w:p>
        </w:tc>
      </w:tr>
      <w:tr w:rsidR="008769D1" w14:paraId="77AD5CA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10F2FD" w14:textId="77777777" w:rsidR="008769D1" w:rsidRDefault="00DF52C1">
            <w:r>
              <w:t>condition_era</w:t>
            </w:r>
          </w:p>
        </w:tc>
        <w:tc>
          <w:tcPr>
            <w:tcW w:w="0" w:type="auto"/>
          </w:tcPr>
          <w:p w14:paraId="5D46941F" w14:textId="77777777" w:rsidR="008769D1" w:rsidRDefault="00DF52C1">
            <w:pPr>
              <w:jc w:val="right"/>
            </w:pPr>
            <w:r>
              <w:t>10,150,726</w:t>
            </w:r>
          </w:p>
        </w:tc>
      </w:tr>
      <w:tr w:rsidR="008769D1" w14:paraId="7413901E" w14:textId="77777777">
        <w:tc>
          <w:tcPr>
            <w:tcW w:w="0" w:type="auto"/>
          </w:tcPr>
          <w:p w14:paraId="50C84204" w14:textId="77777777" w:rsidR="008769D1" w:rsidRDefault="00DF52C1">
            <w:r>
              <w:t>drug_exposure</w:t>
            </w:r>
          </w:p>
        </w:tc>
        <w:tc>
          <w:tcPr>
            <w:tcW w:w="0" w:type="auto"/>
          </w:tcPr>
          <w:p w14:paraId="2D997B15" w14:textId="77777777" w:rsidR="008769D1" w:rsidRDefault="00DF52C1">
            <w:pPr>
              <w:jc w:val="right"/>
            </w:pPr>
            <w:r>
              <w:t>6,294,108</w:t>
            </w:r>
          </w:p>
        </w:tc>
      </w:tr>
      <w:tr w:rsidR="008769D1" w14:paraId="300D61B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8CD7A5" w14:textId="77777777" w:rsidR="008769D1" w:rsidRDefault="00DF52C1">
            <w:r>
              <w:t>drug_era</w:t>
            </w:r>
          </w:p>
        </w:tc>
        <w:tc>
          <w:tcPr>
            <w:tcW w:w="0" w:type="auto"/>
          </w:tcPr>
          <w:p w14:paraId="0F399B74" w14:textId="77777777" w:rsidR="008769D1" w:rsidRDefault="00DF52C1">
            <w:pPr>
              <w:jc w:val="right"/>
            </w:pPr>
            <w:r>
              <w:t>6,251,166</w:t>
            </w:r>
          </w:p>
        </w:tc>
      </w:tr>
      <w:tr w:rsidR="008769D1" w14:paraId="12A56AC8" w14:textId="77777777">
        <w:tc>
          <w:tcPr>
            <w:tcW w:w="0" w:type="auto"/>
          </w:tcPr>
          <w:p w14:paraId="0C69B81E" w14:textId="77777777" w:rsidR="008769D1" w:rsidRDefault="00DF52C1">
            <w:r>
              <w:t>visit_occurrence</w:t>
            </w:r>
          </w:p>
        </w:tc>
        <w:tc>
          <w:tcPr>
            <w:tcW w:w="0" w:type="auto"/>
          </w:tcPr>
          <w:p w14:paraId="4EC91131" w14:textId="77777777" w:rsidR="008769D1" w:rsidRDefault="00DF52C1">
            <w:pPr>
              <w:jc w:val="right"/>
            </w:pPr>
            <w:r>
              <w:t>5,579,542</w:t>
            </w:r>
          </w:p>
        </w:tc>
      </w:tr>
      <w:tr w:rsidR="008769D1" w14:paraId="2CCEF5B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FE364C" w14:textId="77777777" w:rsidR="008769D1" w:rsidRDefault="00DF52C1">
            <w:r>
              <w:t>measurement</w:t>
            </w:r>
          </w:p>
        </w:tc>
        <w:tc>
          <w:tcPr>
            <w:tcW w:w="0" w:type="auto"/>
          </w:tcPr>
          <w:p w14:paraId="2975F1EE" w14:textId="77777777" w:rsidR="008769D1" w:rsidRDefault="00DF52C1">
            <w:pPr>
              <w:jc w:val="right"/>
            </w:pPr>
            <w:r>
              <w:t>3,387,775</w:t>
            </w:r>
          </w:p>
        </w:tc>
      </w:tr>
      <w:tr w:rsidR="008769D1" w14:paraId="1C806F7D" w14:textId="77777777">
        <w:tc>
          <w:tcPr>
            <w:tcW w:w="0" w:type="auto"/>
          </w:tcPr>
          <w:p w14:paraId="1AB5B83D" w14:textId="77777777" w:rsidR="008769D1" w:rsidRDefault="00DF52C1">
            <w:r>
              <w:t>observation</w:t>
            </w:r>
          </w:p>
        </w:tc>
        <w:tc>
          <w:tcPr>
            <w:tcW w:w="0" w:type="auto"/>
          </w:tcPr>
          <w:p w14:paraId="4869C391" w14:textId="77777777" w:rsidR="008769D1" w:rsidRDefault="00DF52C1">
            <w:pPr>
              <w:jc w:val="right"/>
            </w:pPr>
            <w:r>
              <w:t>1,925,159</w:t>
            </w:r>
          </w:p>
        </w:tc>
      </w:tr>
      <w:tr w:rsidR="008769D1" w14:paraId="35470FE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641D1C6" w14:textId="77777777" w:rsidR="008769D1" w:rsidRDefault="00DF52C1">
            <w:r>
              <w:t>provider</w:t>
            </w:r>
          </w:p>
        </w:tc>
        <w:tc>
          <w:tcPr>
            <w:tcW w:w="0" w:type="auto"/>
          </w:tcPr>
          <w:p w14:paraId="261957B9" w14:textId="77777777" w:rsidR="008769D1" w:rsidRDefault="00DF52C1">
            <w:pPr>
              <w:jc w:val="right"/>
            </w:pPr>
            <w:r>
              <w:t>631,920</w:t>
            </w:r>
          </w:p>
        </w:tc>
      </w:tr>
      <w:tr w:rsidR="008769D1" w14:paraId="52989053" w14:textId="77777777">
        <w:tc>
          <w:tcPr>
            <w:tcW w:w="0" w:type="auto"/>
          </w:tcPr>
          <w:p w14:paraId="023AC806" w14:textId="77777777" w:rsidR="008769D1" w:rsidRDefault="00DF52C1">
            <w:r>
              <w:t>payer_plan_period</w:t>
            </w:r>
          </w:p>
        </w:tc>
        <w:tc>
          <w:tcPr>
            <w:tcW w:w="0" w:type="auto"/>
          </w:tcPr>
          <w:p w14:paraId="24184840" w14:textId="77777777" w:rsidR="008769D1" w:rsidRDefault="00DF52C1">
            <w:pPr>
              <w:jc w:val="right"/>
            </w:pPr>
            <w:r>
              <w:t>389,231</w:t>
            </w:r>
          </w:p>
        </w:tc>
      </w:tr>
      <w:tr w:rsidR="008769D1" w14:paraId="294785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E59F29" w14:textId="77777777" w:rsidR="008769D1" w:rsidRDefault="00DF52C1">
            <w:r>
              <w:t>care_site</w:t>
            </w:r>
          </w:p>
        </w:tc>
        <w:tc>
          <w:tcPr>
            <w:tcW w:w="0" w:type="auto"/>
          </w:tcPr>
          <w:p w14:paraId="2117CE06" w14:textId="77777777" w:rsidR="008769D1" w:rsidRDefault="00DF52C1">
            <w:pPr>
              <w:jc w:val="right"/>
            </w:pPr>
            <w:r>
              <w:t>239,153</w:t>
            </w:r>
          </w:p>
        </w:tc>
      </w:tr>
      <w:tr w:rsidR="008769D1" w14:paraId="283615B3" w14:textId="77777777">
        <w:tc>
          <w:tcPr>
            <w:tcW w:w="0" w:type="auto"/>
          </w:tcPr>
          <w:p w14:paraId="37E34B8E" w14:textId="77777777" w:rsidR="008769D1" w:rsidRDefault="00DF52C1">
            <w:r>
              <w:t>device_exposure</w:t>
            </w:r>
          </w:p>
        </w:tc>
        <w:tc>
          <w:tcPr>
            <w:tcW w:w="0" w:type="auto"/>
          </w:tcPr>
          <w:p w14:paraId="25D64587" w14:textId="77777777" w:rsidR="008769D1" w:rsidRDefault="00DF52C1">
            <w:pPr>
              <w:jc w:val="right"/>
            </w:pPr>
            <w:r>
              <w:t>224,499</w:t>
            </w:r>
          </w:p>
        </w:tc>
      </w:tr>
      <w:tr w:rsidR="008769D1" w14:paraId="75B6DD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EB3CB5" w14:textId="77777777" w:rsidR="008769D1" w:rsidRDefault="00DF52C1">
            <w:r>
              <w:lastRenderedPageBreak/>
              <w:t>person</w:t>
            </w:r>
          </w:p>
        </w:tc>
        <w:tc>
          <w:tcPr>
            <w:tcW w:w="0" w:type="auto"/>
          </w:tcPr>
          <w:p w14:paraId="0484CCF1" w14:textId="77777777" w:rsidR="008769D1" w:rsidRDefault="00DF52C1">
            <w:pPr>
              <w:jc w:val="right"/>
            </w:pPr>
            <w:r>
              <w:t>116,352</w:t>
            </w:r>
          </w:p>
        </w:tc>
      </w:tr>
      <w:tr w:rsidR="008769D1" w14:paraId="04CF19D5" w14:textId="77777777">
        <w:tc>
          <w:tcPr>
            <w:tcW w:w="0" w:type="auto"/>
          </w:tcPr>
          <w:p w14:paraId="03517282" w14:textId="77777777" w:rsidR="008769D1" w:rsidRDefault="00DF52C1">
            <w:r>
              <w:t>observation_period</w:t>
            </w:r>
          </w:p>
        </w:tc>
        <w:tc>
          <w:tcPr>
            <w:tcW w:w="0" w:type="auto"/>
          </w:tcPr>
          <w:p w14:paraId="66A28B83" w14:textId="77777777" w:rsidR="008769D1" w:rsidRDefault="00DF52C1">
            <w:pPr>
              <w:jc w:val="right"/>
            </w:pPr>
            <w:r>
              <w:t>104,891</w:t>
            </w:r>
          </w:p>
        </w:tc>
      </w:tr>
      <w:tr w:rsidR="008769D1" w14:paraId="56E0512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1EA073" w14:textId="77777777" w:rsidR="008769D1" w:rsidRDefault="00DF52C1">
            <w:r>
              <w:t>death</w:t>
            </w:r>
          </w:p>
        </w:tc>
        <w:tc>
          <w:tcPr>
            <w:tcW w:w="0" w:type="auto"/>
          </w:tcPr>
          <w:p w14:paraId="69FE2BB9" w14:textId="77777777" w:rsidR="008769D1" w:rsidRDefault="00DF52C1">
            <w:pPr>
              <w:jc w:val="right"/>
            </w:pPr>
            <w:r>
              <w:t>5,461</w:t>
            </w:r>
          </w:p>
        </w:tc>
      </w:tr>
      <w:tr w:rsidR="008769D1" w14:paraId="584199FB" w14:textId="77777777">
        <w:tc>
          <w:tcPr>
            <w:tcW w:w="0" w:type="auto"/>
          </w:tcPr>
          <w:p w14:paraId="7695B25C" w14:textId="77777777" w:rsidR="008769D1" w:rsidRDefault="00DF52C1">
            <w:r>
              <w:t>location</w:t>
            </w:r>
          </w:p>
        </w:tc>
        <w:tc>
          <w:tcPr>
            <w:tcW w:w="0" w:type="auto"/>
          </w:tcPr>
          <w:p w14:paraId="67E85CEB" w14:textId="77777777" w:rsidR="008769D1" w:rsidRDefault="00DF52C1">
            <w:pPr>
              <w:jc w:val="right"/>
            </w:pPr>
            <w:r>
              <w:t>3,088</w:t>
            </w:r>
          </w:p>
        </w:tc>
      </w:tr>
      <w:tr w:rsidR="008769D1" w14:paraId="67412B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BD20A0" w14:textId="77777777" w:rsidR="008769D1" w:rsidRDefault="00DF52C1">
            <w:r>
              <w:t>dose_era</w:t>
            </w:r>
          </w:p>
        </w:tc>
        <w:tc>
          <w:tcPr>
            <w:tcW w:w="0" w:type="auto"/>
          </w:tcPr>
          <w:p w14:paraId="5D999049" w14:textId="77777777" w:rsidR="008769D1" w:rsidRDefault="00DF52C1">
            <w:pPr>
              <w:jc w:val="right"/>
            </w:pPr>
            <w:r>
              <w:t>0</w:t>
            </w:r>
          </w:p>
        </w:tc>
      </w:tr>
      <w:tr w:rsidR="008769D1" w14:paraId="34225DD5" w14:textId="77777777">
        <w:tc>
          <w:tcPr>
            <w:tcW w:w="0" w:type="auto"/>
          </w:tcPr>
          <w:p w14:paraId="4A2F4F7A" w14:textId="77777777" w:rsidR="008769D1" w:rsidRDefault="00DF52C1">
            <w:r>
              <w:t>note</w:t>
            </w:r>
          </w:p>
        </w:tc>
        <w:tc>
          <w:tcPr>
            <w:tcW w:w="0" w:type="auto"/>
          </w:tcPr>
          <w:p w14:paraId="1408E413" w14:textId="77777777" w:rsidR="008769D1" w:rsidRDefault="00DF52C1">
            <w:pPr>
              <w:jc w:val="right"/>
            </w:pPr>
            <w:r>
              <w:t>0</w:t>
            </w:r>
          </w:p>
        </w:tc>
      </w:tr>
      <w:tr w:rsidR="008769D1" w14:paraId="41F53E9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767F4F" w14:textId="77777777" w:rsidR="008769D1" w:rsidRDefault="00DF52C1">
            <w:r>
              <w:t>specimen</w:t>
            </w:r>
          </w:p>
        </w:tc>
        <w:tc>
          <w:tcPr>
            <w:tcW w:w="0" w:type="auto"/>
          </w:tcPr>
          <w:p w14:paraId="4DFEC5C0" w14:textId="77777777" w:rsidR="008769D1" w:rsidRDefault="00DF52C1">
            <w:pPr>
              <w:jc w:val="right"/>
            </w:pPr>
            <w:r>
              <w:t>0</w:t>
            </w:r>
          </w:p>
        </w:tc>
      </w:tr>
      <w:tr w:rsidR="008769D1" w14:paraId="3720BC78" w14:textId="77777777">
        <w:tc>
          <w:tcPr>
            <w:tcW w:w="0" w:type="auto"/>
          </w:tcPr>
          <w:p w14:paraId="786F6A57" w14:textId="77777777" w:rsidR="008769D1" w:rsidRDefault="00DF52C1">
            <w:r>
              <w:t>visit_details</w:t>
            </w:r>
          </w:p>
        </w:tc>
        <w:tc>
          <w:tcPr>
            <w:tcW w:w="0" w:type="auto"/>
          </w:tcPr>
          <w:p w14:paraId="654F87FC" w14:textId="77777777" w:rsidR="008769D1" w:rsidRDefault="00DF52C1">
            <w:pPr>
              <w:jc w:val="right"/>
            </w:pPr>
            <w:r>
              <w:t>0</w:t>
            </w:r>
          </w:p>
        </w:tc>
      </w:tr>
    </w:tbl>
    <w:p w14:paraId="7DEB0CF9" w14:textId="77777777" w:rsidR="008769D1" w:rsidRDefault="00DF52C1">
      <w:r>
        <w:t xml:space="preserve"> </w:t>
      </w:r>
    </w:p>
    <w:p w14:paraId="3D5DB44D" w14:textId="77777777" w:rsidR="008769D1" w:rsidRDefault="00DF52C1">
      <w:r>
        <w:t>Query executed in  10.93 secs</w:t>
      </w:r>
    </w:p>
    <w:p w14:paraId="4EDAD3F3" w14:textId="77777777" w:rsidR="008769D1" w:rsidRDefault="00DF52C1">
      <w:r>
        <w:br w:type="page"/>
      </w:r>
    </w:p>
    <w:p w14:paraId="3C01F349" w14:textId="77777777" w:rsidR="008769D1" w:rsidRDefault="00DF52C1">
      <w:pPr>
        <w:pStyle w:val="Heading2"/>
      </w:pPr>
      <w:bookmarkStart w:id="9" w:name="_Toc61707435"/>
      <w:r>
        <w:lastRenderedPageBreak/>
        <w:t>Data density plots</w:t>
      </w:r>
      <w:bookmarkEnd w:id="9"/>
    </w:p>
    <w:p w14:paraId="31DF017A" w14:textId="77777777" w:rsidR="008769D1" w:rsidRDefault="00DF52C1">
      <w:r>
        <w:rPr>
          <w:noProof/>
        </w:rPr>
        <w:drawing>
          <wp:inline distT="0" distB="0" distL="0" distR="0" wp14:anchorId="4A8B27BC" wp14:editId="57802C9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76200" cy="50800"/>
                    </a:xfrm>
                    <a:prstGeom prst="rect">
                      <a:avLst/>
                    </a:prstGeom>
                    <a:noFill/>
                  </pic:spPr>
                </pic:pic>
              </a:graphicData>
            </a:graphic>
          </wp:inline>
        </w:drawing>
      </w:r>
    </w:p>
    <w:p w14:paraId="53486383" w14:textId="77777777" w:rsidR="008769D1" w:rsidRDefault="00DF52C1">
      <w:r>
        <w:t>Figure 1. Total record count over time per data domain</w:t>
      </w:r>
    </w:p>
    <w:p w14:paraId="1B1E694A" w14:textId="77777777" w:rsidR="008769D1" w:rsidRDefault="00DF52C1">
      <w:r>
        <w:rPr>
          <w:noProof/>
        </w:rPr>
        <w:drawing>
          <wp:inline distT="0" distB="0" distL="0" distR="0" wp14:anchorId="6B3A8546" wp14:editId="3F17BD06">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76200" cy="50800"/>
                    </a:xfrm>
                    <a:prstGeom prst="rect">
                      <a:avLst/>
                    </a:prstGeom>
                    <a:noFill/>
                  </pic:spPr>
                </pic:pic>
              </a:graphicData>
            </a:graphic>
          </wp:inline>
        </w:drawing>
      </w:r>
    </w:p>
    <w:p w14:paraId="78BA0768" w14:textId="77777777" w:rsidR="008769D1" w:rsidRDefault="00DF52C1">
      <w:r>
        <w:t>Figure 2. Number of records per person over time per data domain</w:t>
      </w:r>
    </w:p>
    <w:p w14:paraId="13BB2495" w14:textId="77777777" w:rsidR="008769D1" w:rsidRDefault="00DF52C1">
      <w:r>
        <w:br w:type="page"/>
      </w:r>
    </w:p>
    <w:p w14:paraId="0D772F17" w14:textId="77777777" w:rsidR="008769D1" w:rsidRDefault="00DF52C1">
      <w:pPr>
        <w:pStyle w:val="Heading2"/>
      </w:pPr>
      <w:bookmarkStart w:id="10" w:name="_Toc61707436"/>
      <w:r>
        <w:lastRenderedPageBreak/>
        <w:t>Concepts per person</w:t>
      </w:r>
      <w:bookmarkEnd w:id="10"/>
    </w:p>
    <w:p w14:paraId="3056395B" w14:textId="77777777" w:rsidR="008769D1" w:rsidRDefault="00DF52C1">
      <w:r>
        <w:t>Table 2. Shows the number of records per person for all data domains</w:t>
      </w:r>
    </w:p>
    <w:tbl>
      <w:tblPr>
        <w:tblStyle w:val="EHDEN"/>
        <w:tblW w:w="0" w:type="auto"/>
        <w:tblLook w:val="0420" w:firstRow="1" w:lastRow="0" w:firstColumn="0" w:lastColumn="0" w:noHBand="0" w:noVBand="1"/>
      </w:tblPr>
      <w:tblGrid>
        <w:gridCol w:w="2191"/>
        <w:gridCol w:w="581"/>
        <w:gridCol w:w="557"/>
        <w:gridCol w:w="557"/>
        <w:gridCol w:w="992"/>
        <w:gridCol w:w="557"/>
        <w:gridCol w:w="557"/>
        <w:gridCol w:w="618"/>
      </w:tblGrid>
      <w:tr w:rsidR="008769D1" w14:paraId="762C7435"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76E33424" w14:textId="77777777" w:rsidR="008769D1" w:rsidRDefault="00DF52C1">
            <w:r>
              <w:t>Domain</w:t>
            </w:r>
          </w:p>
        </w:tc>
        <w:tc>
          <w:tcPr>
            <w:tcW w:w="0" w:type="auto"/>
          </w:tcPr>
          <w:p w14:paraId="0554525A" w14:textId="77777777" w:rsidR="008769D1" w:rsidRDefault="00DF52C1">
            <w:pPr>
              <w:jc w:val="right"/>
            </w:pPr>
            <w:r>
              <w:t>Min</w:t>
            </w:r>
          </w:p>
        </w:tc>
        <w:tc>
          <w:tcPr>
            <w:tcW w:w="0" w:type="auto"/>
          </w:tcPr>
          <w:p w14:paraId="0EE7F12F" w14:textId="77777777" w:rsidR="008769D1" w:rsidRDefault="00DF52C1">
            <w:pPr>
              <w:jc w:val="right"/>
            </w:pPr>
            <w:r>
              <w:t>P10</w:t>
            </w:r>
          </w:p>
        </w:tc>
        <w:tc>
          <w:tcPr>
            <w:tcW w:w="0" w:type="auto"/>
          </w:tcPr>
          <w:p w14:paraId="731C4B2C" w14:textId="77777777" w:rsidR="008769D1" w:rsidRDefault="00DF52C1">
            <w:pPr>
              <w:jc w:val="right"/>
            </w:pPr>
            <w:r>
              <w:t>P25</w:t>
            </w:r>
          </w:p>
        </w:tc>
        <w:tc>
          <w:tcPr>
            <w:tcW w:w="0" w:type="auto"/>
          </w:tcPr>
          <w:p w14:paraId="1F7CD28B" w14:textId="77777777" w:rsidR="008769D1" w:rsidRDefault="00DF52C1">
            <w:pPr>
              <w:jc w:val="right"/>
            </w:pPr>
            <w:r>
              <w:t>MED</w:t>
            </w:r>
            <w:r>
              <w:t>IAN</w:t>
            </w:r>
          </w:p>
        </w:tc>
        <w:tc>
          <w:tcPr>
            <w:tcW w:w="0" w:type="auto"/>
          </w:tcPr>
          <w:p w14:paraId="12A5E635" w14:textId="77777777" w:rsidR="008769D1" w:rsidRDefault="00DF52C1">
            <w:pPr>
              <w:jc w:val="right"/>
            </w:pPr>
            <w:r>
              <w:t>P75</w:t>
            </w:r>
          </w:p>
        </w:tc>
        <w:tc>
          <w:tcPr>
            <w:tcW w:w="0" w:type="auto"/>
          </w:tcPr>
          <w:p w14:paraId="017D2C37" w14:textId="77777777" w:rsidR="008769D1" w:rsidRDefault="00DF52C1">
            <w:pPr>
              <w:jc w:val="right"/>
            </w:pPr>
            <w:r>
              <w:t>P90</w:t>
            </w:r>
          </w:p>
        </w:tc>
        <w:tc>
          <w:tcPr>
            <w:tcW w:w="0" w:type="auto"/>
          </w:tcPr>
          <w:p w14:paraId="3A15ECDC" w14:textId="77777777" w:rsidR="008769D1" w:rsidRDefault="00DF52C1">
            <w:pPr>
              <w:jc w:val="right"/>
            </w:pPr>
            <w:r>
              <w:t>Max</w:t>
            </w:r>
          </w:p>
        </w:tc>
      </w:tr>
      <w:tr w:rsidR="008769D1" w14:paraId="132A7F36" w14:textId="77777777">
        <w:tc>
          <w:tcPr>
            <w:tcW w:w="0" w:type="auto"/>
          </w:tcPr>
          <w:p w14:paraId="22731B14" w14:textId="77777777" w:rsidR="008769D1" w:rsidRDefault="00DF52C1">
            <w:r>
              <w:t>Condition era</w:t>
            </w:r>
          </w:p>
        </w:tc>
        <w:tc>
          <w:tcPr>
            <w:tcW w:w="0" w:type="auto"/>
          </w:tcPr>
          <w:p w14:paraId="34E291A1" w14:textId="77777777" w:rsidR="008769D1" w:rsidRDefault="00DF52C1">
            <w:pPr>
              <w:jc w:val="right"/>
            </w:pPr>
            <w:r>
              <w:t>1</w:t>
            </w:r>
          </w:p>
        </w:tc>
        <w:tc>
          <w:tcPr>
            <w:tcW w:w="0" w:type="auto"/>
          </w:tcPr>
          <w:p w14:paraId="72F98C47" w14:textId="77777777" w:rsidR="008769D1" w:rsidRDefault="00DF52C1">
            <w:pPr>
              <w:jc w:val="right"/>
            </w:pPr>
            <w:r>
              <w:t>8</w:t>
            </w:r>
          </w:p>
        </w:tc>
        <w:tc>
          <w:tcPr>
            <w:tcW w:w="0" w:type="auto"/>
          </w:tcPr>
          <w:p w14:paraId="6A8761DF" w14:textId="77777777" w:rsidR="008769D1" w:rsidRDefault="00DF52C1">
            <w:pPr>
              <w:jc w:val="right"/>
            </w:pPr>
            <w:r>
              <w:t>38</w:t>
            </w:r>
          </w:p>
        </w:tc>
        <w:tc>
          <w:tcPr>
            <w:tcW w:w="0" w:type="auto"/>
          </w:tcPr>
          <w:p w14:paraId="66C29F5F" w14:textId="77777777" w:rsidR="008769D1" w:rsidRDefault="00DF52C1">
            <w:pPr>
              <w:jc w:val="right"/>
            </w:pPr>
            <w:r>
              <w:t>85</w:t>
            </w:r>
          </w:p>
        </w:tc>
        <w:tc>
          <w:tcPr>
            <w:tcW w:w="0" w:type="auto"/>
          </w:tcPr>
          <w:p w14:paraId="5368E6E9" w14:textId="77777777" w:rsidR="008769D1" w:rsidRDefault="00DF52C1">
            <w:pPr>
              <w:jc w:val="right"/>
            </w:pPr>
            <w:r>
              <w:t>136</w:t>
            </w:r>
          </w:p>
        </w:tc>
        <w:tc>
          <w:tcPr>
            <w:tcW w:w="0" w:type="auto"/>
          </w:tcPr>
          <w:p w14:paraId="7A6F6BF5" w14:textId="77777777" w:rsidR="008769D1" w:rsidRDefault="00DF52C1">
            <w:pPr>
              <w:jc w:val="right"/>
            </w:pPr>
            <w:r>
              <w:t>188</w:t>
            </w:r>
          </w:p>
        </w:tc>
        <w:tc>
          <w:tcPr>
            <w:tcW w:w="0" w:type="auto"/>
          </w:tcPr>
          <w:p w14:paraId="1F8D84C0" w14:textId="77777777" w:rsidR="008769D1" w:rsidRDefault="00DF52C1">
            <w:pPr>
              <w:jc w:val="right"/>
            </w:pPr>
            <w:r>
              <w:t>353</w:t>
            </w:r>
          </w:p>
        </w:tc>
      </w:tr>
      <w:tr w:rsidR="008769D1" w14:paraId="5FBDCC1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05EFCB4" w14:textId="77777777" w:rsidR="008769D1" w:rsidRDefault="00DF52C1">
            <w:r>
              <w:t>Condition occurrence</w:t>
            </w:r>
          </w:p>
        </w:tc>
        <w:tc>
          <w:tcPr>
            <w:tcW w:w="0" w:type="auto"/>
          </w:tcPr>
          <w:p w14:paraId="3711672C" w14:textId="77777777" w:rsidR="008769D1" w:rsidRDefault="00DF52C1">
            <w:pPr>
              <w:jc w:val="right"/>
            </w:pPr>
            <w:r>
              <w:t>1</w:t>
            </w:r>
          </w:p>
        </w:tc>
        <w:tc>
          <w:tcPr>
            <w:tcW w:w="0" w:type="auto"/>
          </w:tcPr>
          <w:p w14:paraId="31AFDE66" w14:textId="77777777" w:rsidR="008769D1" w:rsidRDefault="00DF52C1">
            <w:pPr>
              <w:jc w:val="right"/>
            </w:pPr>
            <w:r>
              <w:t>8</w:t>
            </w:r>
          </w:p>
        </w:tc>
        <w:tc>
          <w:tcPr>
            <w:tcW w:w="0" w:type="auto"/>
          </w:tcPr>
          <w:p w14:paraId="42F3B99C" w14:textId="77777777" w:rsidR="008769D1" w:rsidRDefault="00DF52C1">
            <w:pPr>
              <w:jc w:val="right"/>
            </w:pPr>
            <w:r>
              <w:t>38</w:t>
            </w:r>
          </w:p>
        </w:tc>
        <w:tc>
          <w:tcPr>
            <w:tcW w:w="0" w:type="auto"/>
          </w:tcPr>
          <w:p w14:paraId="1B246540" w14:textId="77777777" w:rsidR="008769D1" w:rsidRDefault="00DF52C1">
            <w:pPr>
              <w:jc w:val="right"/>
            </w:pPr>
            <w:r>
              <w:t>86</w:t>
            </w:r>
          </w:p>
        </w:tc>
        <w:tc>
          <w:tcPr>
            <w:tcW w:w="0" w:type="auto"/>
          </w:tcPr>
          <w:p w14:paraId="5E4CF7FA" w14:textId="77777777" w:rsidR="008769D1" w:rsidRDefault="00DF52C1">
            <w:pPr>
              <w:jc w:val="right"/>
            </w:pPr>
            <w:r>
              <w:t>138</w:t>
            </w:r>
          </w:p>
        </w:tc>
        <w:tc>
          <w:tcPr>
            <w:tcW w:w="0" w:type="auto"/>
          </w:tcPr>
          <w:p w14:paraId="49D226B5" w14:textId="77777777" w:rsidR="008769D1" w:rsidRDefault="00DF52C1">
            <w:pPr>
              <w:jc w:val="right"/>
            </w:pPr>
            <w:r>
              <w:t>190</w:t>
            </w:r>
          </w:p>
        </w:tc>
        <w:tc>
          <w:tcPr>
            <w:tcW w:w="0" w:type="auto"/>
          </w:tcPr>
          <w:p w14:paraId="1E23D562" w14:textId="77777777" w:rsidR="008769D1" w:rsidRDefault="00DF52C1">
            <w:pPr>
              <w:jc w:val="right"/>
            </w:pPr>
            <w:r>
              <w:t>357</w:t>
            </w:r>
          </w:p>
        </w:tc>
      </w:tr>
      <w:tr w:rsidR="008769D1" w14:paraId="06F0492F" w14:textId="77777777">
        <w:tc>
          <w:tcPr>
            <w:tcW w:w="0" w:type="auto"/>
          </w:tcPr>
          <w:p w14:paraId="0F4B971A" w14:textId="77777777" w:rsidR="008769D1" w:rsidRDefault="00DF52C1">
            <w:r>
              <w:t>Drug era</w:t>
            </w:r>
          </w:p>
        </w:tc>
        <w:tc>
          <w:tcPr>
            <w:tcW w:w="0" w:type="auto"/>
          </w:tcPr>
          <w:p w14:paraId="61F086E0" w14:textId="77777777" w:rsidR="008769D1" w:rsidRDefault="00DF52C1">
            <w:pPr>
              <w:jc w:val="right"/>
            </w:pPr>
            <w:r>
              <w:t>1</w:t>
            </w:r>
          </w:p>
        </w:tc>
        <w:tc>
          <w:tcPr>
            <w:tcW w:w="0" w:type="auto"/>
          </w:tcPr>
          <w:p w14:paraId="637335AF" w14:textId="77777777" w:rsidR="008769D1" w:rsidRDefault="00DF52C1">
            <w:pPr>
              <w:jc w:val="right"/>
            </w:pPr>
            <w:r>
              <w:t>4</w:t>
            </w:r>
          </w:p>
        </w:tc>
        <w:tc>
          <w:tcPr>
            <w:tcW w:w="0" w:type="auto"/>
          </w:tcPr>
          <w:p w14:paraId="55DF7382" w14:textId="77777777" w:rsidR="008769D1" w:rsidRDefault="00DF52C1">
            <w:pPr>
              <w:jc w:val="right"/>
            </w:pPr>
            <w:r>
              <w:t>9</w:t>
            </w:r>
          </w:p>
        </w:tc>
        <w:tc>
          <w:tcPr>
            <w:tcW w:w="0" w:type="auto"/>
          </w:tcPr>
          <w:p w14:paraId="785F2282" w14:textId="77777777" w:rsidR="008769D1" w:rsidRDefault="00DF52C1">
            <w:pPr>
              <w:jc w:val="right"/>
            </w:pPr>
            <w:r>
              <w:t>39</w:t>
            </w:r>
          </w:p>
        </w:tc>
        <w:tc>
          <w:tcPr>
            <w:tcW w:w="0" w:type="auto"/>
          </w:tcPr>
          <w:p w14:paraId="74BBBEB9" w14:textId="77777777" w:rsidR="008769D1" w:rsidRDefault="00DF52C1">
            <w:pPr>
              <w:jc w:val="right"/>
            </w:pPr>
            <w:r>
              <w:t>78</w:t>
            </w:r>
          </w:p>
        </w:tc>
        <w:tc>
          <w:tcPr>
            <w:tcW w:w="0" w:type="auto"/>
          </w:tcPr>
          <w:p w14:paraId="6190B5D1" w14:textId="77777777" w:rsidR="008769D1" w:rsidRDefault="00DF52C1">
            <w:pPr>
              <w:jc w:val="right"/>
            </w:pPr>
            <w:r>
              <w:t>110</w:t>
            </w:r>
          </w:p>
        </w:tc>
        <w:tc>
          <w:tcPr>
            <w:tcW w:w="0" w:type="auto"/>
          </w:tcPr>
          <w:p w14:paraId="079C0173" w14:textId="77777777" w:rsidR="008769D1" w:rsidRDefault="00DF52C1">
            <w:pPr>
              <w:jc w:val="right"/>
            </w:pPr>
            <w:r>
              <w:t>200</w:t>
            </w:r>
          </w:p>
        </w:tc>
      </w:tr>
      <w:tr w:rsidR="008769D1" w14:paraId="711168E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345096" w14:textId="77777777" w:rsidR="008769D1" w:rsidRDefault="00DF52C1">
            <w:r>
              <w:t>Drug exposure</w:t>
            </w:r>
          </w:p>
        </w:tc>
        <w:tc>
          <w:tcPr>
            <w:tcW w:w="0" w:type="auto"/>
          </w:tcPr>
          <w:p w14:paraId="31047365" w14:textId="77777777" w:rsidR="008769D1" w:rsidRDefault="00DF52C1">
            <w:pPr>
              <w:jc w:val="right"/>
            </w:pPr>
            <w:r>
              <w:t>1</w:t>
            </w:r>
          </w:p>
        </w:tc>
        <w:tc>
          <w:tcPr>
            <w:tcW w:w="0" w:type="auto"/>
          </w:tcPr>
          <w:p w14:paraId="12CBA88F" w14:textId="77777777" w:rsidR="008769D1" w:rsidRDefault="00DF52C1">
            <w:pPr>
              <w:jc w:val="right"/>
            </w:pPr>
            <w:r>
              <w:t>5</w:t>
            </w:r>
          </w:p>
        </w:tc>
        <w:tc>
          <w:tcPr>
            <w:tcW w:w="0" w:type="auto"/>
          </w:tcPr>
          <w:p w14:paraId="2A0E38A3" w14:textId="77777777" w:rsidR="008769D1" w:rsidRDefault="00DF52C1">
            <w:pPr>
              <w:jc w:val="right"/>
            </w:pPr>
            <w:r>
              <w:t>9</w:t>
            </w:r>
          </w:p>
        </w:tc>
        <w:tc>
          <w:tcPr>
            <w:tcW w:w="0" w:type="auto"/>
          </w:tcPr>
          <w:p w14:paraId="7E9F9203" w14:textId="77777777" w:rsidR="008769D1" w:rsidRDefault="00DF52C1">
            <w:pPr>
              <w:jc w:val="right"/>
            </w:pPr>
            <w:r>
              <w:t>41</w:t>
            </w:r>
          </w:p>
        </w:tc>
        <w:tc>
          <w:tcPr>
            <w:tcW w:w="0" w:type="auto"/>
          </w:tcPr>
          <w:p w14:paraId="4AB18443" w14:textId="77777777" w:rsidR="008769D1" w:rsidRDefault="00DF52C1">
            <w:pPr>
              <w:jc w:val="right"/>
            </w:pPr>
            <w:r>
              <w:t>87</w:t>
            </w:r>
          </w:p>
        </w:tc>
        <w:tc>
          <w:tcPr>
            <w:tcW w:w="0" w:type="auto"/>
          </w:tcPr>
          <w:p w14:paraId="172BCBE5" w14:textId="77777777" w:rsidR="008769D1" w:rsidRDefault="00DF52C1">
            <w:pPr>
              <w:jc w:val="right"/>
            </w:pPr>
            <w:r>
              <w:t>128</w:t>
            </w:r>
          </w:p>
        </w:tc>
        <w:tc>
          <w:tcPr>
            <w:tcW w:w="0" w:type="auto"/>
          </w:tcPr>
          <w:p w14:paraId="0639C399" w14:textId="77777777" w:rsidR="008769D1" w:rsidRDefault="00DF52C1">
            <w:pPr>
              <w:jc w:val="right"/>
            </w:pPr>
            <w:r>
              <w:t>241</w:t>
            </w:r>
          </w:p>
        </w:tc>
      </w:tr>
      <w:tr w:rsidR="008769D1" w14:paraId="026483F9" w14:textId="77777777">
        <w:tc>
          <w:tcPr>
            <w:tcW w:w="0" w:type="auto"/>
          </w:tcPr>
          <w:p w14:paraId="43F3033F" w14:textId="77777777" w:rsidR="008769D1" w:rsidRDefault="00DF52C1">
            <w:r>
              <w:t>Measurement</w:t>
            </w:r>
          </w:p>
        </w:tc>
        <w:tc>
          <w:tcPr>
            <w:tcW w:w="0" w:type="auto"/>
          </w:tcPr>
          <w:p w14:paraId="5CD055BC" w14:textId="77777777" w:rsidR="008769D1" w:rsidRDefault="00DF52C1">
            <w:pPr>
              <w:jc w:val="right"/>
            </w:pPr>
            <w:r>
              <w:t>1</w:t>
            </w:r>
          </w:p>
        </w:tc>
        <w:tc>
          <w:tcPr>
            <w:tcW w:w="0" w:type="auto"/>
          </w:tcPr>
          <w:p w14:paraId="3F7602EF" w14:textId="77777777" w:rsidR="008769D1" w:rsidRDefault="00DF52C1">
            <w:pPr>
              <w:jc w:val="right"/>
            </w:pPr>
            <w:r>
              <w:t>4</w:t>
            </w:r>
          </w:p>
        </w:tc>
        <w:tc>
          <w:tcPr>
            <w:tcW w:w="0" w:type="auto"/>
          </w:tcPr>
          <w:p w14:paraId="2D5B6B69" w14:textId="77777777" w:rsidR="008769D1" w:rsidRDefault="00DF52C1">
            <w:pPr>
              <w:jc w:val="right"/>
            </w:pPr>
            <w:r>
              <w:t>12</w:t>
            </w:r>
          </w:p>
        </w:tc>
        <w:tc>
          <w:tcPr>
            <w:tcW w:w="0" w:type="auto"/>
          </w:tcPr>
          <w:p w14:paraId="273453CB" w14:textId="77777777" w:rsidR="008769D1" w:rsidRDefault="00DF52C1">
            <w:pPr>
              <w:jc w:val="right"/>
            </w:pPr>
            <w:r>
              <w:t>21</w:t>
            </w:r>
          </w:p>
        </w:tc>
        <w:tc>
          <w:tcPr>
            <w:tcW w:w="0" w:type="auto"/>
          </w:tcPr>
          <w:p w14:paraId="1D7F5283" w14:textId="77777777" w:rsidR="008769D1" w:rsidRDefault="00DF52C1">
            <w:pPr>
              <w:jc w:val="right"/>
            </w:pPr>
            <w:r>
              <w:t>31</w:t>
            </w:r>
          </w:p>
        </w:tc>
        <w:tc>
          <w:tcPr>
            <w:tcW w:w="0" w:type="auto"/>
          </w:tcPr>
          <w:p w14:paraId="388D352C" w14:textId="77777777" w:rsidR="008769D1" w:rsidRDefault="00DF52C1">
            <w:pPr>
              <w:jc w:val="right"/>
            </w:pPr>
            <w:r>
              <w:t>40</w:t>
            </w:r>
          </w:p>
        </w:tc>
        <w:tc>
          <w:tcPr>
            <w:tcW w:w="0" w:type="auto"/>
          </w:tcPr>
          <w:p w14:paraId="1C3D9AB3" w14:textId="77777777" w:rsidR="008769D1" w:rsidRDefault="00DF52C1">
            <w:pPr>
              <w:jc w:val="right"/>
            </w:pPr>
            <w:r>
              <w:t>93</w:t>
            </w:r>
          </w:p>
        </w:tc>
      </w:tr>
      <w:tr w:rsidR="008769D1" w14:paraId="504467D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278ABF" w14:textId="77777777" w:rsidR="008769D1" w:rsidRDefault="00DF52C1">
            <w:r>
              <w:t>Observation</w:t>
            </w:r>
          </w:p>
        </w:tc>
        <w:tc>
          <w:tcPr>
            <w:tcW w:w="0" w:type="auto"/>
          </w:tcPr>
          <w:p w14:paraId="3902B06F" w14:textId="77777777" w:rsidR="008769D1" w:rsidRDefault="00DF52C1">
            <w:pPr>
              <w:jc w:val="right"/>
            </w:pPr>
            <w:r>
              <w:t>1</w:t>
            </w:r>
          </w:p>
        </w:tc>
        <w:tc>
          <w:tcPr>
            <w:tcW w:w="0" w:type="auto"/>
          </w:tcPr>
          <w:p w14:paraId="37376426" w14:textId="77777777" w:rsidR="008769D1" w:rsidRDefault="00DF52C1">
            <w:pPr>
              <w:jc w:val="right"/>
            </w:pPr>
            <w:r>
              <w:t>2</w:t>
            </w:r>
          </w:p>
        </w:tc>
        <w:tc>
          <w:tcPr>
            <w:tcW w:w="0" w:type="auto"/>
          </w:tcPr>
          <w:p w14:paraId="6309C6C4" w14:textId="77777777" w:rsidR="008769D1" w:rsidRDefault="00DF52C1">
            <w:pPr>
              <w:jc w:val="right"/>
            </w:pPr>
            <w:r>
              <w:t>6</w:t>
            </w:r>
          </w:p>
        </w:tc>
        <w:tc>
          <w:tcPr>
            <w:tcW w:w="0" w:type="auto"/>
          </w:tcPr>
          <w:p w14:paraId="091B398E" w14:textId="77777777" w:rsidR="008769D1" w:rsidRDefault="00DF52C1">
            <w:pPr>
              <w:jc w:val="right"/>
            </w:pPr>
            <w:r>
              <w:t>11</w:t>
            </w:r>
          </w:p>
        </w:tc>
        <w:tc>
          <w:tcPr>
            <w:tcW w:w="0" w:type="auto"/>
          </w:tcPr>
          <w:p w14:paraId="747BA2B9" w14:textId="77777777" w:rsidR="008769D1" w:rsidRDefault="00DF52C1">
            <w:pPr>
              <w:jc w:val="right"/>
            </w:pPr>
            <w:r>
              <w:t>17</w:t>
            </w:r>
          </w:p>
        </w:tc>
        <w:tc>
          <w:tcPr>
            <w:tcW w:w="0" w:type="auto"/>
          </w:tcPr>
          <w:p w14:paraId="461E7E81" w14:textId="77777777" w:rsidR="008769D1" w:rsidRDefault="00DF52C1">
            <w:pPr>
              <w:jc w:val="right"/>
            </w:pPr>
            <w:r>
              <w:t>23</w:t>
            </w:r>
          </w:p>
        </w:tc>
        <w:tc>
          <w:tcPr>
            <w:tcW w:w="0" w:type="auto"/>
          </w:tcPr>
          <w:p w14:paraId="1AE7F8E7" w14:textId="77777777" w:rsidR="008769D1" w:rsidRDefault="00DF52C1">
            <w:pPr>
              <w:jc w:val="right"/>
            </w:pPr>
            <w:r>
              <w:t>51</w:t>
            </w:r>
          </w:p>
        </w:tc>
      </w:tr>
      <w:tr w:rsidR="008769D1" w14:paraId="6C27E051" w14:textId="77777777">
        <w:tc>
          <w:tcPr>
            <w:tcW w:w="0" w:type="auto"/>
          </w:tcPr>
          <w:p w14:paraId="6B4FBC14" w14:textId="77777777" w:rsidR="008769D1" w:rsidRDefault="00DF52C1">
            <w:r>
              <w:t>Procedure occurrence</w:t>
            </w:r>
          </w:p>
        </w:tc>
        <w:tc>
          <w:tcPr>
            <w:tcW w:w="0" w:type="auto"/>
          </w:tcPr>
          <w:p w14:paraId="6CEF2E78" w14:textId="77777777" w:rsidR="008769D1" w:rsidRDefault="00DF52C1">
            <w:pPr>
              <w:jc w:val="right"/>
            </w:pPr>
            <w:r>
              <w:t>1</w:t>
            </w:r>
          </w:p>
        </w:tc>
        <w:tc>
          <w:tcPr>
            <w:tcW w:w="0" w:type="auto"/>
          </w:tcPr>
          <w:p w14:paraId="2ED69E51" w14:textId="77777777" w:rsidR="008769D1" w:rsidRDefault="00DF52C1">
            <w:pPr>
              <w:jc w:val="right"/>
            </w:pPr>
            <w:r>
              <w:t>7</w:t>
            </w:r>
          </w:p>
        </w:tc>
        <w:tc>
          <w:tcPr>
            <w:tcW w:w="0" w:type="auto"/>
          </w:tcPr>
          <w:p w14:paraId="7A84527A" w14:textId="77777777" w:rsidR="008769D1" w:rsidRDefault="00DF52C1">
            <w:pPr>
              <w:jc w:val="right"/>
            </w:pPr>
            <w:r>
              <w:t>34</w:t>
            </w:r>
          </w:p>
        </w:tc>
        <w:tc>
          <w:tcPr>
            <w:tcW w:w="0" w:type="auto"/>
          </w:tcPr>
          <w:p w14:paraId="415D1658" w14:textId="77777777" w:rsidR="008769D1" w:rsidRDefault="00DF52C1">
            <w:pPr>
              <w:jc w:val="right"/>
            </w:pPr>
            <w:r>
              <w:t>68</w:t>
            </w:r>
          </w:p>
        </w:tc>
        <w:tc>
          <w:tcPr>
            <w:tcW w:w="0" w:type="auto"/>
          </w:tcPr>
          <w:p w14:paraId="2B2F09E8" w14:textId="77777777" w:rsidR="008769D1" w:rsidRDefault="00DF52C1">
            <w:pPr>
              <w:jc w:val="right"/>
            </w:pPr>
            <w:r>
              <w:t>103</w:t>
            </w:r>
          </w:p>
        </w:tc>
        <w:tc>
          <w:tcPr>
            <w:tcW w:w="0" w:type="auto"/>
          </w:tcPr>
          <w:p w14:paraId="469BDE40" w14:textId="77777777" w:rsidR="008769D1" w:rsidRDefault="00DF52C1">
            <w:pPr>
              <w:jc w:val="right"/>
            </w:pPr>
            <w:r>
              <w:t>136</w:t>
            </w:r>
          </w:p>
        </w:tc>
        <w:tc>
          <w:tcPr>
            <w:tcW w:w="0" w:type="auto"/>
          </w:tcPr>
          <w:p w14:paraId="64AA1656" w14:textId="77777777" w:rsidR="008769D1" w:rsidRDefault="00DF52C1">
            <w:pPr>
              <w:jc w:val="right"/>
            </w:pPr>
            <w:r>
              <w:t>245</w:t>
            </w:r>
          </w:p>
        </w:tc>
      </w:tr>
    </w:tbl>
    <w:p w14:paraId="50D58606" w14:textId="77777777" w:rsidR="008769D1" w:rsidRDefault="00DF52C1">
      <w:r>
        <w:t xml:space="preserve"> </w:t>
      </w:r>
    </w:p>
    <w:p w14:paraId="2A838519" w14:textId="77777777" w:rsidR="008769D1" w:rsidRDefault="00DF52C1">
      <w:pPr>
        <w:pStyle w:val="Heading1"/>
      </w:pPr>
      <w:bookmarkStart w:id="11" w:name="_Toc61707437"/>
      <w:r>
        <w:t>Vocabulary Mapping</w:t>
      </w:r>
      <w:bookmarkEnd w:id="11"/>
    </w:p>
    <w:p w14:paraId="1295DFA9" w14:textId="77777777" w:rsidR="008769D1" w:rsidRDefault="00DF52C1">
      <w:pPr>
        <w:pStyle w:val="Highlight"/>
      </w:pPr>
      <w:r>
        <w:t>Describe how the vocabulary mapping process was implemented, and what the quality control mechanism are.</w:t>
      </w:r>
    </w:p>
    <w:p w14:paraId="1AB20620" w14:textId="77777777" w:rsidR="008769D1" w:rsidRDefault="00DF52C1">
      <w:pPr>
        <w:pStyle w:val="Highlight"/>
      </w:pPr>
      <w:r>
        <w:t xml:space="preserve">All the custom mappings need to be shared with the report as Excel file or as source_to_concept map, to allow for </w:t>
      </w:r>
      <w:r>
        <w:t>random checks by EHDEN’s vocabulary team. Ideally these lists are sorted descending by source code frequency.</w:t>
      </w:r>
    </w:p>
    <w:p w14:paraId="3AA1C827" w14:textId="77777777" w:rsidR="008769D1" w:rsidRDefault="00DF52C1">
      <w:pPr>
        <w:pStyle w:val="Heading2"/>
      </w:pPr>
      <w:bookmarkStart w:id="12" w:name="_Toc61707438"/>
      <w:r>
        <w:t>Vocabularies</w:t>
      </w:r>
      <w:bookmarkEnd w:id="12"/>
    </w:p>
    <w:p w14:paraId="6B88416E" w14:textId="77777777" w:rsidR="008769D1" w:rsidRDefault="00DF52C1">
      <w:r>
        <w:t>Vocabulary version: v5.0 05-NOV-17</w:t>
      </w:r>
    </w:p>
    <w:p w14:paraId="6542FAD1" w14:textId="77777777" w:rsidR="008769D1" w:rsidRDefault="00DF52C1">
      <w:r>
        <w:t>Table 3. The vocabularies available in the CDM with concept count. Note that this does not reflect</w:t>
      </w:r>
      <w:r>
        <w:t xml:space="preserve"> which concepts are actually used in the clinical CDM tables. S=Standard, C=Classification and '-'=Non-standard</w:t>
      </w:r>
    </w:p>
    <w:tbl>
      <w:tblPr>
        <w:tblStyle w:val="EHDEN"/>
        <w:tblW w:w="0" w:type="auto"/>
        <w:tblLook w:val="0420" w:firstRow="1" w:lastRow="0" w:firstColumn="0" w:lastColumn="0" w:noHBand="0" w:noVBand="1"/>
      </w:tblPr>
      <w:tblGrid>
        <w:gridCol w:w="1415"/>
        <w:gridCol w:w="3018"/>
        <w:gridCol w:w="1652"/>
        <w:gridCol w:w="1107"/>
        <w:gridCol w:w="940"/>
        <w:gridCol w:w="940"/>
      </w:tblGrid>
      <w:tr w:rsidR="008769D1" w14:paraId="6295022C"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559D0675" w14:textId="77777777" w:rsidR="008769D1" w:rsidRDefault="00DF52C1">
            <w:r>
              <w:t>ID</w:t>
            </w:r>
          </w:p>
        </w:tc>
        <w:tc>
          <w:tcPr>
            <w:tcW w:w="0" w:type="auto"/>
          </w:tcPr>
          <w:p w14:paraId="040D8AE1" w14:textId="77777777" w:rsidR="008769D1" w:rsidRDefault="00DF52C1">
            <w:r>
              <w:t>NAME</w:t>
            </w:r>
          </w:p>
        </w:tc>
        <w:tc>
          <w:tcPr>
            <w:tcW w:w="0" w:type="auto"/>
          </w:tcPr>
          <w:p w14:paraId="16957B16" w14:textId="77777777" w:rsidR="008769D1" w:rsidRDefault="00DF52C1">
            <w:r>
              <w:t>VERSION</w:t>
            </w:r>
          </w:p>
        </w:tc>
        <w:tc>
          <w:tcPr>
            <w:tcW w:w="0" w:type="auto"/>
          </w:tcPr>
          <w:p w14:paraId="7F9FA7F2" w14:textId="77777777" w:rsidR="008769D1" w:rsidRDefault="00DF52C1">
            <w:pPr>
              <w:jc w:val="right"/>
            </w:pPr>
            <w:r>
              <w:t>S</w:t>
            </w:r>
          </w:p>
        </w:tc>
        <w:tc>
          <w:tcPr>
            <w:tcW w:w="0" w:type="auto"/>
          </w:tcPr>
          <w:p w14:paraId="2AFAEE85" w14:textId="77777777" w:rsidR="008769D1" w:rsidRDefault="00DF52C1">
            <w:pPr>
              <w:jc w:val="right"/>
            </w:pPr>
            <w:r>
              <w:t>C</w:t>
            </w:r>
          </w:p>
        </w:tc>
        <w:tc>
          <w:tcPr>
            <w:tcW w:w="0" w:type="auto"/>
          </w:tcPr>
          <w:p w14:paraId="779D24AD" w14:textId="77777777" w:rsidR="008769D1" w:rsidRDefault="00DF52C1">
            <w:pPr>
              <w:jc w:val="right"/>
            </w:pPr>
            <w:r>
              <w:t>-</w:t>
            </w:r>
          </w:p>
        </w:tc>
      </w:tr>
      <w:tr w:rsidR="008769D1" w14:paraId="6310E8A0" w14:textId="77777777">
        <w:tc>
          <w:tcPr>
            <w:tcW w:w="0" w:type="auto"/>
          </w:tcPr>
          <w:p w14:paraId="09813F9C" w14:textId="77777777" w:rsidR="008769D1" w:rsidRDefault="00DF52C1">
            <w:r>
              <w:t>ABMS</w:t>
            </w:r>
          </w:p>
        </w:tc>
        <w:tc>
          <w:tcPr>
            <w:tcW w:w="0" w:type="auto"/>
          </w:tcPr>
          <w:p w14:paraId="3E71ED2F" w14:textId="77777777" w:rsidR="008769D1" w:rsidRDefault="00DF52C1">
            <w:r>
              <w:t>Provider Specialty (American Board of Medical Specialties)</w:t>
            </w:r>
          </w:p>
        </w:tc>
        <w:tc>
          <w:tcPr>
            <w:tcW w:w="0" w:type="auto"/>
          </w:tcPr>
          <w:p w14:paraId="33A4EFAE" w14:textId="77777777" w:rsidR="008769D1" w:rsidRDefault="00DF52C1">
            <w:r>
              <w:t>NA</w:t>
            </w:r>
          </w:p>
        </w:tc>
        <w:tc>
          <w:tcPr>
            <w:tcW w:w="0" w:type="auto"/>
          </w:tcPr>
          <w:p w14:paraId="598BA440" w14:textId="77777777" w:rsidR="008769D1" w:rsidRDefault="00DF52C1">
            <w:pPr>
              <w:jc w:val="right"/>
            </w:pPr>
            <w:r>
              <w:t>89</w:t>
            </w:r>
          </w:p>
        </w:tc>
        <w:tc>
          <w:tcPr>
            <w:tcW w:w="0" w:type="auto"/>
          </w:tcPr>
          <w:p w14:paraId="5D29145F" w14:textId="77777777" w:rsidR="008769D1" w:rsidRDefault="00DF52C1">
            <w:pPr>
              <w:jc w:val="right"/>
            </w:pPr>
            <w:r>
              <w:t>0</w:t>
            </w:r>
          </w:p>
        </w:tc>
        <w:tc>
          <w:tcPr>
            <w:tcW w:w="0" w:type="auto"/>
          </w:tcPr>
          <w:p w14:paraId="0BFF7AA6" w14:textId="77777777" w:rsidR="008769D1" w:rsidRDefault="00DF52C1">
            <w:pPr>
              <w:jc w:val="right"/>
            </w:pPr>
            <w:r>
              <w:t>0</w:t>
            </w:r>
          </w:p>
        </w:tc>
      </w:tr>
      <w:tr w:rsidR="008769D1" w14:paraId="418F69E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B9366B" w14:textId="77777777" w:rsidR="008769D1" w:rsidRDefault="00DF52C1">
            <w:r>
              <w:t>ATC</w:t>
            </w:r>
          </w:p>
        </w:tc>
        <w:tc>
          <w:tcPr>
            <w:tcW w:w="0" w:type="auto"/>
          </w:tcPr>
          <w:p w14:paraId="4E6956C0" w14:textId="77777777" w:rsidR="008769D1" w:rsidRDefault="00DF52C1">
            <w:r>
              <w:t xml:space="preserve">WHO Anatomic Therapeutic Chemical </w:t>
            </w:r>
            <w:r>
              <w:t>Classification</w:t>
            </w:r>
          </w:p>
        </w:tc>
        <w:tc>
          <w:tcPr>
            <w:tcW w:w="0" w:type="auto"/>
          </w:tcPr>
          <w:p w14:paraId="3A31E036" w14:textId="77777777" w:rsidR="008769D1" w:rsidRDefault="00DF52C1">
            <w:r>
              <w:t>RxNorm Full 20170807</w:t>
            </w:r>
          </w:p>
        </w:tc>
        <w:tc>
          <w:tcPr>
            <w:tcW w:w="0" w:type="auto"/>
          </w:tcPr>
          <w:p w14:paraId="26735701" w14:textId="77777777" w:rsidR="008769D1" w:rsidRDefault="00DF52C1">
            <w:pPr>
              <w:jc w:val="right"/>
            </w:pPr>
            <w:r>
              <w:t>0</w:t>
            </w:r>
          </w:p>
        </w:tc>
        <w:tc>
          <w:tcPr>
            <w:tcW w:w="0" w:type="auto"/>
          </w:tcPr>
          <w:p w14:paraId="31DD7D9B" w14:textId="77777777" w:rsidR="008769D1" w:rsidRDefault="00DF52C1">
            <w:pPr>
              <w:jc w:val="right"/>
            </w:pPr>
            <w:r>
              <w:t>6,082</w:t>
            </w:r>
          </w:p>
        </w:tc>
        <w:tc>
          <w:tcPr>
            <w:tcW w:w="0" w:type="auto"/>
          </w:tcPr>
          <w:p w14:paraId="19287EA6" w14:textId="77777777" w:rsidR="008769D1" w:rsidRDefault="00DF52C1">
            <w:pPr>
              <w:jc w:val="right"/>
            </w:pPr>
            <w:r>
              <w:t>47</w:t>
            </w:r>
          </w:p>
        </w:tc>
      </w:tr>
      <w:tr w:rsidR="008769D1" w14:paraId="6D917D47" w14:textId="77777777">
        <w:tc>
          <w:tcPr>
            <w:tcW w:w="0" w:type="auto"/>
          </w:tcPr>
          <w:p w14:paraId="35DE2386" w14:textId="77777777" w:rsidR="008769D1" w:rsidRDefault="00DF52C1">
            <w:r>
              <w:t>Cohort Type</w:t>
            </w:r>
          </w:p>
        </w:tc>
        <w:tc>
          <w:tcPr>
            <w:tcW w:w="0" w:type="auto"/>
          </w:tcPr>
          <w:p w14:paraId="2605A166" w14:textId="77777777" w:rsidR="008769D1" w:rsidRDefault="00DF52C1">
            <w:r>
              <w:t>OMOP Cohort Type</w:t>
            </w:r>
          </w:p>
        </w:tc>
        <w:tc>
          <w:tcPr>
            <w:tcW w:w="0" w:type="auto"/>
          </w:tcPr>
          <w:p w14:paraId="410D981A" w14:textId="77777777" w:rsidR="008769D1" w:rsidRDefault="00DF52C1">
            <w:r>
              <w:t>NA</w:t>
            </w:r>
          </w:p>
        </w:tc>
        <w:tc>
          <w:tcPr>
            <w:tcW w:w="0" w:type="auto"/>
          </w:tcPr>
          <w:p w14:paraId="4190F350" w14:textId="77777777" w:rsidR="008769D1" w:rsidRDefault="00DF52C1">
            <w:pPr>
              <w:jc w:val="right"/>
            </w:pPr>
            <w:r>
              <w:t>0</w:t>
            </w:r>
          </w:p>
        </w:tc>
        <w:tc>
          <w:tcPr>
            <w:tcW w:w="0" w:type="auto"/>
          </w:tcPr>
          <w:p w14:paraId="70D3240B" w14:textId="77777777" w:rsidR="008769D1" w:rsidRDefault="00DF52C1">
            <w:pPr>
              <w:jc w:val="right"/>
            </w:pPr>
            <w:r>
              <w:t>0</w:t>
            </w:r>
          </w:p>
        </w:tc>
        <w:tc>
          <w:tcPr>
            <w:tcW w:w="0" w:type="auto"/>
          </w:tcPr>
          <w:p w14:paraId="6F1AADFC" w14:textId="77777777" w:rsidR="008769D1" w:rsidRDefault="00DF52C1">
            <w:pPr>
              <w:jc w:val="right"/>
            </w:pPr>
            <w:r>
              <w:t>1</w:t>
            </w:r>
          </w:p>
        </w:tc>
      </w:tr>
      <w:tr w:rsidR="008769D1" w14:paraId="63B04E7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17FF9D1" w14:textId="77777777" w:rsidR="008769D1" w:rsidRDefault="00DF52C1">
            <w:r>
              <w:t>Concept Class</w:t>
            </w:r>
          </w:p>
        </w:tc>
        <w:tc>
          <w:tcPr>
            <w:tcW w:w="0" w:type="auto"/>
          </w:tcPr>
          <w:p w14:paraId="259F857E" w14:textId="77777777" w:rsidR="008769D1" w:rsidRDefault="00DF52C1">
            <w:r>
              <w:t>OMOP Concept Class</w:t>
            </w:r>
          </w:p>
        </w:tc>
        <w:tc>
          <w:tcPr>
            <w:tcW w:w="0" w:type="auto"/>
          </w:tcPr>
          <w:p w14:paraId="73D0FFF3" w14:textId="77777777" w:rsidR="008769D1" w:rsidRDefault="00DF52C1">
            <w:r>
              <w:t>NA</w:t>
            </w:r>
          </w:p>
        </w:tc>
        <w:tc>
          <w:tcPr>
            <w:tcW w:w="0" w:type="auto"/>
          </w:tcPr>
          <w:p w14:paraId="33F7F611" w14:textId="77777777" w:rsidR="008769D1" w:rsidRDefault="00DF52C1">
            <w:pPr>
              <w:jc w:val="right"/>
            </w:pPr>
            <w:r>
              <w:t>0</w:t>
            </w:r>
          </w:p>
        </w:tc>
        <w:tc>
          <w:tcPr>
            <w:tcW w:w="0" w:type="auto"/>
          </w:tcPr>
          <w:p w14:paraId="4AA7B1E2" w14:textId="77777777" w:rsidR="008769D1" w:rsidRDefault="00DF52C1">
            <w:pPr>
              <w:jc w:val="right"/>
            </w:pPr>
            <w:r>
              <w:t>0</w:t>
            </w:r>
          </w:p>
        </w:tc>
        <w:tc>
          <w:tcPr>
            <w:tcW w:w="0" w:type="auto"/>
          </w:tcPr>
          <w:p w14:paraId="1E5FFE6D" w14:textId="77777777" w:rsidR="008769D1" w:rsidRDefault="00DF52C1">
            <w:pPr>
              <w:jc w:val="right"/>
            </w:pPr>
            <w:r>
              <w:t>300</w:t>
            </w:r>
          </w:p>
        </w:tc>
      </w:tr>
      <w:tr w:rsidR="008769D1" w14:paraId="3273D6D2" w14:textId="77777777">
        <w:tc>
          <w:tcPr>
            <w:tcW w:w="0" w:type="auto"/>
          </w:tcPr>
          <w:p w14:paraId="7DBF5E9B" w14:textId="77777777" w:rsidR="008769D1" w:rsidRDefault="00DF52C1">
            <w:r>
              <w:t>Condition Type</w:t>
            </w:r>
          </w:p>
        </w:tc>
        <w:tc>
          <w:tcPr>
            <w:tcW w:w="0" w:type="auto"/>
          </w:tcPr>
          <w:p w14:paraId="319D5AAB" w14:textId="77777777" w:rsidR="008769D1" w:rsidRDefault="00DF52C1">
            <w:r>
              <w:t>OMOP Condition Occurrence Type</w:t>
            </w:r>
          </w:p>
        </w:tc>
        <w:tc>
          <w:tcPr>
            <w:tcW w:w="0" w:type="auto"/>
          </w:tcPr>
          <w:p w14:paraId="7CAC1D6C" w14:textId="77777777" w:rsidR="008769D1" w:rsidRDefault="00DF52C1">
            <w:r>
              <w:t>NA</w:t>
            </w:r>
          </w:p>
        </w:tc>
        <w:tc>
          <w:tcPr>
            <w:tcW w:w="0" w:type="auto"/>
          </w:tcPr>
          <w:p w14:paraId="71F1A720" w14:textId="77777777" w:rsidR="008769D1" w:rsidRDefault="00DF52C1">
            <w:pPr>
              <w:jc w:val="right"/>
            </w:pPr>
            <w:r>
              <w:t>100</w:t>
            </w:r>
          </w:p>
        </w:tc>
        <w:tc>
          <w:tcPr>
            <w:tcW w:w="0" w:type="auto"/>
          </w:tcPr>
          <w:p w14:paraId="5EA5703B" w14:textId="77777777" w:rsidR="008769D1" w:rsidRDefault="00DF52C1">
            <w:pPr>
              <w:jc w:val="right"/>
            </w:pPr>
            <w:r>
              <w:t>0</w:t>
            </w:r>
          </w:p>
        </w:tc>
        <w:tc>
          <w:tcPr>
            <w:tcW w:w="0" w:type="auto"/>
          </w:tcPr>
          <w:p w14:paraId="0BCF8026" w14:textId="77777777" w:rsidR="008769D1" w:rsidRDefault="00DF52C1">
            <w:pPr>
              <w:jc w:val="right"/>
            </w:pPr>
            <w:r>
              <w:t>0</w:t>
            </w:r>
          </w:p>
        </w:tc>
      </w:tr>
      <w:tr w:rsidR="008769D1" w14:paraId="5664B6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0505CA" w14:textId="77777777" w:rsidR="008769D1" w:rsidRDefault="00DF52C1">
            <w:r>
              <w:t>Cost Type</w:t>
            </w:r>
          </w:p>
        </w:tc>
        <w:tc>
          <w:tcPr>
            <w:tcW w:w="0" w:type="auto"/>
          </w:tcPr>
          <w:p w14:paraId="58BBE582" w14:textId="77777777" w:rsidR="008769D1" w:rsidRDefault="00DF52C1">
            <w:r>
              <w:t>OMOP Cost Type</w:t>
            </w:r>
          </w:p>
        </w:tc>
        <w:tc>
          <w:tcPr>
            <w:tcW w:w="0" w:type="auto"/>
          </w:tcPr>
          <w:p w14:paraId="3B607EE0" w14:textId="77777777" w:rsidR="008769D1" w:rsidRDefault="00DF52C1">
            <w:r>
              <w:t>NA</w:t>
            </w:r>
          </w:p>
        </w:tc>
        <w:tc>
          <w:tcPr>
            <w:tcW w:w="0" w:type="auto"/>
          </w:tcPr>
          <w:p w14:paraId="7FF01842" w14:textId="77777777" w:rsidR="008769D1" w:rsidRDefault="00DF52C1">
            <w:pPr>
              <w:jc w:val="right"/>
            </w:pPr>
            <w:r>
              <w:t>3</w:t>
            </w:r>
          </w:p>
        </w:tc>
        <w:tc>
          <w:tcPr>
            <w:tcW w:w="0" w:type="auto"/>
          </w:tcPr>
          <w:p w14:paraId="38DFA7B8" w14:textId="77777777" w:rsidR="008769D1" w:rsidRDefault="00DF52C1">
            <w:pPr>
              <w:jc w:val="right"/>
            </w:pPr>
            <w:r>
              <w:t>0</w:t>
            </w:r>
          </w:p>
        </w:tc>
        <w:tc>
          <w:tcPr>
            <w:tcW w:w="0" w:type="auto"/>
          </w:tcPr>
          <w:p w14:paraId="77320E8A" w14:textId="77777777" w:rsidR="008769D1" w:rsidRDefault="00DF52C1">
            <w:pPr>
              <w:jc w:val="right"/>
            </w:pPr>
            <w:r>
              <w:t>0</w:t>
            </w:r>
          </w:p>
        </w:tc>
      </w:tr>
      <w:tr w:rsidR="008769D1" w14:paraId="09A6CD2B" w14:textId="77777777">
        <w:tc>
          <w:tcPr>
            <w:tcW w:w="0" w:type="auto"/>
          </w:tcPr>
          <w:p w14:paraId="70A7E19D" w14:textId="77777777" w:rsidR="008769D1" w:rsidRDefault="00DF52C1">
            <w:r>
              <w:t>CPT4</w:t>
            </w:r>
          </w:p>
        </w:tc>
        <w:tc>
          <w:tcPr>
            <w:tcW w:w="0" w:type="auto"/>
          </w:tcPr>
          <w:p w14:paraId="73873147" w14:textId="77777777" w:rsidR="008769D1" w:rsidRDefault="00DF52C1">
            <w:r>
              <w:t xml:space="preserve">Current </w:t>
            </w:r>
            <w:r>
              <w:t>Procedural Terminology version 4 (AMA)</w:t>
            </w:r>
          </w:p>
        </w:tc>
        <w:tc>
          <w:tcPr>
            <w:tcW w:w="0" w:type="auto"/>
          </w:tcPr>
          <w:p w14:paraId="247A6AB4" w14:textId="77777777" w:rsidR="008769D1" w:rsidRDefault="00DF52C1">
            <w:r>
              <w:t>2017AA</w:t>
            </w:r>
          </w:p>
        </w:tc>
        <w:tc>
          <w:tcPr>
            <w:tcW w:w="0" w:type="auto"/>
          </w:tcPr>
          <w:p w14:paraId="075C4340" w14:textId="77777777" w:rsidR="008769D1" w:rsidRDefault="00DF52C1">
            <w:pPr>
              <w:jc w:val="right"/>
            </w:pPr>
            <w:r>
              <w:t>10,524</w:t>
            </w:r>
          </w:p>
        </w:tc>
        <w:tc>
          <w:tcPr>
            <w:tcW w:w="0" w:type="auto"/>
          </w:tcPr>
          <w:p w14:paraId="798CA924" w14:textId="77777777" w:rsidR="008769D1" w:rsidRDefault="00DF52C1">
            <w:pPr>
              <w:jc w:val="right"/>
            </w:pPr>
            <w:r>
              <w:t>3,262</w:t>
            </w:r>
          </w:p>
        </w:tc>
        <w:tc>
          <w:tcPr>
            <w:tcW w:w="0" w:type="auto"/>
          </w:tcPr>
          <w:p w14:paraId="2441C171" w14:textId="77777777" w:rsidR="008769D1" w:rsidRDefault="00DF52C1">
            <w:pPr>
              <w:jc w:val="right"/>
            </w:pPr>
            <w:r>
              <w:t>1,660</w:t>
            </w:r>
          </w:p>
        </w:tc>
      </w:tr>
      <w:tr w:rsidR="008769D1" w14:paraId="5FF61CE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19982D" w14:textId="77777777" w:rsidR="008769D1" w:rsidRDefault="00DF52C1">
            <w:r>
              <w:t>Currency</w:t>
            </w:r>
          </w:p>
        </w:tc>
        <w:tc>
          <w:tcPr>
            <w:tcW w:w="0" w:type="auto"/>
          </w:tcPr>
          <w:p w14:paraId="73EFE0F8" w14:textId="77777777" w:rsidR="008769D1" w:rsidRDefault="00DF52C1">
            <w:r>
              <w:t>International Currency Symbol (ISO 4217)</w:t>
            </w:r>
          </w:p>
        </w:tc>
        <w:tc>
          <w:tcPr>
            <w:tcW w:w="0" w:type="auto"/>
          </w:tcPr>
          <w:p w14:paraId="54967624" w14:textId="77777777" w:rsidR="008769D1" w:rsidRDefault="00DF52C1">
            <w:r>
              <w:t>2008</w:t>
            </w:r>
          </w:p>
        </w:tc>
        <w:tc>
          <w:tcPr>
            <w:tcW w:w="0" w:type="auto"/>
          </w:tcPr>
          <w:p w14:paraId="2B3F1A39" w14:textId="77777777" w:rsidR="008769D1" w:rsidRDefault="00DF52C1">
            <w:pPr>
              <w:jc w:val="right"/>
            </w:pPr>
            <w:r>
              <w:t>180</w:t>
            </w:r>
          </w:p>
        </w:tc>
        <w:tc>
          <w:tcPr>
            <w:tcW w:w="0" w:type="auto"/>
          </w:tcPr>
          <w:p w14:paraId="2EDDB9B3" w14:textId="77777777" w:rsidR="008769D1" w:rsidRDefault="00DF52C1">
            <w:pPr>
              <w:jc w:val="right"/>
            </w:pPr>
            <w:r>
              <w:t>0</w:t>
            </w:r>
          </w:p>
        </w:tc>
        <w:tc>
          <w:tcPr>
            <w:tcW w:w="0" w:type="auto"/>
          </w:tcPr>
          <w:p w14:paraId="0B29DC53" w14:textId="77777777" w:rsidR="008769D1" w:rsidRDefault="00DF52C1">
            <w:pPr>
              <w:jc w:val="right"/>
            </w:pPr>
            <w:r>
              <w:t>0</w:t>
            </w:r>
          </w:p>
        </w:tc>
      </w:tr>
      <w:tr w:rsidR="008769D1" w14:paraId="348A62BE" w14:textId="77777777">
        <w:tc>
          <w:tcPr>
            <w:tcW w:w="0" w:type="auto"/>
          </w:tcPr>
          <w:p w14:paraId="7FBF2E44" w14:textId="77777777" w:rsidR="008769D1" w:rsidRDefault="00DF52C1">
            <w:r>
              <w:t>Death Type</w:t>
            </w:r>
          </w:p>
        </w:tc>
        <w:tc>
          <w:tcPr>
            <w:tcW w:w="0" w:type="auto"/>
          </w:tcPr>
          <w:p w14:paraId="645EE5EE" w14:textId="77777777" w:rsidR="008769D1" w:rsidRDefault="00DF52C1">
            <w:r>
              <w:t>OMOP Death Type</w:t>
            </w:r>
          </w:p>
        </w:tc>
        <w:tc>
          <w:tcPr>
            <w:tcW w:w="0" w:type="auto"/>
          </w:tcPr>
          <w:p w14:paraId="27A7C5C9" w14:textId="77777777" w:rsidR="008769D1" w:rsidRDefault="00DF52C1">
            <w:r>
              <w:t>NA</w:t>
            </w:r>
          </w:p>
        </w:tc>
        <w:tc>
          <w:tcPr>
            <w:tcW w:w="0" w:type="auto"/>
          </w:tcPr>
          <w:p w14:paraId="6A5B8031" w14:textId="77777777" w:rsidR="008769D1" w:rsidRDefault="00DF52C1">
            <w:pPr>
              <w:jc w:val="right"/>
            </w:pPr>
            <w:r>
              <w:t>14</w:t>
            </w:r>
          </w:p>
        </w:tc>
        <w:tc>
          <w:tcPr>
            <w:tcW w:w="0" w:type="auto"/>
          </w:tcPr>
          <w:p w14:paraId="5351BF47" w14:textId="77777777" w:rsidR="008769D1" w:rsidRDefault="00DF52C1">
            <w:pPr>
              <w:jc w:val="right"/>
            </w:pPr>
            <w:r>
              <w:t>0</w:t>
            </w:r>
          </w:p>
        </w:tc>
        <w:tc>
          <w:tcPr>
            <w:tcW w:w="0" w:type="auto"/>
          </w:tcPr>
          <w:p w14:paraId="0223DAB7" w14:textId="77777777" w:rsidR="008769D1" w:rsidRDefault="00DF52C1">
            <w:pPr>
              <w:jc w:val="right"/>
            </w:pPr>
            <w:r>
              <w:t>0</w:t>
            </w:r>
          </w:p>
        </w:tc>
      </w:tr>
      <w:tr w:rsidR="008769D1" w14:paraId="106D0C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FAD8B6" w14:textId="77777777" w:rsidR="008769D1" w:rsidRDefault="00DF52C1">
            <w:r>
              <w:t>Device Type</w:t>
            </w:r>
          </w:p>
        </w:tc>
        <w:tc>
          <w:tcPr>
            <w:tcW w:w="0" w:type="auto"/>
          </w:tcPr>
          <w:p w14:paraId="215885C0" w14:textId="77777777" w:rsidR="008769D1" w:rsidRDefault="00DF52C1">
            <w:r>
              <w:t>OMOP Device Type</w:t>
            </w:r>
          </w:p>
        </w:tc>
        <w:tc>
          <w:tcPr>
            <w:tcW w:w="0" w:type="auto"/>
          </w:tcPr>
          <w:p w14:paraId="5C0FE31A" w14:textId="77777777" w:rsidR="008769D1" w:rsidRDefault="00DF52C1">
            <w:r>
              <w:t>NA</w:t>
            </w:r>
          </w:p>
        </w:tc>
        <w:tc>
          <w:tcPr>
            <w:tcW w:w="0" w:type="auto"/>
          </w:tcPr>
          <w:p w14:paraId="688839CE" w14:textId="77777777" w:rsidR="008769D1" w:rsidRDefault="00DF52C1">
            <w:pPr>
              <w:jc w:val="right"/>
            </w:pPr>
            <w:r>
              <w:t>3</w:t>
            </w:r>
          </w:p>
        </w:tc>
        <w:tc>
          <w:tcPr>
            <w:tcW w:w="0" w:type="auto"/>
          </w:tcPr>
          <w:p w14:paraId="4D1E7A1D" w14:textId="77777777" w:rsidR="008769D1" w:rsidRDefault="00DF52C1">
            <w:pPr>
              <w:jc w:val="right"/>
            </w:pPr>
            <w:r>
              <w:t>0</w:t>
            </w:r>
          </w:p>
        </w:tc>
        <w:tc>
          <w:tcPr>
            <w:tcW w:w="0" w:type="auto"/>
          </w:tcPr>
          <w:p w14:paraId="253F820E" w14:textId="77777777" w:rsidR="008769D1" w:rsidRDefault="00DF52C1">
            <w:pPr>
              <w:jc w:val="right"/>
            </w:pPr>
            <w:r>
              <w:t>0</w:t>
            </w:r>
          </w:p>
        </w:tc>
      </w:tr>
      <w:tr w:rsidR="008769D1" w14:paraId="24CE3112" w14:textId="77777777">
        <w:tc>
          <w:tcPr>
            <w:tcW w:w="0" w:type="auto"/>
          </w:tcPr>
          <w:p w14:paraId="428789A3" w14:textId="77777777" w:rsidR="008769D1" w:rsidRDefault="00DF52C1">
            <w:r>
              <w:t>Domain</w:t>
            </w:r>
          </w:p>
        </w:tc>
        <w:tc>
          <w:tcPr>
            <w:tcW w:w="0" w:type="auto"/>
          </w:tcPr>
          <w:p w14:paraId="64B81B30" w14:textId="77777777" w:rsidR="008769D1" w:rsidRDefault="00DF52C1">
            <w:r>
              <w:t>OMOP Domain</w:t>
            </w:r>
          </w:p>
        </w:tc>
        <w:tc>
          <w:tcPr>
            <w:tcW w:w="0" w:type="auto"/>
          </w:tcPr>
          <w:p w14:paraId="05F7ECA3" w14:textId="77777777" w:rsidR="008769D1" w:rsidRDefault="00DF52C1">
            <w:r>
              <w:t>NA</w:t>
            </w:r>
          </w:p>
        </w:tc>
        <w:tc>
          <w:tcPr>
            <w:tcW w:w="0" w:type="auto"/>
          </w:tcPr>
          <w:p w14:paraId="133DE7C8" w14:textId="77777777" w:rsidR="008769D1" w:rsidRDefault="00DF52C1">
            <w:pPr>
              <w:jc w:val="right"/>
            </w:pPr>
            <w:r>
              <w:t>0</w:t>
            </w:r>
          </w:p>
        </w:tc>
        <w:tc>
          <w:tcPr>
            <w:tcW w:w="0" w:type="auto"/>
          </w:tcPr>
          <w:p w14:paraId="48F1B0D5" w14:textId="77777777" w:rsidR="008769D1" w:rsidRDefault="00DF52C1">
            <w:pPr>
              <w:jc w:val="right"/>
            </w:pPr>
            <w:r>
              <w:t>0</w:t>
            </w:r>
          </w:p>
        </w:tc>
        <w:tc>
          <w:tcPr>
            <w:tcW w:w="0" w:type="auto"/>
          </w:tcPr>
          <w:p w14:paraId="7B19B8A9" w14:textId="77777777" w:rsidR="008769D1" w:rsidRDefault="00DF52C1">
            <w:pPr>
              <w:jc w:val="right"/>
            </w:pPr>
            <w:r>
              <w:t>55</w:t>
            </w:r>
          </w:p>
        </w:tc>
      </w:tr>
      <w:tr w:rsidR="008769D1" w14:paraId="3346477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3D34D1" w14:textId="77777777" w:rsidR="008769D1" w:rsidRDefault="00DF52C1">
            <w:r>
              <w:t>Drug Type</w:t>
            </w:r>
          </w:p>
        </w:tc>
        <w:tc>
          <w:tcPr>
            <w:tcW w:w="0" w:type="auto"/>
          </w:tcPr>
          <w:p w14:paraId="681FEF05" w14:textId="77777777" w:rsidR="008769D1" w:rsidRDefault="00DF52C1">
            <w:r>
              <w:t xml:space="preserve">OMOP </w:t>
            </w:r>
            <w:r>
              <w:t>Drug Exposure Type</w:t>
            </w:r>
          </w:p>
        </w:tc>
        <w:tc>
          <w:tcPr>
            <w:tcW w:w="0" w:type="auto"/>
          </w:tcPr>
          <w:p w14:paraId="2C217C64" w14:textId="77777777" w:rsidR="008769D1" w:rsidRDefault="00DF52C1">
            <w:r>
              <w:t>NA</w:t>
            </w:r>
          </w:p>
        </w:tc>
        <w:tc>
          <w:tcPr>
            <w:tcW w:w="0" w:type="auto"/>
          </w:tcPr>
          <w:p w14:paraId="1BADDF8C" w14:textId="77777777" w:rsidR="008769D1" w:rsidRDefault="00DF52C1">
            <w:pPr>
              <w:jc w:val="right"/>
            </w:pPr>
            <w:r>
              <w:t>14</w:t>
            </w:r>
          </w:p>
        </w:tc>
        <w:tc>
          <w:tcPr>
            <w:tcW w:w="0" w:type="auto"/>
          </w:tcPr>
          <w:p w14:paraId="7865C1D1" w14:textId="77777777" w:rsidR="008769D1" w:rsidRDefault="00DF52C1">
            <w:pPr>
              <w:jc w:val="right"/>
            </w:pPr>
            <w:r>
              <w:t>0</w:t>
            </w:r>
          </w:p>
        </w:tc>
        <w:tc>
          <w:tcPr>
            <w:tcW w:w="0" w:type="auto"/>
          </w:tcPr>
          <w:p w14:paraId="72C96576" w14:textId="77777777" w:rsidR="008769D1" w:rsidRDefault="00DF52C1">
            <w:pPr>
              <w:jc w:val="right"/>
            </w:pPr>
            <w:r>
              <w:t>0</w:t>
            </w:r>
          </w:p>
        </w:tc>
      </w:tr>
      <w:tr w:rsidR="008769D1" w14:paraId="005ACE43" w14:textId="77777777">
        <w:tc>
          <w:tcPr>
            <w:tcW w:w="0" w:type="auto"/>
          </w:tcPr>
          <w:p w14:paraId="2A318EB5" w14:textId="77777777" w:rsidR="008769D1" w:rsidRDefault="00DF52C1">
            <w:r>
              <w:t>Ethnicity</w:t>
            </w:r>
          </w:p>
        </w:tc>
        <w:tc>
          <w:tcPr>
            <w:tcW w:w="0" w:type="auto"/>
          </w:tcPr>
          <w:p w14:paraId="4A3C78BD" w14:textId="77777777" w:rsidR="008769D1" w:rsidRDefault="00DF52C1">
            <w:r>
              <w:t>OMOP Ethnicity</w:t>
            </w:r>
          </w:p>
        </w:tc>
        <w:tc>
          <w:tcPr>
            <w:tcW w:w="0" w:type="auto"/>
          </w:tcPr>
          <w:p w14:paraId="0CF0D357" w14:textId="77777777" w:rsidR="008769D1" w:rsidRDefault="00DF52C1">
            <w:r>
              <w:t>NA</w:t>
            </w:r>
          </w:p>
        </w:tc>
        <w:tc>
          <w:tcPr>
            <w:tcW w:w="0" w:type="auto"/>
          </w:tcPr>
          <w:p w14:paraId="0DE85A92" w14:textId="77777777" w:rsidR="008769D1" w:rsidRDefault="00DF52C1">
            <w:pPr>
              <w:jc w:val="right"/>
            </w:pPr>
            <w:r>
              <w:t>2</w:t>
            </w:r>
          </w:p>
        </w:tc>
        <w:tc>
          <w:tcPr>
            <w:tcW w:w="0" w:type="auto"/>
          </w:tcPr>
          <w:p w14:paraId="25E73BBA" w14:textId="77777777" w:rsidR="008769D1" w:rsidRDefault="00DF52C1">
            <w:pPr>
              <w:jc w:val="right"/>
            </w:pPr>
            <w:r>
              <w:t>0</w:t>
            </w:r>
          </w:p>
        </w:tc>
        <w:tc>
          <w:tcPr>
            <w:tcW w:w="0" w:type="auto"/>
          </w:tcPr>
          <w:p w14:paraId="32EB1A40" w14:textId="77777777" w:rsidR="008769D1" w:rsidRDefault="00DF52C1">
            <w:pPr>
              <w:jc w:val="right"/>
            </w:pPr>
            <w:r>
              <w:t>0</w:t>
            </w:r>
          </w:p>
        </w:tc>
      </w:tr>
      <w:tr w:rsidR="008769D1" w14:paraId="1D94A5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A79EFB" w14:textId="77777777" w:rsidR="008769D1" w:rsidRDefault="00DF52C1">
            <w:r>
              <w:t>Gender</w:t>
            </w:r>
          </w:p>
        </w:tc>
        <w:tc>
          <w:tcPr>
            <w:tcW w:w="0" w:type="auto"/>
          </w:tcPr>
          <w:p w14:paraId="578AD754" w14:textId="77777777" w:rsidR="008769D1" w:rsidRDefault="00DF52C1">
            <w:r>
              <w:t>OMOP Gender</w:t>
            </w:r>
          </w:p>
        </w:tc>
        <w:tc>
          <w:tcPr>
            <w:tcW w:w="0" w:type="auto"/>
          </w:tcPr>
          <w:p w14:paraId="04739912" w14:textId="77777777" w:rsidR="008769D1" w:rsidRDefault="00DF52C1">
            <w:r>
              <w:t>NA</w:t>
            </w:r>
          </w:p>
        </w:tc>
        <w:tc>
          <w:tcPr>
            <w:tcW w:w="0" w:type="auto"/>
          </w:tcPr>
          <w:p w14:paraId="61C3FC10" w14:textId="77777777" w:rsidR="008769D1" w:rsidRDefault="00DF52C1">
            <w:pPr>
              <w:jc w:val="right"/>
            </w:pPr>
            <w:r>
              <w:t>2</w:t>
            </w:r>
          </w:p>
        </w:tc>
        <w:tc>
          <w:tcPr>
            <w:tcW w:w="0" w:type="auto"/>
          </w:tcPr>
          <w:p w14:paraId="36A9D851" w14:textId="77777777" w:rsidR="008769D1" w:rsidRDefault="00DF52C1">
            <w:pPr>
              <w:jc w:val="right"/>
            </w:pPr>
            <w:r>
              <w:t>0</w:t>
            </w:r>
          </w:p>
        </w:tc>
        <w:tc>
          <w:tcPr>
            <w:tcW w:w="0" w:type="auto"/>
          </w:tcPr>
          <w:p w14:paraId="2CDC617C" w14:textId="77777777" w:rsidR="008769D1" w:rsidRDefault="00DF52C1">
            <w:pPr>
              <w:jc w:val="right"/>
            </w:pPr>
            <w:r>
              <w:t>3</w:t>
            </w:r>
          </w:p>
        </w:tc>
      </w:tr>
      <w:tr w:rsidR="008769D1" w14:paraId="0878E991" w14:textId="77777777">
        <w:tc>
          <w:tcPr>
            <w:tcW w:w="0" w:type="auto"/>
          </w:tcPr>
          <w:p w14:paraId="6A9EA021" w14:textId="77777777" w:rsidR="008769D1" w:rsidRDefault="00DF52C1">
            <w:r>
              <w:lastRenderedPageBreak/>
              <w:t>HCPCS</w:t>
            </w:r>
          </w:p>
        </w:tc>
        <w:tc>
          <w:tcPr>
            <w:tcW w:w="0" w:type="auto"/>
          </w:tcPr>
          <w:p w14:paraId="6271F065" w14:textId="77777777" w:rsidR="008769D1" w:rsidRDefault="00DF52C1">
            <w:r>
              <w:t>Healthcare Common Procedure Coding System (CMS)</w:t>
            </w:r>
          </w:p>
        </w:tc>
        <w:tc>
          <w:tcPr>
            <w:tcW w:w="0" w:type="auto"/>
          </w:tcPr>
          <w:p w14:paraId="48204DCC" w14:textId="77777777" w:rsidR="008769D1" w:rsidRDefault="00DF52C1">
            <w:r>
              <w:t>2017 Alpha Numeric HCPCS File</w:t>
            </w:r>
          </w:p>
        </w:tc>
        <w:tc>
          <w:tcPr>
            <w:tcW w:w="0" w:type="auto"/>
          </w:tcPr>
          <w:p w14:paraId="1A5575A9" w14:textId="77777777" w:rsidR="008769D1" w:rsidRDefault="00DF52C1">
            <w:pPr>
              <w:jc w:val="right"/>
            </w:pPr>
            <w:r>
              <w:t>5,294</w:t>
            </w:r>
          </w:p>
        </w:tc>
        <w:tc>
          <w:tcPr>
            <w:tcW w:w="0" w:type="auto"/>
          </w:tcPr>
          <w:p w14:paraId="5B8F931C" w14:textId="77777777" w:rsidR="008769D1" w:rsidRDefault="00DF52C1">
            <w:pPr>
              <w:jc w:val="right"/>
            </w:pPr>
            <w:r>
              <w:t>0</w:t>
            </w:r>
          </w:p>
        </w:tc>
        <w:tc>
          <w:tcPr>
            <w:tcW w:w="0" w:type="auto"/>
          </w:tcPr>
          <w:p w14:paraId="2E0B7449" w14:textId="77777777" w:rsidR="008769D1" w:rsidRDefault="00DF52C1">
            <w:pPr>
              <w:jc w:val="right"/>
            </w:pPr>
            <w:r>
              <w:t>2,835</w:t>
            </w:r>
          </w:p>
        </w:tc>
      </w:tr>
      <w:tr w:rsidR="008769D1" w14:paraId="71C54D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A5195F" w14:textId="77777777" w:rsidR="008769D1" w:rsidRDefault="00DF52C1">
            <w:r>
              <w:t>ICD10CM</w:t>
            </w:r>
          </w:p>
        </w:tc>
        <w:tc>
          <w:tcPr>
            <w:tcW w:w="0" w:type="auto"/>
          </w:tcPr>
          <w:p w14:paraId="55CB261B" w14:textId="77777777" w:rsidR="008769D1" w:rsidRDefault="00DF52C1">
            <w:r>
              <w:t xml:space="preserve">International Classification of Diseases, Tenth </w:t>
            </w:r>
            <w:r>
              <w:t>Revision, Clinical Modification (NCHS)</w:t>
            </w:r>
          </w:p>
        </w:tc>
        <w:tc>
          <w:tcPr>
            <w:tcW w:w="0" w:type="auto"/>
          </w:tcPr>
          <w:p w14:paraId="6D81B66B" w14:textId="77777777" w:rsidR="008769D1" w:rsidRDefault="00DF52C1">
            <w:r>
              <w:t>ICD10CM FY2017 code descriptions</w:t>
            </w:r>
          </w:p>
        </w:tc>
        <w:tc>
          <w:tcPr>
            <w:tcW w:w="0" w:type="auto"/>
          </w:tcPr>
          <w:p w14:paraId="24401432" w14:textId="77777777" w:rsidR="008769D1" w:rsidRDefault="00DF52C1">
            <w:pPr>
              <w:jc w:val="right"/>
            </w:pPr>
            <w:r>
              <w:t>0</w:t>
            </w:r>
          </w:p>
        </w:tc>
        <w:tc>
          <w:tcPr>
            <w:tcW w:w="0" w:type="auto"/>
          </w:tcPr>
          <w:p w14:paraId="4953763D" w14:textId="77777777" w:rsidR="008769D1" w:rsidRDefault="00DF52C1">
            <w:pPr>
              <w:jc w:val="right"/>
            </w:pPr>
            <w:r>
              <w:t>0</w:t>
            </w:r>
          </w:p>
        </w:tc>
        <w:tc>
          <w:tcPr>
            <w:tcW w:w="0" w:type="auto"/>
          </w:tcPr>
          <w:p w14:paraId="21EBE538" w14:textId="77777777" w:rsidR="008769D1" w:rsidRDefault="00DF52C1">
            <w:pPr>
              <w:jc w:val="right"/>
            </w:pPr>
            <w:r>
              <w:t>108,971</w:t>
            </w:r>
          </w:p>
        </w:tc>
      </w:tr>
      <w:tr w:rsidR="008769D1" w14:paraId="75A2898E" w14:textId="77777777">
        <w:tc>
          <w:tcPr>
            <w:tcW w:w="0" w:type="auto"/>
          </w:tcPr>
          <w:p w14:paraId="3945296D" w14:textId="77777777" w:rsidR="008769D1" w:rsidRDefault="00DF52C1">
            <w:r>
              <w:t>ICD9CM</w:t>
            </w:r>
          </w:p>
        </w:tc>
        <w:tc>
          <w:tcPr>
            <w:tcW w:w="0" w:type="auto"/>
          </w:tcPr>
          <w:p w14:paraId="2D53108B" w14:textId="77777777" w:rsidR="008769D1" w:rsidRDefault="00DF52C1">
            <w:r>
              <w:t>International Classification of Diseases, Ninth Revision, Clinical Modification, Volume 1 and 2 (NCHS)</w:t>
            </w:r>
          </w:p>
        </w:tc>
        <w:tc>
          <w:tcPr>
            <w:tcW w:w="0" w:type="auto"/>
          </w:tcPr>
          <w:p w14:paraId="66AE6515" w14:textId="77777777" w:rsidR="008769D1" w:rsidRDefault="00DF52C1">
            <w:r>
              <w:t>ICD9CM v32 master descriptions</w:t>
            </w:r>
          </w:p>
        </w:tc>
        <w:tc>
          <w:tcPr>
            <w:tcW w:w="0" w:type="auto"/>
          </w:tcPr>
          <w:p w14:paraId="4B68C67F" w14:textId="77777777" w:rsidR="008769D1" w:rsidRDefault="00DF52C1">
            <w:pPr>
              <w:jc w:val="right"/>
            </w:pPr>
            <w:r>
              <w:t>0</w:t>
            </w:r>
          </w:p>
        </w:tc>
        <w:tc>
          <w:tcPr>
            <w:tcW w:w="0" w:type="auto"/>
          </w:tcPr>
          <w:p w14:paraId="0D93D73F" w14:textId="77777777" w:rsidR="008769D1" w:rsidRDefault="00DF52C1">
            <w:pPr>
              <w:jc w:val="right"/>
            </w:pPr>
            <w:r>
              <w:t>0</w:t>
            </w:r>
          </w:p>
        </w:tc>
        <w:tc>
          <w:tcPr>
            <w:tcW w:w="0" w:type="auto"/>
          </w:tcPr>
          <w:p w14:paraId="7BB54EF2" w14:textId="77777777" w:rsidR="008769D1" w:rsidRDefault="00DF52C1">
            <w:pPr>
              <w:jc w:val="right"/>
            </w:pPr>
            <w:r>
              <w:t>18,672</w:t>
            </w:r>
          </w:p>
        </w:tc>
      </w:tr>
      <w:tr w:rsidR="008769D1" w14:paraId="0381465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783FF4C" w14:textId="77777777" w:rsidR="008769D1" w:rsidRDefault="00DF52C1">
            <w:r>
              <w:t>ICD9Proc</w:t>
            </w:r>
          </w:p>
        </w:tc>
        <w:tc>
          <w:tcPr>
            <w:tcW w:w="0" w:type="auto"/>
          </w:tcPr>
          <w:p w14:paraId="1DE60A69" w14:textId="77777777" w:rsidR="008769D1" w:rsidRDefault="00DF52C1">
            <w:r>
              <w:t>Internati</w:t>
            </w:r>
            <w:r>
              <w:t>onal Classification of Diseases, Ninth Revision, Clinical Modification, Volume 3 (NCHS)</w:t>
            </w:r>
          </w:p>
        </w:tc>
        <w:tc>
          <w:tcPr>
            <w:tcW w:w="0" w:type="auto"/>
          </w:tcPr>
          <w:p w14:paraId="1D2A251B" w14:textId="77777777" w:rsidR="008769D1" w:rsidRDefault="00DF52C1">
            <w:r>
              <w:t>ICD9CM v32 master descriptions</w:t>
            </w:r>
          </w:p>
        </w:tc>
        <w:tc>
          <w:tcPr>
            <w:tcW w:w="0" w:type="auto"/>
          </w:tcPr>
          <w:p w14:paraId="74DE30CE" w14:textId="77777777" w:rsidR="008769D1" w:rsidRDefault="00DF52C1">
            <w:pPr>
              <w:jc w:val="right"/>
            </w:pPr>
            <w:r>
              <w:t>4,651</w:t>
            </w:r>
          </w:p>
        </w:tc>
        <w:tc>
          <w:tcPr>
            <w:tcW w:w="0" w:type="auto"/>
          </w:tcPr>
          <w:p w14:paraId="0B03514A" w14:textId="77777777" w:rsidR="008769D1" w:rsidRDefault="00DF52C1">
            <w:pPr>
              <w:jc w:val="right"/>
            </w:pPr>
            <w:r>
              <w:t>0</w:t>
            </w:r>
          </w:p>
        </w:tc>
        <w:tc>
          <w:tcPr>
            <w:tcW w:w="0" w:type="auto"/>
          </w:tcPr>
          <w:p w14:paraId="19524081" w14:textId="77777777" w:rsidR="008769D1" w:rsidRDefault="00DF52C1">
            <w:pPr>
              <w:jc w:val="right"/>
            </w:pPr>
            <w:r>
              <w:t>6</w:t>
            </w:r>
          </w:p>
        </w:tc>
      </w:tr>
      <w:tr w:rsidR="008769D1" w14:paraId="38B6B89F" w14:textId="77777777">
        <w:tc>
          <w:tcPr>
            <w:tcW w:w="0" w:type="auto"/>
          </w:tcPr>
          <w:p w14:paraId="117366C6" w14:textId="77777777" w:rsidR="008769D1" w:rsidRDefault="00DF52C1">
            <w:r>
              <w:t>LOINC</w:t>
            </w:r>
          </w:p>
        </w:tc>
        <w:tc>
          <w:tcPr>
            <w:tcW w:w="0" w:type="auto"/>
          </w:tcPr>
          <w:p w14:paraId="133A6923" w14:textId="77777777" w:rsidR="008769D1" w:rsidRDefault="00DF52C1">
            <w:r>
              <w:t>Logical Observation Identifiers Names and Codes (Regenstrief Institute)</w:t>
            </w:r>
          </w:p>
        </w:tc>
        <w:tc>
          <w:tcPr>
            <w:tcW w:w="0" w:type="auto"/>
          </w:tcPr>
          <w:p w14:paraId="42E027D3" w14:textId="77777777" w:rsidR="008769D1" w:rsidRDefault="00DF52C1">
            <w:r>
              <w:t>LOINC 2.61</w:t>
            </w:r>
          </w:p>
        </w:tc>
        <w:tc>
          <w:tcPr>
            <w:tcW w:w="0" w:type="auto"/>
          </w:tcPr>
          <w:p w14:paraId="2C64A7C4" w14:textId="77777777" w:rsidR="008769D1" w:rsidRDefault="00DF52C1">
            <w:pPr>
              <w:jc w:val="right"/>
            </w:pPr>
            <w:r>
              <w:t>93,220</w:t>
            </w:r>
          </w:p>
        </w:tc>
        <w:tc>
          <w:tcPr>
            <w:tcW w:w="0" w:type="auto"/>
          </w:tcPr>
          <w:p w14:paraId="2C84C313" w14:textId="77777777" w:rsidR="008769D1" w:rsidRDefault="00DF52C1">
            <w:pPr>
              <w:jc w:val="right"/>
            </w:pPr>
            <w:r>
              <w:t>38,458</w:t>
            </w:r>
          </w:p>
        </w:tc>
        <w:tc>
          <w:tcPr>
            <w:tcW w:w="0" w:type="auto"/>
          </w:tcPr>
          <w:p w14:paraId="7C3C8491" w14:textId="77777777" w:rsidR="008769D1" w:rsidRDefault="00DF52C1">
            <w:pPr>
              <w:jc w:val="right"/>
            </w:pPr>
            <w:r>
              <w:t>4,221</w:t>
            </w:r>
          </w:p>
        </w:tc>
      </w:tr>
      <w:tr w:rsidR="008769D1" w14:paraId="4FFB58C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4D56EAC" w14:textId="77777777" w:rsidR="008769D1" w:rsidRDefault="00DF52C1">
            <w:r>
              <w:t>Meas Type</w:t>
            </w:r>
          </w:p>
        </w:tc>
        <w:tc>
          <w:tcPr>
            <w:tcW w:w="0" w:type="auto"/>
          </w:tcPr>
          <w:p w14:paraId="1B039E32" w14:textId="77777777" w:rsidR="008769D1" w:rsidRDefault="00DF52C1">
            <w:r>
              <w:t>OMOP Measurement Type</w:t>
            </w:r>
          </w:p>
        </w:tc>
        <w:tc>
          <w:tcPr>
            <w:tcW w:w="0" w:type="auto"/>
          </w:tcPr>
          <w:p w14:paraId="74D8923E" w14:textId="77777777" w:rsidR="008769D1" w:rsidRDefault="00DF52C1">
            <w:r>
              <w:t>NA</w:t>
            </w:r>
          </w:p>
        </w:tc>
        <w:tc>
          <w:tcPr>
            <w:tcW w:w="0" w:type="auto"/>
          </w:tcPr>
          <w:p w14:paraId="336F4990" w14:textId="77777777" w:rsidR="008769D1" w:rsidRDefault="00DF52C1">
            <w:pPr>
              <w:jc w:val="right"/>
            </w:pPr>
            <w:r>
              <w:t>6</w:t>
            </w:r>
          </w:p>
        </w:tc>
        <w:tc>
          <w:tcPr>
            <w:tcW w:w="0" w:type="auto"/>
          </w:tcPr>
          <w:p w14:paraId="4F65E8A9" w14:textId="77777777" w:rsidR="008769D1" w:rsidRDefault="00DF52C1">
            <w:pPr>
              <w:jc w:val="right"/>
            </w:pPr>
            <w:r>
              <w:t>0</w:t>
            </w:r>
          </w:p>
        </w:tc>
        <w:tc>
          <w:tcPr>
            <w:tcW w:w="0" w:type="auto"/>
          </w:tcPr>
          <w:p w14:paraId="139B82F3" w14:textId="77777777" w:rsidR="008769D1" w:rsidRDefault="00DF52C1">
            <w:pPr>
              <w:jc w:val="right"/>
            </w:pPr>
            <w:r>
              <w:t>0</w:t>
            </w:r>
          </w:p>
        </w:tc>
      </w:tr>
      <w:tr w:rsidR="008769D1" w14:paraId="67EB8BBB" w14:textId="77777777">
        <w:tc>
          <w:tcPr>
            <w:tcW w:w="0" w:type="auto"/>
          </w:tcPr>
          <w:p w14:paraId="788A96F9" w14:textId="77777777" w:rsidR="008769D1" w:rsidRDefault="00DF52C1">
            <w:r>
              <w:t>NDC</w:t>
            </w:r>
          </w:p>
        </w:tc>
        <w:tc>
          <w:tcPr>
            <w:tcW w:w="0" w:type="auto"/>
          </w:tcPr>
          <w:p w14:paraId="77CEBAE0" w14:textId="77777777" w:rsidR="008769D1" w:rsidRDefault="00DF52C1">
            <w:r>
              <w:t>National Drug Code (FDA and manufacturers)</w:t>
            </w:r>
          </w:p>
        </w:tc>
        <w:tc>
          <w:tcPr>
            <w:tcW w:w="0" w:type="auto"/>
          </w:tcPr>
          <w:p w14:paraId="50E41D48" w14:textId="77777777" w:rsidR="008769D1" w:rsidRDefault="00DF52C1">
            <w:r>
              <w:t>NDC 20171023</w:t>
            </w:r>
          </w:p>
        </w:tc>
        <w:tc>
          <w:tcPr>
            <w:tcW w:w="0" w:type="auto"/>
          </w:tcPr>
          <w:p w14:paraId="5A444160" w14:textId="77777777" w:rsidR="008769D1" w:rsidRDefault="00DF52C1">
            <w:pPr>
              <w:jc w:val="right"/>
            </w:pPr>
            <w:r>
              <w:t>0</w:t>
            </w:r>
          </w:p>
        </w:tc>
        <w:tc>
          <w:tcPr>
            <w:tcW w:w="0" w:type="auto"/>
          </w:tcPr>
          <w:p w14:paraId="078CE123" w14:textId="77777777" w:rsidR="008769D1" w:rsidRDefault="00DF52C1">
            <w:pPr>
              <w:jc w:val="right"/>
            </w:pPr>
            <w:r>
              <w:t>0</w:t>
            </w:r>
          </w:p>
        </w:tc>
        <w:tc>
          <w:tcPr>
            <w:tcW w:w="0" w:type="auto"/>
          </w:tcPr>
          <w:p w14:paraId="42A5A659" w14:textId="77777777" w:rsidR="008769D1" w:rsidRDefault="00DF52C1">
            <w:pPr>
              <w:jc w:val="right"/>
            </w:pPr>
            <w:r>
              <w:t>769,530</w:t>
            </w:r>
          </w:p>
        </w:tc>
      </w:tr>
      <w:tr w:rsidR="008769D1" w14:paraId="40465E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5C783F" w14:textId="77777777" w:rsidR="008769D1" w:rsidRDefault="00DF52C1">
            <w:r>
              <w:t>NDFRT</w:t>
            </w:r>
          </w:p>
        </w:tc>
        <w:tc>
          <w:tcPr>
            <w:tcW w:w="0" w:type="auto"/>
          </w:tcPr>
          <w:p w14:paraId="407DF7A2" w14:textId="77777777" w:rsidR="008769D1" w:rsidRDefault="00DF52C1">
            <w:r>
              <w:t>National Drug File - Reference Terminology (VA)</w:t>
            </w:r>
          </w:p>
        </w:tc>
        <w:tc>
          <w:tcPr>
            <w:tcW w:w="0" w:type="auto"/>
          </w:tcPr>
          <w:p w14:paraId="3B91C729" w14:textId="77777777" w:rsidR="008769D1" w:rsidRDefault="00DF52C1">
            <w:r>
              <w:t>RxNorm Full 20170807</w:t>
            </w:r>
          </w:p>
        </w:tc>
        <w:tc>
          <w:tcPr>
            <w:tcW w:w="0" w:type="auto"/>
          </w:tcPr>
          <w:p w14:paraId="62924A68" w14:textId="77777777" w:rsidR="008769D1" w:rsidRDefault="00DF52C1">
            <w:pPr>
              <w:jc w:val="right"/>
            </w:pPr>
            <w:r>
              <w:t>0</w:t>
            </w:r>
          </w:p>
        </w:tc>
        <w:tc>
          <w:tcPr>
            <w:tcW w:w="0" w:type="auto"/>
          </w:tcPr>
          <w:p w14:paraId="213D61CF" w14:textId="77777777" w:rsidR="008769D1" w:rsidRDefault="00DF52C1">
            <w:pPr>
              <w:jc w:val="right"/>
            </w:pPr>
            <w:r>
              <w:t>18,542</w:t>
            </w:r>
          </w:p>
        </w:tc>
        <w:tc>
          <w:tcPr>
            <w:tcW w:w="0" w:type="auto"/>
          </w:tcPr>
          <w:p w14:paraId="4ADDF680" w14:textId="77777777" w:rsidR="008769D1" w:rsidRDefault="00DF52C1">
            <w:pPr>
              <w:jc w:val="right"/>
            </w:pPr>
            <w:r>
              <w:t>18,869</w:t>
            </w:r>
          </w:p>
        </w:tc>
      </w:tr>
      <w:tr w:rsidR="008769D1" w14:paraId="39A7BE68" w14:textId="77777777">
        <w:tc>
          <w:tcPr>
            <w:tcW w:w="0" w:type="auto"/>
          </w:tcPr>
          <w:p w14:paraId="6694B780" w14:textId="77777777" w:rsidR="008769D1" w:rsidRDefault="00DF52C1">
            <w:r>
              <w:t>None</w:t>
            </w:r>
          </w:p>
        </w:tc>
        <w:tc>
          <w:tcPr>
            <w:tcW w:w="0" w:type="auto"/>
          </w:tcPr>
          <w:p w14:paraId="7250A235" w14:textId="77777777" w:rsidR="008769D1" w:rsidRDefault="00DF52C1">
            <w:r>
              <w:t>OMOP Standardized Vocabularies</w:t>
            </w:r>
          </w:p>
        </w:tc>
        <w:tc>
          <w:tcPr>
            <w:tcW w:w="0" w:type="auto"/>
          </w:tcPr>
          <w:p w14:paraId="1A6BBCFF" w14:textId="77777777" w:rsidR="008769D1" w:rsidRDefault="00DF52C1">
            <w:r>
              <w:t>v5.0 05-NOV-17</w:t>
            </w:r>
          </w:p>
        </w:tc>
        <w:tc>
          <w:tcPr>
            <w:tcW w:w="0" w:type="auto"/>
          </w:tcPr>
          <w:p w14:paraId="323E5249" w14:textId="77777777" w:rsidR="008769D1" w:rsidRDefault="00DF52C1">
            <w:pPr>
              <w:jc w:val="right"/>
            </w:pPr>
            <w:r>
              <w:t>0</w:t>
            </w:r>
          </w:p>
        </w:tc>
        <w:tc>
          <w:tcPr>
            <w:tcW w:w="0" w:type="auto"/>
          </w:tcPr>
          <w:p w14:paraId="1BE79795" w14:textId="77777777" w:rsidR="008769D1" w:rsidRDefault="00DF52C1">
            <w:pPr>
              <w:jc w:val="right"/>
            </w:pPr>
            <w:r>
              <w:t>0</w:t>
            </w:r>
          </w:p>
        </w:tc>
        <w:tc>
          <w:tcPr>
            <w:tcW w:w="0" w:type="auto"/>
          </w:tcPr>
          <w:p w14:paraId="1EAEF989" w14:textId="77777777" w:rsidR="008769D1" w:rsidRDefault="00DF52C1">
            <w:pPr>
              <w:jc w:val="right"/>
            </w:pPr>
            <w:r>
              <w:t>1</w:t>
            </w:r>
          </w:p>
        </w:tc>
      </w:tr>
      <w:tr w:rsidR="008769D1" w14:paraId="02696CC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407A1D" w14:textId="77777777" w:rsidR="008769D1" w:rsidRDefault="00DF52C1">
            <w:r>
              <w:t>Note Type</w:t>
            </w:r>
          </w:p>
        </w:tc>
        <w:tc>
          <w:tcPr>
            <w:tcW w:w="0" w:type="auto"/>
          </w:tcPr>
          <w:p w14:paraId="0B999EAD" w14:textId="77777777" w:rsidR="008769D1" w:rsidRDefault="00DF52C1">
            <w:r>
              <w:t>OMOP Note Type</w:t>
            </w:r>
          </w:p>
        </w:tc>
        <w:tc>
          <w:tcPr>
            <w:tcW w:w="0" w:type="auto"/>
          </w:tcPr>
          <w:p w14:paraId="1F691B4E" w14:textId="77777777" w:rsidR="008769D1" w:rsidRDefault="00DF52C1">
            <w:r>
              <w:t>NA</w:t>
            </w:r>
          </w:p>
        </w:tc>
        <w:tc>
          <w:tcPr>
            <w:tcW w:w="0" w:type="auto"/>
          </w:tcPr>
          <w:p w14:paraId="1E494B9E" w14:textId="77777777" w:rsidR="008769D1" w:rsidRDefault="00DF52C1">
            <w:pPr>
              <w:jc w:val="right"/>
            </w:pPr>
            <w:r>
              <w:t>10</w:t>
            </w:r>
          </w:p>
        </w:tc>
        <w:tc>
          <w:tcPr>
            <w:tcW w:w="0" w:type="auto"/>
          </w:tcPr>
          <w:p w14:paraId="7CE69C6D" w14:textId="77777777" w:rsidR="008769D1" w:rsidRDefault="00DF52C1">
            <w:pPr>
              <w:jc w:val="right"/>
            </w:pPr>
            <w:r>
              <w:t>0</w:t>
            </w:r>
          </w:p>
        </w:tc>
        <w:tc>
          <w:tcPr>
            <w:tcW w:w="0" w:type="auto"/>
          </w:tcPr>
          <w:p w14:paraId="360BEBFF" w14:textId="77777777" w:rsidR="008769D1" w:rsidRDefault="00DF52C1">
            <w:pPr>
              <w:jc w:val="right"/>
            </w:pPr>
            <w:r>
              <w:t>0</w:t>
            </w:r>
          </w:p>
        </w:tc>
      </w:tr>
      <w:tr w:rsidR="008769D1" w14:paraId="41AAED77" w14:textId="77777777">
        <w:tc>
          <w:tcPr>
            <w:tcW w:w="0" w:type="auto"/>
          </w:tcPr>
          <w:p w14:paraId="217EF1A6" w14:textId="77777777" w:rsidR="008769D1" w:rsidRDefault="00DF52C1">
            <w:r>
              <w:t>NUCC</w:t>
            </w:r>
          </w:p>
        </w:tc>
        <w:tc>
          <w:tcPr>
            <w:tcW w:w="0" w:type="auto"/>
          </w:tcPr>
          <w:p w14:paraId="1E09419B" w14:textId="77777777" w:rsidR="008769D1" w:rsidRDefault="00DF52C1">
            <w:r>
              <w:t>National Uniform Claim Committee Health Care Provider Taxonomy Code Set (NUCC)</w:t>
            </w:r>
          </w:p>
        </w:tc>
        <w:tc>
          <w:tcPr>
            <w:tcW w:w="0" w:type="auto"/>
          </w:tcPr>
          <w:p w14:paraId="642688AF" w14:textId="77777777" w:rsidR="008769D1" w:rsidRDefault="00DF52C1">
            <w:r>
              <w:t>2013-07-01</w:t>
            </w:r>
          </w:p>
        </w:tc>
        <w:tc>
          <w:tcPr>
            <w:tcW w:w="0" w:type="auto"/>
          </w:tcPr>
          <w:p w14:paraId="35569650" w14:textId="77777777" w:rsidR="008769D1" w:rsidRDefault="00DF52C1">
            <w:pPr>
              <w:jc w:val="right"/>
            </w:pPr>
            <w:r>
              <w:t>829</w:t>
            </w:r>
          </w:p>
        </w:tc>
        <w:tc>
          <w:tcPr>
            <w:tcW w:w="0" w:type="auto"/>
          </w:tcPr>
          <w:p w14:paraId="55D154C0" w14:textId="77777777" w:rsidR="008769D1" w:rsidRDefault="00DF52C1">
            <w:pPr>
              <w:jc w:val="right"/>
            </w:pPr>
            <w:r>
              <w:t>0</w:t>
            </w:r>
          </w:p>
        </w:tc>
        <w:tc>
          <w:tcPr>
            <w:tcW w:w="0" w:type="auto"/>
          </w:tcPr>
          <w:p w14:paraId="5AAD33D9" w14:textId="77777777" w:rsidR="008769D1" w:rsidRDefault="00DF52C1">
            <w:pPr>
              <w:jc w:val="right"/>
            </w:pPr>
            <w:r>
              <w:t>0</w:t>
            </w:r>
          </w:p>
        </w:tc>
      </w:tr>
      <w:tr w:rsidR="008769D1" w14:paraId="5A3358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64BBB5" w14:textId="77777777" w:rsidR="008769D1" w:rsidRDefault="00DF52C1">
            <w:r>
              <w:t>Obs Period Type</w:t>
            </w:r>
          </w:p>
        </w:tc>
        <w:tc>
          <w:tcPr>
            <w:tcW w:w="0" w:type="auto"/>
          </w:tcPr>
          <w:p w14:paraId="1481E18D" w14:textId="77777777" w:rsidR="008769D1" w:rsidRDefault="00DF52C1">
            <w:r>
              <w:t>OMOP Observation Period Type</w:t>
            </w:r>
          </w:p>
        </w:tc>
        <w:tc>
          <w:tcPr>
            <w:tcW w:w="0" w:type="auto"/>
          </w:tcPr>
          <w:p w14:paraId="55B6AD0C" w14:textId="77777777" w:rsidR="008769D1" w:rsidRDefault="00DF52C1">
            <w:r>
              <w:t>NA</w:t>
            </w:r>
          </w:p>
        </w:tc>
        <w:tc>
          <w:tcPr>
            <w:tcW w:w="0" w:type="auto"/>
          </w:tcPr>
          <w:p w14:paraId="5C19827E" w14:textId="77777777" w:rsidR="008769D1" w:rsidRDefault="00DF52C1">
            <w:pPr>
              <w:jc w:val="right"/>
            </w:pPr>
            <w:r>
              <w:t>6</w:t>
            </w:r>
          </w:p>
        </w:tc>
        <w:tc>
          <w:tcPr>
            <w:tcW w:w="0" w:type="auto"/>
          </w:tcPr>
          <w:p w14:paraId="59B01382" w14:textId="77777777" w:rsidR="008769D1" w:rsidRDefault="00DF52C1">
            <w:pPr>
              <w:jc w:val="right"/>
            </w:pPr>
            <w:r>
              <w:t>0</w:t>
            </w:r>
          </w:p>
        </w:tc>
        <w:tc>
          <w:tcPr>
            <w:tcW w:w="0" w:type="auto"/>
          </w:tcPr>
          <w:p w14:paraId="52E9461B" w14:textId="77777777" w:rsidR="008769D1" w:rsidRDefault="00DF52C1">
            <w:pPr>
              <w:jc w:val="right"/>
            </w:pPr>
            <w:r>
              <w:t>0</w:t>
            </w:r>
          </w:p>
        </w:tc>
      </w:tr>
      <w:tr w:rsidR="008769D1" w14:paraId="1C35BAA3" w14:textId="77777777">
        <w:tc>
          <w:tcPr>
            <w:tcW w:w="0" w:type="auto"/>
          </w:tcPr>
          <w:p w14:paraId="7ED7B091" w14:textId="77777777" w:rsidR="008769D1" w:rsidRDefault="00DF52C1">
            <w:r>
              <w:t>Observation Type</w:t>
            </w:r>
          </w:p>
        </w:tc>
        <w:tc>
          <w:tcPr>
            <w:tcW w:w="0" w:type="auto"/>
          </w:tcPr>
          <w:p w14:paraId="339DAB1B" w14:textId="77777777" w:rsidR="008769D1" w:rsidRDefault="00DF52C1">
            <w:r>
              <w:t>OMOP Observation Type</w:t>
            </w:r>
          </w:p>
        </w:tc>
        <w:tc>
          <w:tcPr>
            <w:tcW w:w="0" w:type="auto"/>
          </w:tcPr>
          <w:p w14:paraId="42B9EB2C" w14:textId="77777777" w:rsidR="008769D1" w:rsidRDefault="00DF52C1">
            <w:r>
              <w:t>NA</w:t>
            </w:r>
          </w:p>
        </w:tc>
        <w:tc>
          <w:tcPr>
            <w:tcW w:w="0" w:type="auto"/>
          </w:tcPr>
          <w:p w14:paraId="717FD1F2" w14:textId="77777777" w:rsidR="008769D1" w:rsidRDefault="00DF52C1">
            <w:pPr>
              <w:jc w:val="right"/>
            </w:pPr>
            <w:r>
              <w:t>13</w:t>
            </w:r>
          </w:p>
        </w:tc>
        <w:tc>
          <w:tcPr>
            <w:tcW w:w="0" w:type="auto"/>
          </w:tcPr>
          <w:p w14:paraId="4FA61E62" w14:textId="77777777" w:rsidR="008769D1" w:rsidRDefault="00DF52C1">
            <w:pPr>
              <w:jc w:val="right"/>
            </w:pPr>
            <w:r>
              <w:t>0</w:t>
            </w:r>
          </w:p>
        </w:tc>
        <w:tc>
          <w:tcPr>
            <w:tcW w:w="0" w:type="auto"/>
          </w:tcPr>
          <w:p w14:paraId="32E87DFA" w14:textId="77777777" w:rsidR="008769D1" w:rsidRDefault="00DF52C1">
            <w:pPr>
              <w:jc w:val="right"/>
            </w:pPr>
            <w:r>
              <w:t>0</w:t>
            </w:r>
          </w:p>
        </w:tc>
      </w:tr>
      <w:tr w:rsidR="008769D1" w14:paraId="73F2372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445B862" w14:textId="77777777" w:rsidR="008769D1" w:rsidRDefault="00DF52C1">
            <w:r>
              <w:t xml:space="preserve">Place of </w:t>
            </w:r>
            <w:r>
              <w:t>Service</w:t>
            </w:r>
          </w:p>
        </w:tc>
        <w:tc>
          <w:tcPr>
            <w:tcW w:w="0" w:type="auto"/>
          </w:tcPr>
          <w:p w14:paraId="11BF7826" w14:textId="77777777" w:rsidR="008769D1" w:rsidRDefault="00DF52C1">
            <w:r>
              <w:t>Place of Service Codes for Professional Claims (CMS)</w:t>
            </w:r>
          </w:p>
        </w:tc>
        <w:tc>
          <w:tcPr>
            <w:tcW w:w="0" w:type="auto"/>
          </w:tcPr>
          <w:p w14:paraId="7970F689" w14:textId="77777777" w:rsidR="008769D1" w:rsidRDefault="00DF52C1">
            <w:r>
              <w:t>2009-01-11</w:t>
            </w:r>
          </w:p>
        </w:tc>
        <w:tc>
          <w:tcPr>
            <w:tcW w:w="0" w:type="auto"/>
          </w:tcPr>
          <w:p w14:paraId="7DAED077" w14:textId="77777777" w:rsidR="008769D1" w:rsidRDefault="00DF52C1">
            <w:pPr>
              <w:jc w:val="right"/>
            </w:pPr>
            <w:r>
              <w:t>59</w:t>
            </w:r>
          </w:p>
        </w:tc>
        <w:tc>
          <w:tcPr>
            <w:tcW w:w="0" w:type="auto"/>
          </w:tcPr>
          <w:p w14:paraId="3680583F" w14:textId="77777777" w:rsidR="008769D1" w:rsidRDefault="00DF52C1">
            <w:pPr>
              <w:jc w:val="right"/>
            </w:pPr>
            <w:r>
              <w:t>0</w:t>
            </w:r>
          </w:p>
        </w:tc>
        <w:tc>
          <w:tcPr>
            <w:tcW w:w="0" w:type="auto"/>
          </w:tcPr>
          <w:p w14:paraId="74C63BD4" w14:textId="77777777" w:rsidR="008769D1" w:rsidRDefault="00DF52C1">
            <w:pPr>
              <w:jc w:val="right"/>
            </w:pPr>
            <w:r>
              <w:t>0</w:t>
            </w:r>
          </w:p>
        </w:tc>
      </w:tr>
      <w:tr w:rsidR="008769D1" w14:paraId="5CDED937" w14:textId="77777777">
        <w:tc>
          <w:tcPr>
            <w:tcW w:w="0" w:type="auto"/>
          </w:tcPr>
          <w:p w14:paraId="2E3A3520" w14:textId="77777777" w:rsidR="008769D1" w:rsidRDefault="00DF52C1">
            <w:r>
              <w:t>Procedure Type</w:t>
            </w:r>
          </w:p>
        </w:tc>
        <w:tc>
          <w:tcPr>
            <w:tcW w:w="0" w:type="auto"/>
          </w:tcPr>
          <w:p w14:paraId="0A14C666" w14:textId="77777777" w:rsidR="008769D1" w:rsidRDefault="00DF52C1">
            <w:r>
              <w:t>OMOP Procedure Occurrence Type</w:t>
            </w:r>
          </w:p>
        </w:tc>
        <w:tc>
          <w:tcPr>
            <w:tcW w:w="0" w:type="auto"/>
          </w:tcPr>
          <w:p w14:paraId="5A0BEC41" w14:textId="77777777" w:rsidR="008769D1" w:rsidRDefault="00DF52C1">
            <w:r>
              <w:t>NA</w:t>
            </w:r>
          </w:p>
        </w:tc>
        <w:tc>
          <w:tcPr>
            <w:tcW w:w="0" w:type="auto"/>
          </w:tcPr>
          <w:p w14:paraId="1673521B" w14:textId="77777777" w:rsidR="008769D1" w:rsidRDefault="00DF52C1">
            <w:pPr>
              <w:jc w:val="right"/>
            </w:pPr>
            <w:r>
              <w:t>95</w:t>
            </w:r>
          </w:p>
        </w:tc>
        <w:tc>
          <w:tcPr>
            <w:tcW w:w="0" w:type="auto"/>
          </w:tcPr>
          <w:p w14:paraId="61219D23" w14:textId="77777777" w:rsidR="008769D1" w:rsidRDefault="00DF52C1">
            <w:pPr>
              <w:jc w:val="right"/>
            </w:pPr>
            <w:r>
              <w:t>0</w:t>
            </w:r>
          </w:p>
        </w:tc>
        <w:tc>
          <w:tcPr>
            <w:tcW w:w="0" w:type="auto"/>
          </w:tcPr>
          <w:p w14:paraId="619644EB" w14:textId="77777777" w:rsidR="008769D1" w:rsidRDefault="00DF52C1">
            <w:pPr>
              <w:jc w:val="right"/>
            </w:pPr>
            <w:r>
              <w:t>0</w:t>
            </w:r>
          </w:p>
        </w:tc>
      </w:tr>
      <w:tr w:rsidR="008769D1" w14:paraId="44B7AF8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3FF7C2" w14:textId="77777777" w:rsidR="008769D1" w:rsidRDefault="00DF52C1">
            <w:r>
              <w:t>Race</w:t>
            </w:r>
          </w:p>
        </w:tc>
        <w:tc>
          <w:tcPr>
            <w:tcW w:w="0" w:type="auto"/>
          </w:tcPr>
          <w:p w14:paraId="6D10B314" w14:textId="77777777" w:rsidR="008769D1" w:rsidRDefault="00DF52C1">
            <w:r>
              <w:t>Race and Ethnicity Code Set (USBC)</w:t>
            </w:r>
          </w:p>
        </w:tc>
        <w:tc>
          <w:tcPr>
            <w:tcW w:w="0" w:type="auto"/>
          </w:tcPr>
          <w:p w14:paraId="34B2EBCB" w14:textId="77777777" w:rsidR="008769D1" w:rsidRDefault="00DF52C1">
            <w:r>
              <w:t>Version 1.0</w:t>
            </w:r>
          </w:p>
        </w:tc>
        <w:tc>
          <w:tcPr>
            <w:tcW w:w="0" w:type="auto"/>
          </w:tcPr>
          <w:p w14:paraId="4F0CA961" w14:textId="77777777" w:rsidR="008769D1" w:rsidRDefault="00DF52C1">
            <w:pPr>
              <w:jc w:val="right"/>
            </w:pPr>
            <w:r>
              <w:t>50</w:t>
            </w:r>
          </w:p>
        </w:tc>
        <w:tc>
          <w:tcPr>
            <w:tcW w:w="0" w:type="auto"/>
          </w:tcPr>
          <w:p w14:paraId="33CAD7E3" w14:textId="77777777" w:rsidR="008769D1" w:rsidRDefault="00DF52C1">
            <w:pPr>
              <w:jc w:val="right"/>
            </w:pPr>
            <w:r>
              <w:t>0</w:t>
            </w:r>
          </w:p>
        </w:tc>
        <w:tc>
          <w:tcPr>
            <w:tcW w:w="0" w:type="auto"/>
          </w:tcPr>
          <w:p w14:paraId="07C8FDA7" w14:textId="77777777" w:rsidR="008769D1" w:rsidRDefault="00DF52C1">
            <w:pPr>
              <w:jc w:val="right"/>
            </w:pPr>
            <w:r>
              <w:t>3</w:t>
            </w:r>
          </w:p>
        </w:tc>
      </w:tr>
      <w:tr w:rsidR="008769D1" w14:paraId="08F36EC2" w14:textId="77777777">
        <w:tc>
          <w:tcPr>
            <w:tcW w:w="0" w:type="auto"/>
          </w:tcPr>
          <w:p w14:paraId="55D4DEC6" w14:textId="77777777" w:rsidR="008769D1" w:rsidRDefault="00DF52C1">
            <w:r>
              <w:t>Relationship</w:t>
            </w:r>
          </w:p>
        </w:tc>
        <w:tc>
          <w:tcPr>
            <w:tcW w:w="0" w:type="auto"/>
          </w:tcPr>
          <w:p w14:paraId="627335E2" w14:textId="77777777" w:rsidR="008769D1" w:rsidRDefault="00DF52C1">
            <w:r>
              <w:t>OMOP Relationship</w:t>
            </w:r>
          </w:p>
        </w:tc>
        <w:tc>
          <w:tcPr>
            <w:tcW w:w="0" w:type="auto"/>
          </w:tcPr>
          <w:p w14:paraId="78E704C7" w14:textId="77777777" w:rsidR="008769D1" w:rsidRDefault="00DF52C1">
            <w:r>
              <w:t>NA</w:t>
            </w:r>
          </w:p>
        </w:tc>
        <w:tc>
          <w:tcPr>
            <w:tcW w:w="0" w:type="auto"/>
          </w:tcPr>
          <w:p w14:paraId="51AF32CA" w14:textId="77777777" w:rsidR="008769D1" w:rsidRDefault="00DF52C1">
            <w:pPr>
              <w:jc w:val="right"/>
            </w:pPr>
            <w:r>
              <w:t>12</w:t>
            </w:r>
          </w:p>
        </w:tc>
        <w:tc>
          <w:tcPr>
            <w:tcW w:w="0" w:type="auto"/>
          </w:tcPr>
          <w:p w14:paraId="493C49D2" w14:textId="77777777" w:rsidR="008769D1" w:rsidRDefault="00DF52C1">
            <w:pPr>
              <w:jc w:val="right"/>
            </w:pPr>
            <w:r>
              <w:t>0</w:t>
            </w:r>
          </w:p>
        </w:tc>
        <w:tc>
          <w:tcPr>
            <w:tcW w:w="0" w:type="auto"/>
          </w:tcPr>
          <w:p w14:paraId="28E8E059" w14:textId="77777777" w:rsidR="008769D1" w:rsidRDefault="00DF52C1">
            <w:pPr>
              <w:jc w:val="right"/>
            </w:pPr>
            <w:r>
              <w:t>416</w:t>
            </w:r>
          </w:p>
        </w:tc>
      </w:tr>
      <w:tr w:rsidR="008769D1" w14:paraId="144CE2E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ECB355" w14:textId="77777777" w:rsidR="008769D1" w:rsidRDefault="00DF52C1">
            <w:r>
              <w:t xml:space="preserve">Revenue </w:t>
            </w:r>
            <w:r>
              <w:t>Code</w:t>
            </w:r>
          </w:p>
        </w:tc>
        <w:tc>
          <w:tcPr>
            <w:tcW w:w="0" w:type="auto"/>
          </w:tcPr>
          <w:p w14:paraId="7CA8C02E" w14:textId="77777777" w:rsidR="008769D1" w:rsidRDefault="00DF52C1">
            <w:r>
              <w:t>UB04/CMS1450 Revenue Codes (CMS)</w:t>
            </w:r>
          </w:p>
        </w:tc>
        <w:tc>
          <w:tcPr>
            <w:tcW w:w="0" w:type="auto"/>
          </w:tcPr>
          <w:p w14:paraId="70E1B219" w14:textId="77777777" w:rsidR="008769D1" w:rsidRDefault="00DF52C1">
            <w:r>
              <w:t>2010 Release</w:t>
            </w:r>
          </w:p>
        </w:tc>
        <w:tc>
          <w:tcPr>
            <w:tcW w:w="0" w:type="auto"/>
          </w:tcPr>
          <w:p w14:paraId="1D7A5FFF" w14:textId="77777777" w:rsidR="008769D1" w:rsidRDefault="00DF52C1">
            <w:pPr>
              <w:jc w:val="right"/>
            </w:pPr>
            <w:r>
              <w:t>538</w:t>
            </w:r>
          </w:p>
        </w:tc>
        <w:tc>
          <w:tcPr>
            <w:tcW w:w="0" w:type="auto"/>
          </w:tcPr>
          <w:p w14:paraId="7AC1774D" w14:textId="77777777" w:rsidR="008769D1" w:rsidRDefault="00DF52C1">
            <w:pPr>
              <w:jc w:val="right"/>
            </w:pPr>
            <w:r>
              <w:t>0</w:t>
            </w:r>
          </w:p>
        </w:tc>
        <w:tc>
          <w:tcPr>
            <w:tcW w:w="0" w:type="auto"/>
          </w:tcPr>
          <w:p w14:paraId="6B0AB19E" w14:textId="77777777" w:rsidR="008769D1" w:rsidRDefault="00DF52C1">
            <w:pPr>
              <w:jc w:val="right"/>
            </w:pPr>
            <w:r>
              <w:t>0</w:t>
            </w:r>
          </w:p>
        </w:tc>
      </w:tr>
      <w:tr w:rsidR="008769D1" w14:paraId="15571AE2" w14:textId="77777777">
        <w:tc>
          <w:tcPr>
            <w:tcW w:w="0" w:type="auto"/>
          </w:tcPr>
          <w:p w14:paraId="64AA608F" w14:textId="77777777" w:rsidR="008769D1" w:rsidRDefault="00DF52C1">
            <w:r>
              <w:t>RxNorm</w:t>
            </w:r>
          </w:p>
        </w:tc>
        <w:tc>
          <w:tcPr>
            <w:tcW w:w="0" w:type="auto"/>
          </w:tcPr>
          <w:p w14:paraId="77472C35" w14:textId="77777777" w:rsidR="008769D1" w:rsidRDefault="00DF52C1">
            <w:r>
              <w:t>RxNorm (NLM)</w:t>
            </w:r>
          </w:p>
        </w:tc>
        <w:tc>
          <w:tcPr>
            <w:tcW w:w="0" w:type="auto"/>
          </w:tcPr>
          <w:p w14:paraId="0077DA6E" w14:textId="77777777" w:rsidR="008769D1" w:rsidRDefault="00DF52C1">
            <w:r>
              <w:t>RxNorm Full 20170807</w:t>
            </w:r>
          </w:p>
        </w:tc>
        <w:tc>
          <w:tcPr>
            <w:tcW w:w="0" w:type="auto"/>
          </w:tcPr>
          <w:p w14:paraId="1103541A" w14:textId="77777777" w:rsidR="008769D1" w:rsidRDefault="00DF52C1">
            <w:pPr>
              <w:jc w:val="right"/>
            </w:pPr>
            <w:r>
              <w:t>146,228</w:t>
            </w:r>
          </w:p>
        </w:tc>
        <w:tc>
          <w:tcPr>
            <w:tcW w:w="0" w:type="auto"/>
          </w:tcPr>
          <w:p w14:paraId="47BE2E61" w14:textId="77777777" w:rsidR="008769D1" w:rsidRDefault="00DF52C1">
            <w:pPr>
              <w:jc w:val="right"/>
            </w:pPr>
            <w:r>
              <w:t>37,172</w:t>
            </w:r>
          </w:p>
        </w:tc>
        <w:tc>
          <w:tcPr>
            <w:tcW w:w="0" w:type="auto"/>
          </w:tcPr>
          <w:p w14:paraId="660628C6" w14:textId="77777777" w:rsidR="008769D1" w:rsidRDefault="00DF52C1">
            <w:pPr>
              <w:jc w:val="right"/>
            </w:pPr>
            <w:r>
              <w:t>95,169</w:t>
            </w:r>
          </w:p>
        </w:tc>
      </w:tr>
      <w:tr w:rsidR="008769D1" w14:paraId="368B4F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AF199B" w14:textId="77777777" w:rsidR="008769D1" w:rsidRDefault="00DF52C1">
            <w:r>
              <w:t>RxNorm Extension</w:t>
            </w:r>
          </w:p>
        </w:tc>
        <w:tc>
          <w:tcPr>
            <w:tcW w:w="0" w:type="auto"/>
          </w:tcPr>
          <w:p w14:paraId="5D76306A" w14:textId="77777777" w:rsidR="008769D1" w:rsidRDefault="00DF52C1">
            <w:r>
              <w:t>RxNorm Extension (OMOP)</w:t>
            </w:r>
          </w:p>
        </w:tc>
        <w:tc>
          <w:tcPr>
            <w:tcW w:w="0" w:type="auto"/>
          </w:tcPr>
          <w:p w14:paraId="1A2C3BEF" w14:textId="77777777" w:rsidR="008769D1" w:rsidRDefault="00DF52C1">
            <w:r>
              <w:t>RxNorm Extension 15-OCT-17</w:t>
            </w:r>
          </w:p>
        </w:tc>
        <w:tc>
          <w:tcPr>
            <w:tcW w:w="0" w:type="auto"/>
          </w:tcPr>
          <w:p w14:paraId="2E04091B" w14:textId="77777777" w:rsidR="008769D1" w:rsidRDefault="00DF52C1">
            <w:pPr>
              <w:jc w:val="right"/>
            </w:pPr>
            <w:r>
              <w:t>1,468,309</w:t>
            </w:r>
          </w:p>
        </w:tc>
        <w:tc>
          <w:tcPr>
            <w:tcW w:w="0" w:type="auto"/>
          </w:tcPr>
          <w:p w14:paraId="6BDE1D02" w14:textId="77777777" w:rsidR="008769D1" w:rsidRDefault="00DF52C1">
            <w:pPr>
              <w:jc w:val="right"/>
            </w:pPr>
            <w:r>
              <w:t>0</w:t>
            </w:r>
          </w:p>
        </w:tc>
        <w:tc>
          <w:tcPr>
            <w:tcW w:w="0" w:type="auto"/>
          </w:tcPr>
          <w:p w14:paraId="430BCB84" w14:textId="77777777" w:rsidR="008769D1" w:rsidRDefault="00DF52C1">
            <w:pPr>
              <w:jc w:val="right"/>
            </w:pPr>
            <w:r>
              <w:t>193,853</w:t>
            </w:r>
          </w:p>
        </w:tc>
      </w:tr>
      <w:tr w:rsidR="008769D1" w14:paraId="0C4A5936" w14:textId="77777777">
        <w:tc>
          <w:tcPr>
            <w:tcW w:w="0" w:type="auto"/>
          </w:tcPr>
          <w:p w14:paraId="1966BBF1" w14:textId="77777777" w:rsidR="008769D1" w:rsidRDefault="00DF52C1">
            <w:r>
              <w:t>SNOMED</w:t>
            </w:r>
          </w:p>
        </w:tc>
        <w:tc>
          <w:tcPr>
            <w:tcW w:w="0" w:type="auto"/>
          </w:tcPr>
          <w:p w14:paraId="1544CD11" w14:textId="77777777" w:rsidR="008769D1" w:rsidRDefault="00DF52C1">
            <w:r>
              <w:t xml:space="preserve">Systematic Nomenclature of </w:t>
            </w:r>
            <w:r>
              <w:t>Medicine - Clinical Terms (IHTSDO)</w:t>
            </w:r>
          </w:p>
        </w:tc>
        <w:tc>
          <w:tcPr>
            <w:tcW w:w="0" w:type="auto"/>
          </w:tcPr>
          <w:p w14:paraId="0B7BC7B7" w14:textId="77777777" w:rsidR="008769D1" w:rsidRDefault="00DF52C1">
            <w:r>
              <w:t>SnomedCT Release 20170401</w:t>
            </w:r>
          </w:p>
        </w:tc>
        <w:tc>
          <w:tcPr>
            <w:tcW w:w="0" w:type="auto"/>
          </w:tcPr>
          <w:p w14:paraId="26A97659" w14:textId="77777777" w:rsidR="008769D1" w:rsidRDefault="00DF52C1">
            <w:pPr>
              <w:jc w:val="right"/>
            </w:pPr>
            <w:r>
              <w:t>331,235</w:t>
            </w:r>
          </w:p>
        </w:tc>
        <w:tc>
          <w:tcPr>
            <w:tcW w:w="0" w:type="auto"/>
          </w:tcPr>
          <w:p w14:paraId="4E2DF705" w14:textId="77777777" w:rsidR="008769D1" w:rsidRDefault="00DF52C1">
            <w:pPr>
              <w:jc w:val="right"/>
            </w:pPr>
            <w:r>
              <w:t>0</w:t>
            </w:r>
          </w:p>
        </w:tc>
        <w:tc>
          <w:tcPr>
            <w:tcW w:w="0" w:type="auto"/>
          </w:tcPr>
          <w:p w14:paraId="546A479E" w14:textId="77777777" w:rsidR="008769D1" w:rsidRDefault="00DF52C1">
            <w:pPr>
              <w:jc w:val="right"/>
            </w:pPr>
            <w:r>
              <w:t>454,477</w:t>
            </w:r>
          </w:p>
        </w:tc>
      </w:tr>
      <w:tr w:rsidR="008769D1" w14:paraId="652E4B5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4D13CF" w14:textId="77777777" w:rsidR="008769D1" w:rsidRDefault="00DF52C1">
            <w:r>
              <w:lastRenderedPageBreak/>
              <w:t>Specialty</w:t>
            </w:r>
          </w:p>
        </w:tc>
        <w:tc>
          <w:tcPr>
            <w:tcW w:w="0" w:type="auto"/>
          </w:tcPr>
          <w:p w14:paraId="76FD9F99" w14:textId="77777777" w:rsidR="008769D1" w:rsidRDefault="00DF52C1">
            <w:r>
              <w:t>Medicare provider/supplier specialty codes (CMS)</w:t>
            </w:r>
          </w:p>
        </w:tc>
        <w:tc>
          <w:tcPr>
            <w:tcW w:w="0" w:type="auto"/>
          </w:tcPr>
          <w:p w14:paraId="7AE0A1A5" w14:textId="77777777" w:rsidR="008769D1" w:rsidRDefault="00DF52C1">
            <w:r>
              <w:t>NA</w:t>
            </w:r>
          </w:p>
        </w:tc>
        <w:tc>
          <w:tcPr>
            <w:tcW w:w="0" w:type="auto"/>
          </w:tcPr>
          <w:p w14:paraId="16A63AE5" w14:textId="77777777" w:rsidR="008769D1" w:rsidRDefault="00DF52C1">
            <w:pPr>
              <w:jc w:val="right"/>
            </w:pPr>
            <w:r>
              <w:t>107</w:t>
            </w:r>
          </w:p>
        </w:tc>
        <w:tc>
          <w:tcPr>
            <w:tcW w:w="0" w:type="auto"/>
          </w:tcPr>
          <w:p w14:paraId="022E11BA" w14:textId="77777777" w:rsidR="008769D1" w:rsidRDefault="00DF52C1">
            <w:pPr>
              <w:jc w:val="right"/>
            </w:pPr>
            <w:r>
              <w:t>0</w:t>
            </w:r>
          </w:p>
        </w:tc>
        <w:tc>
          <w:tcPr>
            <w:tcW w:w="0" w:type="auto"/>
          </w:tcPr>
          <w:p w14:paraId="3C6AB854" w14:textId="77777777" w:rsidR="008769D1" w:rsidRDefault="00DF52C1">
            <w:pPr>
              <w:jc w:val="right"/>
            </w:pPr>
            <w:r>
              <w:t>4</w:t>
            </w:r>
          </w:p>
        </w:tc>
      </w:tr>
      <w:tr w:rsidR="008769D1" w14:paraId="0731F66B" w14:textId="77777777">
        <w:tc>
          <w:tcPr>
            <w:tcW w:w="0" w:type="auto"/>
          </w:tcPr>
          <w:p w14:paraId="3C0DAE90" w14:textId="77777777" w:rsidR="008769D1" w:rsidRDefault="00DF52C1">
            <w:r>
              <w:t>SPL</w:t>
            </w:r>
          </w:p>
        </w:tc>
        <w:tc>
          <w:tcPr>
            <w:tcW w:w="0" w:type="auto"/>
          </w:tcPr>
          <w:p w14:paraId="73EE8F3E" w14:textId="77777777" w:rsidR="008769D1" w:rsidRDefault="00DF52C1">
            <w:r>
              <w:t>Structured Product Labeling (FDA)</w:t>
            </w:r>
          </w:p>
        </w:tc>
        <w:tc>
          <w:tcPr>
            <w:tcW w:w="0" w:type="auto"/>
          </w:tcPr>
          <w:p w14:paraId="21FA41ED" w14:textId="77777777" w:rsidR="008769D1" w:rsidRDefault="00DF52C1">
            <w:r>
              <w:t>NDC 20171023</w:t>
            </w:r>
          </w:p>
        </w:tc>
        <w:tc>
          <w:tcPr>
            <w:tcW w:w="0" w:type="auto"/>
          </w:tcPr>
          <w:p w14:paraId="18BFD314" w14:textId="77777777" w:rsidR="008769D1" w:rsidRDefault="00DF52C1">
            <w:pPr>
              <w:jc w:val="right"/>
            </w:pPr>
            <w:r>
              <w:t>0</w:t>
            </w:r>
          </w:p>
        </w:tc>
        <w:tc>
          <w:tcPr>
            <w:tcW w:w="0" w:type="auto"/>
          </w:tcPr>
          <w:p w14:paraId="12115FAA" w14:textId="77777777" w:rsidR="008769D1" w:rsidRDefault="00DF52C1">
            <w:pPr>
              <w:jc w:val="right"/>
            </w:pPr>
            <w:r>
              <w:t>224,583</w:t>
            </w:r>
          </w:p>
        </w:tc>
        <w:tc>
          <w:tcPr>
            <w:tcW w:w="0" w:type="auto"/>
          </w:tcPr>
          <w:p w14:paraId="3F8FB57B" w14:textId="77777777" w:rsidR="008769D1" w:rsidRDefault="00DF52C1">
            <w:pPr>
              <w:jc w:val="right"/>
            </w:pPr>
            <w:r>
              <w:t>14,854</w:t>
            </w:r>
          </w:p>
        </w:tc>
      </w:tr>
      <w:tr w:rsidR="008769D1" w14:paraId="565E100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2C72C55" w14:textId="77777777" w:rsidR="008769D1" w:rsidRDefault="00DF52C1">
            <w:r>
              <w:t>UCUM</w:t>
            </w:r>
          </w:p>
        </w:tc>
        <w:tc>
          <w:tcPr>
            <w:tcW w:w="0" w:type="auto"/>
          </w:tcPr>
          <w:p w14:paraId="4DFC7AF7" w14:textId="77777777" w:rsidR="008769D1" w:rsidRDefault="00DF52C1">
            <w:r>
              <w:t xml:space="preserve">Unified Code for Units of </w:t>
            </w:r>
            <w:r>
              <w:t>Measure (Regenstrief Institute)</w:t>
            </w:r>
          </w:p>
        </w:tc>
        <w:tc>
          <w:tcPr>
            <w:tcW w:w="0" w:type="auto"/>
          </w:tcPr>
          <w:p w14:paraId="6A063782" w14:textId="77777777" w:rsidR="008769D1" w:rsidRDefault="00DF52C1">
            <w:r>
              <w:t>Version 1.8.2</w:t>
            </w:r>
          </w:p>
        </w:tc>
        <w:tc>
          <w:tcPr>
            <w:tcW w:w="0" w:type="auto"/>
          </w:tcPr>
          <w:p w14:paraId="0B8C7802" w14:textId="77777777" w:rsidR="008769D1" w:rsidRDefault="00DF52C1">
            <w:pPr>
              <w:jc w:val="right"/>
            </w:pPr>
            <w:r>
              <w:t>883</w:t>
            </w:r>
          </w:p>
        </w:tc>
        <w:tc>
          <w:tcPr>
            <w:tcW w:w="0" w:type="auto"/>
          </w:tcPr>
          <w:p w14:paraId="26E488EB" w14:textId="77777777" w:rsidR="008769D1" w:rsidRDefault="00DF52C1">
            <w:pPr>
              <w:jc w:val="right"/>
            </w:pPr>
            <w:r>
              <w:t>0</w:t>
            </w:r>
          </w:p>
        </w:tc>
        <w:tc>
          <w:tcPr>
            <w:tcW w:w="0" w:type="auto"/>
          </w:tcPr>
          <w:p w14:paraId="28656EF2" w14:textId="77777777" w:rsidR="008769D1" w:rsidRDefault="00DF52C1">
            <w:pPr>
              <w:jc w:val="right"/>
            </w:pPr>
            <w:r>
              <w:t>89</w:t>
            </w:r>
          </w:p>
        </w:tc>
      </w:tr>
      <w:tr w:rsidR="008769D1" w14:paraId="1ED16C74" w14:textId="77777777">
        <w:tc>
          <w:tcPr>
            <w:tcW w:w="0" w:type="auto"/>
          </w:tcPr>
          <w:p w14:paraId="7198EB40" w14:textId="77777777" w:rsidR="008769D1" w:rsidRDefault="00DF52C1">
            <w:r>
              <w:t>VA Class</w:t>
            </w:r>
          </w:p>
        </w:tc>
        <w:tc>
          <w:tcPr>
            <w:tcW w:w="0" w:type="auto"/>
          </w:tcPr>
          <w:p w14:paraId="1285DDE1" w14:textId="77777777" w:rsidR="008769D1" w:rsidRDefault="00DF52C1">
            <w:r>
              <w:t>VA National Drug File Class (VA)</w:t>
            </w:r>
          </w:p>
        </w:tc>
        <w:tc>
          <w:tcPr>
            <w:tcW w:w="0" w:type="auto"/>
          </w:tcPr>
          <w:p w14:paraId="349DBC4F" w14:textId="77777777" w:rsidR="008769D1" w:rsidRDefault="00DF52C1">
            <w:r>
              <w:t>RxNorm Full 20170807</w:t>
            </w:r>
          </w:p>
        </w:tc>
        <w:tc>
          <w:tcPr>
            <w:tcW w:w="0" w:type="auto"/>
          </w:tcPr>
          <w:p w14:paraId="224DE5B0" w14:textId="77777777" w:rsidR="008769D1" w:rsidRDefault="00DF52C1">
            <w:pPr>
              <w:jc w:val="right"/>
            </w:pPr>
            <w:r>
              <w:t>0</w:t>
            </w:r>
          </w:p>
        </w:tc>
        <w:tc>
          <w:tcPr>
            <w:tcW w:w="0" w:type="auto"/>
          </w:tcPr>
          <w:p w14:paraId="21715340" w14:textId="77777777" w:rsidR="008769D1" w:rsidRDefault="00DF52C1">
            <w:pPr>
              <w:jc w:val="right"/>
            </w:pPr>
            <w:r>
              <w:t>486</w:t>
            </w:r>
          </w:p>
        </w:tc>
        <w:tc>
          <w:tcPr>
            <w:tcW w:w="0" w:type="auto"/>
          </w:tcPr>
          <w:p w14:paraId="13938E93" w14:textId="77777777" w:rsidR="008769D1" w:rsidRDefault="00DF52C1">
            <w:pPr>
              <w:jc w:val="right"/>
            </w:pPr>
            <w:r>
              <w:t>0</w:t>
            </w:r>
          </w:p>
        </w:tc>
      </w:tr>
      <w:tr w:rsidR="008769D1" w14:paraId="5919D2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3A69D1" w14:textId="77777777" w:rsidR="008769D1" w:rsidRDefault="00DF52C1">
            <w:r>
              <w:t>Visit</w:t>
            </w:r>
          </w:p>
        </w:tc>
        <w:tc>
          <w:tcPr>
            <w:tcW w:w="0" w:type="auto"/>
          </w:tcPr>
          <w:p w14:paraId="52FA624C" w14:textId="77777777" w:rsidR="008769D1" w:rsidRDefault="00DF52C1">
            <w:r>
              <w:t>OMOP Visit</w:t>
            </w:r>
          </w:p>
        </w:tc>
        <w:tc>
          <w:tcPr>
            <w:tcW w:w="0" w:type="auto"/>
          </w:tcPr>
          <w:p w14:paraId="6A99E29C" w14:textId="77777777" w:rsidR="008769D1" w:rsidRDefault="00DF52C1">
            <w:r>
              <w:t>NA</w:t>
            </w:r>
          </w:p>
        </w:tc>
        <w:tc>
          <w:tcPr>
            <w:tcW w:w="0" w:type="auto"/>
          </w:tcPr>
          <w:p w14:paraId="2C97752E" w14:textId="77777777" w:rsidR="008769D1" w:rsidRDefault="00DF52C1">
            <w:pPr>
              <w:jc w:val="right"/>
            </w:pPr>
            <w:r>
              <w:t>5</w:t>
            </w:r>
          </w:p>
        </w:tc>
        <w:tc>
          <w:tcPr>
            <w:tcW w:w="0" w:type="auto"/>
          </w:tcPr>
          <w:p w14:paraId="49773EE0" w14:textId="77777777" w:rsidR="008769D1" w:rsidRDefault="00DF52C1">
            <w:pPr>
              <w:jc w:val="right"/>
            </w:pPr>
            <w:r>
              <w:t>0</w:t>
            </w:r>
          </w:p>
        </w:tc>
        <w:tc>
          <w:tcPr>
            <w:tcW w:w="0" w:type="auto"/>
          </w:tcPr>
          <w:p w14:paraId="7EB3F70E" w14:textId="77777777" w:rsidR="008769D1" w:rsidRDefault="00DF52C1">
            <w:pPr>
              <w:jc w:val="right"/>
            </w:pPr>
            <w:r>
              <w:t>0</w:t>
            </w:r>
          </w:p>
        </w:tc>
      </w:tr>
      <w:tr w:rsidR="008769D1" w14:paraId="6228E43E" w14:textId="77777777">
        <w:tc>
          <w:tcPr>
            <w:tcW w:w="0" w:type="auto"/>
          </w:tcPr>
          <w:p w14:paraId="4EAFCF87" w14:textId="77777777" w:rsidR="008769D1" w:rsidRDefault="00DF52C1">
            <w:r>
              <w:t>Visit Type</w:t>
            </w:r>
          </w:p>
        </w:tc>
        <w:tc>
          <w:tcPr>
            <w:tcW w:w="0" w:type="auto"/>
          </w:tcPr>
          <w:p w14:paraId="49B9597D" w14:textId="77777777" w:rsidR="008769D1" w:rsidRDefault="00DF52C1">
            <w:r>
              <w:t>OMOP Visit Type</w:t>
            </w:r>
          </w:p>
        </w:tc>
        <w:tc>
          <w:tcPr>
            <w:tcW w:w="0" w:type="auto"/>
          </w:tcPr>
          <w:p w14:paraId="66AAFC61" w14:textId="77777777" w:rsidR="008769D1" w:rsidRDefault="00DF52C1">
            <w:r>
              <w:t>NA</w:t>
            </w:r>
          </w:p>
        </w:tc>
        <w:tc>
          <w:tcPr>
            <w:tcW w:w="0" w:type="auto"/>
          </w:tcPr>
          <w:p w14:paraId="48A10BA0" w14:textId="77777777" w:rsidR="008769D1" w:rsidRDefault="00DF52C1">
            <w:pPr>
              <w:jc w:val="right"/>
            </w:pPr>
            <w:r>
              <w:t>3</w:t>
            </w:r>
          </w:p>
        </w:tc>
        <w:tc>
          <w:tcPr>
            <w:tcW w:w="0" w:type="auto"/>
          </w:tcPr>
          <w:p w14:paraId="6547D2AA" w14:textId="77777777" w:rsidR="008769D1" w:rsidRDefault="00DF52C1">
            <w:pPr>
              <w:jc w:val="right"/>
            </w:pPr>
            <w:r>
              <w:t>0</w:t>
            </w:r>
          </w:p>
        </w:tc>
        <w:tc>
          <w:tcPr>
            <w:tcW w:w="0" w:type="auto"/>
          </w:tcPr>
          <w:p w14:paraId="0F699FEC" w14:textId="77777777" w:rsidR="008769D1" w:rsidRDefault="00DF52C1">
            <w:pPr>
              <w:jc w:val="right"/>
            </w:pPr>
            <w:r>
              <w:t>0</w:t>
            </w:r>
          </w:p>
        </w:tc>
      </w:tr>
      <w:tr w:rsidR="008769D1" w14:paraId="00E0CD6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C9119D" w14:textId="77777777" w:rsidR="008769D1" w:rsidRDefault="00DF52C1">
            <w:r>
              <w:t>Vocabulary</w:t>
            </w:r>
          </w:p>
        </w:tc>
        <w:tc>
          <w:tcPr>
            <w:tcW w:w="0" w:type="auto"/>
          </w:tcPr>
          <w:p w14:paraId="1DB58DE0" w14:textId="77777777" w:rsidR="008769D1" w:rsidRDefault="00DF52C1">
            <w:r>
              <w:t>OMOP Vocabulary</w:t>
            </w:r>
          </w:p>
        </w:tc>
        <w:tc>
          <w:tcPr>
            <w:tcW w:w="0" w:type="auto"/>
          </w:tcPr>
          <w:p w14:paraId="59109C0C" w14:textId="77777777" w:rsidR="008769D1" w:rsidRDefault="00DF52C1">
            <w:r>
              <w:t>NA</w:t>
            </w:r>
          </w:p>
        </w:tc>
        <w:tc>
          <w:tcPr>
            <w:tcW w:w="0" w:type="auto"/>
          </w:tcPr>
          <w:p w14:paraId="6D3F51BF" w14:textId="77777777" w:rsidR="008769D1" w:rsidRDefault="00DF52C1">
            <w:pPr>
              <w:jc w:val="right"/>
            </w:pPr>
            <w:r>
              <w:t>0</w:t>
            </w:r>
          </w:p>
        </w:tc>
        <w:tc>
          <w:tcPr>
            <w:tcW w:w="0" w:type="auto"/>
          </w:tcPr>
          <w:p w14:paraId="313000FA" w14:textId="77777777" w:rsidR="008769D1" w:rsidRDefault="00DF52C1">
            <w:pPr>
              <w:jc w:val="right"/>
            </w:pPr>
            <w:r>
              <w:t>0</w:t>
            </w:r>
          </w:p>
        </w:tc>
        <w:tc>
          <w:tcPr>
            <w:tcW w:w="0" w:type="auto"/>
          </w:tcPr>
          <w:p w14:paraId="19A24293" w14:textId="77777777" w:rsidR="008769D1" w:rsidRDefault="00DF52C1">
            <w:pPr>
              <w:jc w:val="right"/>
            </w:pPr>
            <w:r>
              <w:t>82</w:t>
            </w:r>
          </w:p>
        </w:tc>
      </w:tr>
    </w:tbl>
    <w:p w14:paraId="4B33E31F" w14:textId="77777777" w:rsidR="008769D1" w:rsidRDefault="00DF52C1">
      <w:r>
        <w:t xml:space="preserve"> </w:t>
      </w:r>
    </w:p>
    <w:p w14:paraId="209CF0C9" w14:textId="77777777" w:rsidR="008769D1" w:rsidRDefault="00DF52C1">
      <w:r>
        <w:t>Query executed in  4.43 secs</w:t>
      </w:r>
    </w:p>
    <w:p w14:paraId="3FCE09C3" w14:textId="77777777" w:rsidR="008769D1" w:rsidRDefault="00DF52C1">
      <w:pPr>
        <w:pStyle w:val="Heading2"/>
      </w:pPr>
      <w:bookmarkStart w:id="13" w:name="_Toc61707439"/>
      <w:r>
        <w:t>Table counts</w:t>
      </w:r>
      <w:bookmarkEnd w:id="13"/>
    </w:p>
    <w:p w14:paraId="5E596743" w14:textId="77777777" w:rsidR="008769D1" w:rsidRDefault="00DF52C1">
      <w:r>
        <w:t>Table 4. Shows the number of records in all vocabulary tables</w:t>
      </w:r>
    </w:p>
    <w:tbl>
      <w:tblPr>
        <w:tblStyle w:val="EHDEN"/>
        <w:tblW w:w="0" w:type="auto"/>
        <w:tblLook w:val="0420" w:firstRow="1" w:lastRow="0" w:firstColumn="0" w:lastColumn="0" w:noHBand="0" w:noVBand="1"/>
      </w:tblPr>
      <w:tblGrid>
        <w:gridCol w:w="2108"/>
        <w:gridCol w:w="1330"/>
      </w:tblGrid>
      <w:tr w:rsidR="008769D1" w14:paraId="14D70C2D"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26DB64FC" w14:textId="77777777" w:rsidR="008769D1" w:rsidRDefault="00DF52C1">
            <w:r>
              <w:t>TABLENAME</w:t>
            </w:r>
          </w:p>
        </w:tc>
        <w:tc>
          <w:tcPr>
            <w:tcW w:w="0" w:type="auto"/>
          </w:tcPr>
          <w:p w14:paraId="49BDE3C0" w14:textId="77777777" w:rsidR="008769D1" w:rsidRDefault="00DF52C1">
            <w:pPr>
              <w:jc w:val="right"/>
            </w:pPr>
            <w:r>
              <w:t>COUNT</w:t>
            </w:r>
          </w:p>
        </w:tc>
      </w:tr>
      <w:tr w:rsidR="008769D1" w14:paraId="300C185E" w14:textId="77777777">
        <w:tc>
          <w:tcPr>
            <w:tcW w:w="0" w:type="auto"/>
          </w:tcPr>
          <w:p w14:paraId="18FAE282" w14:textId="77777777" w:rsidR="008769D1" w:rsidRDefault="00DF52C1">
            <w:r>
              <w:t>concept</w:t>
            </w:r>
          </w:p>
        </w:tc>
        <w:tc>
          <w:tcPr>
            <w:tcW w:w="0" w:type="auto"/>
          </w:tcPr>
          <w:p w14:paraId="6BD045A1" w14:textId="77777777" w:rsidR="008769D1" w:rsidRDefault="00DF52C1">
            <w:pPr>
              <w:jc w:val="right"/>
            </w:pPr>
            <w:r>
              <w:t>4,075,186</w:t>
            </w:r>
          </w:p>
        </w:tc>
      </w:tr>
      <w:tr w:rsidR="008769D1" w14:paraId="21A4016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B0F90C2" w14:textId="77777777" w:rsidR="008769D1" w:rsidRDefault="00DF52C1">
            <w:r>
              <w:t>concept_ancestor</w:t>
            </w:r>
          </w:p>
        </w:tc>
        <w:tc>
          <w:tcPr>
            <w:tcW w:w="0" w:type="auto"/>
          </w:tcPr>
          <w:p w14:paraId="7F314EAB" w14:textId="77777777" w:rsidR="008769D1" w:rsidRDefault="00DF52C1">
            <w:pPr>
              <w:jc w:val="right"/>
            </w:pPr>
            <w:r>
              <w:t>121,111,843</w:t>
            </w:r>
          </w:p>
        </w:tc>
      </w:tr>
      <w:tr w:rsidR="008769D1" w14:paraId="579FAB1F" w14:textId="77777777">
        <w:tc>
          <w:tcPr>
            <w:tcW w:w="0" w:type="auto"/>
          </w:tcPr>
          <w:p w14:paraId="2BD70CC3" w14:textId="77777777" w:rsidR="008769D1" w:rsidRDefault="00DF52C1">
            <w:r>
              <w:t>concept_class</w:t>
            </w:r>
          </w:p>
        </w:tc>
        <w:tc>
          <w:tcPr>
            <w:tcW w:w="0" w:type="auto"/>
          </w:tcPr>
          <w:p w14:paraId="741152BA" w14:textId="77777777" w:rsidR="008769D1" w:rsidRDefault="00DF52C1">
            <w:pPr>
              <w:jc w:val="right"/>
            </w:pPr>
            <w:r>
              <w:t>300</w:t>
            </w:r>
          </w:p>
        </w:tc>
      </w:tr>
      <w:tr w:rsidR="008769D1" w14:paraId="28C44A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374A05A" w14:textId="77777777" w:rsidR="008769D1" w:rsidRDefault="00DF52C1">
            <w:r>
              <w:t>concept_relationship</w:t>
            </w:r>
          </w:p>
        </w:tc>
        <w:tc>
          <w:tcPr>
            <w:tcW w:w="0" w:type="auto"/>
          </w:tcPr>
          <w:p w14:paraId="4C38593D" w14:textId="77777777" w:rsidR="008769D1" w:rsidRDefault="00DF52C1">
            <w:pPr>
              <w:jc w:val="right"/>
            </w:pPr>
            <w:r>
              <w:t>27,457,992</w:t>
            </w:r>
          </w:p>
        </w:tc>
      </w:tr>
      <w:tr w:rsidR="008769D1" w14:paraId="60154244" w14:textId="77777777">
        <w:tc>
          <w:tcPr>
            <w:tcW w:w="0" w:type="auto"/>
          </w:tcPr>
          <w:p w14:paraId="0D580832" w14:textId="77777777" w:rsidR="008769D1" w:rsidRDefault="00DF52C1">
            <w:r>
              <w:t>concept_synonym</w:t>
            </w:r>
          </w:p>
        </w:tc>
        <w:tc>
          <w:tcPr>
            <w:tcW w:w="0" w:type="auto"/>
          </w:tcPr>
          <w:p w14:paraId="053F1500" w14:textId="77777777" w:rsidR="008769D1" w:rsidRDefault="00DF52C1">
            <w:pPr>
              <w:jc w:val="right"/>
            </w:pPr>
            <w:r>
              <w:t>5,491,313</w:t>
            </w:r>
          </w:p>
        </w:tc>
      </w:tr>
      <w:tr w:rsidR="008769D1" w14:paraId="17B510B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9C1D6C" w14:textId="77777777" w:rsidR="008769D1" w:rsidRDefault="00DF52C1">
            <w:r>
              <w:t>domain</w:t>
            </w:r>
          </w:p>
        </w:tc>
        <w:tc>
          <w:tcPr>
            <w:tcW w:w="0" w:type="auto"/>
          </w:tcPr>
          <w:p w14:paraId="42216F3B" w14:textId="77777777" w:rsidR="008769D1" w:rsidRDefault="00DF52C1">
            <w:pPr>
              <w:jc w:val="right"/>
            </w:pPr>
            <w:r>
              <w:t>39</w:t>
            </w:r>
          </w:p>
        </w:tc>
      </w:tr>
      <w:tr w:rsidR="008769D1" w14:paraId="293B02A1" w14:textId="77777777">
        <w:tc>
          <w:tcPr>
            <w:tcW w:w="0" w:type="auto"/>
          </w:tcPr>
          <w:p w14:paraId="184EEDA3" w14:textId="77777777" w:rsidR="008769D1" w:rsidRDefault="00DF52C1">
            <w:r>
              <w:t>drug_strength</w:t>
            </w:r>
          </w:p>
        </w:tc>
        <w:tc>
          <w:tcPr>
            <w:tcW w:w="0" w:type="auto"/>
          </w:tcPr>
          <w:p w14:paraId="26FF3FB0" w14:textId="77777777" w:rsidR="008769D1" w:rsidRDefault="00DF52C1">
            <w:pPr>
              <w:jc w:val="right"/>
            </w:pPr>
            <w:r>
              <w:t>2,430,381</w:t>
            </w:r>
          </w:p>
        </w:tc>
      </w:tr>
      <w:tr w:rsidR="008769D1" w14:paraId="5FCBECB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7E09D19" w14:textId="77777777" w:rsidR="008769D1" w:rsidRDefault="00DF52C1">
            <w:r>
              <w:t>vocabulary</w:t>
            </w:r>
          </w:p>
        </w:tc>
        <w:tc>
          <w:tcPr>
            <w:tcW w:w="0" w:type="auto"/>
          </w:tcPr>
          <w:p w14:paraId="5EF7B447" w14:textId="77777777" w:rsidR="008769D1" w:rsidRDefault="00DF52C1">
            <w:pPr>
              <w:jc w:val="right"/>
            </w:pPr>
            <w:r>
              <w:t>42</w:t>
            </w:r>
          </w:p>
        </w:tc>
      </w:tr>
    </w:tbl>
    <w:p w14:paraId="2D454262" w14:textId="77777777" w:rsidR="008769D1" w:rsidRDefault="00DF52C1">
      <w:r>
        <w:t xml:space="preserve"> </w:t>
      </w:r>
    </w:p>
    <w:p w14:paraId="551086E3" w14:textId="77777777" w:rsidR="008769D1" w:rsidRDefault="00DF52C1">
      <w:r>
        <w:t>Query executed in  17.75 secs</w:t>
      </w:r>
    </w:p>
    <w:p w14:paraId="761391C5" w14:textId="77777777" w:rsidR="008769D1" w:rsidRDefault="00DF52C1">
      <w:pPr>
        <w:pStyle w:val="Heading2"/>
      </w:pPr>
      <w:bookmarkStart w:id="14" w:name="_Toc61707440"/>
      <w:r>
        <w:t>Mapping Completeness</w:t>
      </w:r>
      <w:bookmarkEnd w:id="14"/>
    </w:p>
    <w:p w14:paraId="67CC3491" w14:textId="77777777" w:rsidR="008769D1" w:rsidRDefault="00DF52C1">
      <w:r>
        <w:t>Table 5. Shows the percentage of codes that are mapped to the standardized vocabularies as well as the percentage of records.</w:t>
      </w:r>
    </w:p>
    <w:tbl>
      <w:tblPr>
        <w:tblStyle w:val="EHDEN"/>
        <w:tblW w:w="0" w:type="auto"/>
        <w:tblLook w:val="0420" w:firstRow="1" w:lastRow="0" w:firstColumn="0" w:lastColumn="0" w:noHBand="0" w:noVBand="1"/>
      </w:tblPr>
      <w:tblGrid>
        <w:gridCol w:w="1746"/>
        <w:gridCol w:w="1188"/>
        <w:gridCol w:w="1112"/>
        <w:gridCol w:w="1122"/>
        <w:gridCol w:w="1311"/>
        <w:gridCol w:w="1338"/>
        <w:gridCol w:w="1255"/>
      </w:tblGrid>
      <w:tr w:rsidR="008769D1" w14:paraId="158F2265"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20097E36" w14:textId="77777777" w:rsidR="008769D1" w:rsidRDefault="00DF52C1">
            <w:r>
              <w:t>Domain</w:t>
            </w:r>
          </w:p>
        </w:tc>
        <w:tc>
          <w:tcPr>
            <w:tcW w:w="0" w:type="auto"/>
          </w:tcPr>
          <w:p w14:paraId="273BA7CC" w14:textId="77777777" w:rsidR="008769D1" w:rsidRDefault="00DF52C1">
            <w:pPr>
              <w:jc w:val="right"/>
            </w:pPr>
            <w:r>
              <w:t>#Codes Source</w:t>
            </w:r>
          </w:p>
        </w:tc>
        <w:tc>
          <w:tcPr>
            <w:tcW w:w="0" w:type="auto"/>
          </w:tcPr>
          <w:p w14:paraId="36A11035" w14:textId="77777777" w:rsidR="008769D1" w:rsidRDefault="00DF52C1">
            <w:pPr>
              <w:jc w:val="right"/>
            </w:pPr>
            <w:r>
              <w:t>#Codes Mapped</w:t>
            </w:r>
          </w:p>
        </w:tc>
        <w:tc>
          <w:tcPr>
            <w:tcW w:w="0" w:type="auto"/>
          </w:tcPr>
          <w:p w14:paraId="5BF78596" w14:textId="77777777" w:rsidR="008769D1" w:rsidRDefault="00DF52C1">
            <w:pPr>
              <w:jc w:val="right"/>
            </w:pPr>
            <w:r>
              <w:t>%Codes Mapped</w:t>
            </w:r>
          </w:p>
        </w:tc>
        <w:tc>
          <w:tcPr>
            <w:tcW w:w="0" w:type="auto"/>
          </w:tcPr>
          <w:p w14:paraId="41CCBE82" w14:textId="77777777" w:rsidR="008769D1" w:rsidRDefault="00DF52C1">
            <w:pPr>
              <w:jc w:val="right"/>
            </w:pPr>
            <w:r>
              <w:t>#Records Source</w:t>
            </w:r>
          </w:p>
        </w:tc>
        <w:tc>
          <w:tcPr>
            <w:tcW w:w="0" w:type="auto"/>
          </w:tcPr>
          <w:p w14:paraId="66B55418" w14:textId="77777777" w:rsidR="008769D1" w:rsidRDefault="00DF52C1">
            <w:pPr>
              <w:jc w:val="right"/>
            </w:pPr>
            <w:r>
              <w:t>#Records Mapped</w:t>
            </w:r>
          </w:p>
        </w:tc>
        <w:tc>
          <w:tcPr>
            <w:tcW w:w="0" w:type="auto"/>
          </w:tcPr>
          <w:p w14:paraId="556818E0" w14:textId="77777777" w:rsidR="008769D1" w:rsidRDefault="00DF52C1">
            <w:pPr>
              <w:jc w:val="right"/>
            </w:pPr>
            <w:r>
              <w:t>%Records Mapped</w:t>
            </w:r>
          </w:p>
        </w:tc>
      </w:tr>
      <w:tr w:rsidR="008769D1" w14:paraId="1DE7723E" w14:textId="77777777">
        <w:tc>
          <w:tcPr>
            <w:tcW w:w="0" w:type="auto"/>
          </w:tcPr>
          <w:p w14:paraId="2F272814" w14:textId="77777777" w:rsidR="008769D1" w:rsidRDefault="00DF52C1">
            <w:r>
              <w:t>condition</w:t>
            </w:r>
          </w:p>
        </w:tc>
        <w:tc>
          <w:tcPr>
            <w:tcW w:w="0" w:type="auto"/>
          </w:tcPr>
          <w:p w14:paraId="0C394143" w14:textId="77777777" w:rsidR="008769D1" w:rsidRDefault="00DF52C1">
            <w:pPr>
              <w:jc w:val="right"/>
            </w:pPr>
            <w:r>
              <w:t>10,313</w:t>
            </w:r>
          </w:p>
        </w:tc>
        <w:tc>
          <w:tcPr>
            <w:tcW w:w="0" w:type="auto"/>
          </w:tcPr>
          <w:p w14:paraId="0B897173" w14:textId="77777777" w:rsidR="008769D1" w:rsidRDefault="00DF52C1">
            <w:pPr>
              <w:jc w:val="right"/>
            </w:pPr>
            <w:r>
              <w:t>10,292</w:t>
            </w:r>
          </w:p>
        </w:tc>
        <w:tc>
          <w:tcPr>
            <w:tcW w:w="0" w:type="auto"/>
          </w:tcPr>
          <w:p w14:paraId="32D1EE8B" w14:textId="77777777" w:rsidR="008769D1" w:rsidRDefault="00DF52C1">
            <w:pPr>
              <w:jc w:val="right"/>
            </w:pPr>
            <w:r>
              <w:t>99.80</w:t>
            </w:r>
          </w:p>
        </w:tc>
        <w:tc>
          <w:tcPr>
            <w:tcW w:w="0" w:type="auto"/>
          </w:tcPr>
          <w:p w14:paraId="3AB912F4" w14:textId="77777777" w:rsidR="008769D1" w:rsidRDefault="00DF52C1">
            <w:pPr>
              <w:jc w:val="right"/>
            </w:pPr>
            <w:r>
              <w:t>14</w:t>
            </w:r>
            <w:r>
              <w:t>,803,406</w:t>
            </w:r>
          </w:p>
        </w:tc>
        <w:tc>
          <w:tcPr>
            <w:tcW w:w="0" w:type="auto"/>
          </w:tcPr>
          <w:p w14:paraId="6918E6EA" w14:textId="77777777" w:rsidR="008769D1" w:rsidRDefault="00DF52C1">
            <w:pPr>
              <w:jc w:val="right"/>
            </w:pPr>
            <w:r>
              <w:t>14,775,949</w:t>
            </w:r>
          </w:p>
        </w:tc>
        <w:tc>
          <w:tcPr>
            <w:tcW w:w="0" w:type="auto"/>
          </w:tcPr>
          <w:p w14:paraId="7B5F9BC3" w14:textId="77777777" w:rsidR="008769D1" w:rsidRDefault="00DF52C1">
            <w:pPr>
              <w:jc w:val="right"/>
            </w:pPr>
            <w:r>
              <w:t>99.81</w:t>
            </w:r>
          </w:p>
        </w:tc>
      </w:tr>
      <w:tr w:rsidR="008769D1" w14:paraId="06AA64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16654D" w14:textId="77777777" w:rsidR="008769D1" w:rsidRDefault="00DF52C1">
            <w:r>
              <w:t>procedure</w:t>
            </w:r>
          </w:p>
        </w:tc>
        <w:tc>
          <w:tcPr>
            <w:tcW w:w="0" w:type="auto"/>
          </w:tcPr>
          <w:p w14:paraId="1D391E54" w14:textId="77777777" w:rsidR="008769D1" w:rsidRDefault="00DF52C1">
            <w:pPr>
              <w:jc w:val="right"/>
            </w:pPr>
            <w:r>
              <w:t>8,607</w:t>
            </w:r>
          </w:p>
        </w:tc>
        <w:tc>
          <w:tcPr>
            <w:tcW w:w="0" w:type="auto"/>
          </w:tcPr>
          <w:p w14:paraId="334D50D0" w14:textId="77777777" w:rsidR="008769D1" w:rsidRDefault="00DF52C1">
            <w:pPr>
              <w:jc w:val="right"/>
            </w:pPr>
            <w:r>
              <w:t>8,018</w:t>
            </w:r>
          </w:p>
        </w:tc>
        <w:tc>
          <w:tcPr>
            <w:tcW w:w="0" w:type="auto"/>
          </w:tcPr>
          <w:p w14:paraId="3821FC4D" w14:textId="77777777" w:rsidR="008769D1" w:rsidRDefault="00DF52C1">
            <w:pPr>
              <w:jc w:val="right"/>
            </w:pPr>
            <w:r>
              <w:t>93.16</w:t>
            </w:r>
          </w:p>
        </w:tc>
        <w:tc>
          <w:tcPr>
            <w:tcW w:w="0" w:type="auto"/>
          </w:tcPr>
          <w:p w14:paraId="0AD8ED6B" w14:textId="77777777" w:rsidR="008769D1" w:rsidRDefault="00DF52C1">
            <w:pPr>
              <w:jc w:val="right"/>
            </w:pPr>
            <w:r>
              <w:t>13,857,192</w:t>
            </w:r>
          </w:p>
        </w:tc>
        <w:tc>
          <w:tcPr>
            <w:tcW w:w="0" w:type="auto"/>
          </w:tcPr>
          <w:p w14:paraId="3F18D460" w14:textId="77777777" w:rsidR="008769D1" w:rsidRDefault="00DF52C1">
            <w:pPr>
              <w:jc w:val="right"/>
            </w:pPr>
            <w:r>
              <w:t>13,246,809</w:t>
            </w:r>
          </w:p>
        </w:tc>
        <w:tc>
          <w:tcPr>
            <w:tcW w:w="0" w:type="auto"/>
          </w:tcPr>
          <w:p w14:paraId="36982AB0" w14:textId="77777777" w:rsidR="008769D1" w:rsidRDefault="00DF52C1">
            <w:pPr>
              <w:jc w:val="right"/>
            </w:pPr>
            <w:r>
              <w:t>95.60</w:t>
            </w:r>
          </w:p>
        </w:tc>
      </w:tr>
      <w:tr w:rsidR="008769D1" w14:paraId="287FE9D6" w14:textId="77777777">
        <w:tc>
          <w:tcPr>
            <w:tcW w:w="0" w:type="auto"/>
          </w:tcPr>
          <w:p w14:paraId="51D1DBB4" w14:textId="77777777" w:rsidR="008769D1" w:rsidRDefault="00DF52C1">
            <w:r>
              <w:t>device</w:t>
            </w:r>
          </w:p>
        </w:tc>
        <w:tc>
          <w:tcPr>
            <w:tcW w:w="0" w:type="auto"/>
          </w:tcPr>
          <w:p w14:paraId="7AE65B8F" w14:textId="77777777" w:rsidR="008769D1" w:rsidRDefault="00DF52C1">
            <w:pPr>
              <w:jc w:val="right"/>
            </w:pPr>
            <w:r>
              <w:t>811</w:t>
            </w:r>
          </w:p>
        </w:tc>
        <w:tc>
          <w:tcPr>
            <w:tcW w:w="0" w:type="auto"/>
          </w:tcPr>
          <w:p w14:paraId="72536E9D" w14:textId="77777777" w:rsidR="008769D1" w:rsidRDefault="00DF52C1">
            <w:pPr>
              <w:jc w:val="right"/>
            </w:pPr>
            <w:r>
              <w:t>760</w:t>
            </w:r>
          </w:p>
        </w:tc>
        <w:tc>
          <w:tcPr>
            <w:tcW w:w="0" w:type="auto"/>
          </w:tcPr>
          <w:p w14:paraId="05C76C02" w14:textId="77777777" w:rsidR="008769D1" w:rsidRDefault="00DF52C1">
            <w:pPr>
              <w:jc w:val="right"/>
            </w:pPr>
            <w:r>
              <w:t>93.71</w:t>
            </w:r>
          </w:p>
        </w:tc>
        <w:tc>
          <w:tcPr>
            <w:tcW w:w="0" w:type="auto"/>
          </w:tcPr>
          <w:p w14:paraId="4E873CA7" w14:textId="77777777" w:rsidR="008769D1" w:rsidRDefault="00DF52C1">
            <w:pPr>
              <w:jc w:val="right"/>
            </w:pPr>
            <w:r>
              <w:t>224,499</w:t>
            </w:r>
          </w:p>
        </w:tc>
        <w:tc>
          <w:tcPr>
            <w:tcW w:w="0" w:type="auto"/>
          </w:tcPr>
          <w:p w14:paraId="352EA7CA" w14:textId="77777777" w:rsidR="008769D1" w:rsidRDefault="00DF52C1">
            <w:pPr>
              <w:jc w:val="right"/>
            </w:pPr>
            <w:r>
              <w:t>222,163</w:t>
            </w:r>
          </w:p>
        </w:tc>
        <w:tc>
          <w:tcPr>
            <w:tcW w:w="0" w:type="auto"/>
          </w:tcPr>
          <w:p w14:paraId="59E7B10B" w14:textId="77777777" w:rsidR="008769D1" w:rsidRDefault="00DF52C1">
            <w:pPr>
              <w:jc w:val="right"/>
            </w:pPr>
            <w:r>
              <w:t>98.96</w:t>
            </w:r>
          </w:p>
        </w:tc>
      </w:tr>
      <w:tr w:rsidR="008769D1" w14:paraId="30148A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3A6D5D" w14:textId="77777777" w:rsidR="008769D1" w:rsidRDefault="00DF52C1">
            <w:r>
              <w:t>drug</w:t>
            </w:r>
          </w:p>
        </w:tc>
        <w:tc>
          <w:tcPr>
            <w:tcW w:w="0" w:type="auto"/>
          </w:tcPr>
          <w:p w14:paraId="32827296" w14:textId="77777777" w:rsidR="008769D1" w:rsidRDefault="00DF52C1">
            <w:pPr>
              <w:jc w:val="right"/>
            </w:pPr>
            <w:r>
              <w:t>269,187</w:t>
            </w:r>
          </w:p>
        </w:tc>
        <w:tc>
          <w:tcPr>
            <w:tcW w:w="0" w:type="auto"/>
          </w:tcPr>
          <w:p w14:paraId="5172AA40" w14:textId="77777777" w:rsidR="008769D1" w:rsidRDefault="00DF52C1">
            <w:pPr>
              <w:jc w:val="right"/>
            </w:pPr>
            <w:r>
              <w:t>265,251</w:t>
            </w:r>
          </w:p>
        </w:tc>
        <w:tc>
          <w:tcPr>
            <w:tcW w:w="0" w:type="auto"/>
          </w:tcPr>
          <w:p w14:paraId="36FA3736" w14:textId="77777777" w:rsidR="008769D1" w:rsidRDefault="00DF52C1">
            <w:pPr>
              <w:jc w:val="right"/>
            </w:pPr>
            <w:r>
              <w:t>98.54</w:t>
            </w:r>
          </w:p>
        </w:tc>
        <w:tc>
          <w:tcPr>
            <w:tcW w:w="0" w:type="auto"/>
          </w:tcPr>
          <w:p w14:paraId="3824E3EA" w14:textId="77777777" w:rsidR="008769D1" w:rsidRDefault="00DF52C1">
            <w:pPr>
              <w:jc w:val="right"/>
            </w:pPr>
            <w:r>
              <w:t>6,294,108</w:t>
            </w:r>
          </w:p>
        </w:tc>
        <w:tc>
          <w:tcPr>
            <w:tcW w:w="0" w:type="auto"/>
          </w:tcPr>
          <w:p w14:paraId="7A4864EA" w14:textId="77777777" w:rsidR="008769D1" w:rsidRDefault="00DF52C1">
            <w:pPr>
              <w:jc w:val="right"/>
            </w:pPr>
            <w:r>
              <w:t>6,219,065</w:t>
            </w:r>
          </w:p>
        </w:tc>
        <w:tc>
          <w:tcPr>
            <w:tcW w:w="0" w:type="auto"/>
          </w:tcPr>
          <w:p w14:paraId="46546E34" w14:textId="77777777" w:rsidR="008769D1" w:rsidRDefault="00DF52C1">
            <w:pPr>
              <w:jc w:val="right"/>
            </w:pPr>
            <w:r>
              <w:t>98.81</w:t>
            </w:r>
          </w:p>
        </w:tc>
      </w:tr>
      <w:tr w:rsidR="008769D1" w14:paraId="423548FC" w14:textId="77777777">
        <w:tc>
          <w:tcPr>
            <w:tcW w:w="0" w:type="auto"/>
          </w:tcPr>
          <w:p w14:paraId="1F1F6506" w14:textId="77777777" w:rsidR="008769D1" w:rsidRDefault="00DF52C1">
            <w:r>
              <w:t>observation</w:t>
            </w:r>
          </w:p>
        </w:tc>
        <w:tc>
          <w:tcPr>
            <w:tcW w:w="0" w:type="auto"/>
          </w:tcPr>
          <w:p w14:paraId="127367E1" w14:textId="77777777" w:rsidR="008769D1" w:rsidRDefault="00DF52C1">
            <w:pPr>
              <w:jc w:val="right"/>
            </w:pPr>
            <w:r>
              <w:t>1,759</w:t>
            </w:r>
          </w:p>
        </w:tc>
        <w:tc>
          <w:tcPr>
            <w:tcW w:w="0" w:type="auto"/>
          </w:tcPr>
          <w:p w14:paraId="7064EE43" w14:textId="77777777" w:rsidR="008769D1" w:rsidRDefault="00DF52C1">
            <w:pPr>
              <w:jc w:val="right"/>
            </w:pPr>
            <w:r>
              <w:t>1,612</w:t>
            </w:r>
          </w:p>
        </w:tc>
        <w:tc>
          <w:tcPr>
            <w:tcW w:w="0" w:type="auto"/>
          </w:tcPr>
          <w:p w14:paraId="6B158423" w14:textId="77777777" w:rsidR="008769D1" w:rsidRDefault="00DF52C1">
            <w:pPr>
              <w:jc w:val="right"/>
            </w:pPr>
            <w:r>
              <w:t>91.64</w:t>
            </w:r>
          </w:p>
        </w:tc>
        <w:tc>
          <w:tcPr>
            <w:tcW w:w="0" w:type="auto"/>
          </w:tcPr>
          <w:p w14:paraId="337B2009" w14:textId="77777777" w:rsidR="008769D1" w:rsidRDefault="00DF52C1">
            <w:pPr>
              <w:jc w:val="right"/>
            </w:pPr>
            <w:r>
              <w:t>1,925,159</w:t>
            </w:r>
          </w:p>
        </w:tc>
        <w:tc>
          <w:tcPr>
            <w:tcW w:w="0" w:type="auto"/>
          </w:tcPr>
          <w:p w14:paraId="1588D3B6" w14:textId="77777777" w:rsidR="008769D1" w:rsidRDefault="00DF52C1">
            <w:pPr>
              <w:jc w:val="right"/>
            </w:pPr>
            <w:r>
              <w:t>1,765,558</w:t>
            </w:r>
          </w:p>
        </w:tc>
        <w:tc>
          <w:tcPr>
            <w:tcW w:w="0" w:type="auto"/>
          </w:tcPr>
          <w:p w14:paraId="3D2EA9CF" w14:textId="77777777" w:rsidR="008769D1" w:rsidRDefault="00DF52C1">
            <w:pPr>
              <w:jc w:val="right"/>
            </w:pPr>
            <w:r>
              <w:t>91.71</w:t>
            </w:r>
          </w:p>
        </w:tc>
      </w:tr>
      <w:tr w:rsidR="008769D1" w14:paraId="28603D8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3DBCC6" w14:textId="77777777" w:rsidR="008769D1" w:rsidRDefault="00DF52C1">
            <w:r>
              <w:t>measurement</w:t>
            </w:r>
          </w:p>
        </w:tc>
        <w:tc>
          <w:tcPr>
            <w:tcW w:w="0" w:type="auto"/>
          </w:tcPr>
          <w:p w14:paraId="087FA783" w14:textId="77777777" w:rsidR="008769D1" w:rsidRDefault="00DF52C1">
            <w:pPr>
              <w:jc w:val="right"/>
            </w:pPr>
            <w:r>
              <w:t>998</w:t>
            </w:r>
          </w:p>
        </w:tc>
        <w:tc>
          <w:tcPr>
            <w:tcW w:w="0" w:type="auto"/>
          </w:tcPr>
          <w:p w14:paraId="244A0D2E" w14:textId="77777777" w:rsidR="008769D1" w:rsidRDefault="00DF52C1">
            <w:pPr>
              <w:jc w:val="right"/>
            </w:pPr>
            <w:r>
              <w:t>955</w:t>
            </w:r>
          </w:p>
        </w:tc>
        <w:tc>
          <w:tcPr>
            <w:tcW w:w="0" w:type="auto"/>
          </w:tcPr>
          <w:p w14:paraId="47E86737" w14:textId="77777777" w:rsidR="008769D1" w:rsidRDefault="00DF52C1">
            <w:pPr>
              <w:jc w:val="right"/>
            </w:pPr>
            <w:r>
              <w:t>95.69</w:t>
            </w:r>
          </w:p>
        </w:tc>
        <w:tc>
          <w:tcPr>
            <w:tcW w:w="0" w:type="auto"/>
          </w:tcPr>
          <w:p w14:paraId="39CC8A17" w14:textId="77777777" w:rsidR="008769D1" w:rsidRDefault="00DF52C1">
            <w:pPr>
              <w:jc w:val="right"/>
            </w:pPr>
            <w:r>
              <w:t>3,387,775</w:t>
            </w:r>
          </w:p>
        </w:tc>
        <w:tc>
          <w:tcPr>
            <w:tcW w:w="0" w:type="auto"/>
          </w:tcPr>
          <w:p w14:paraId="76DA576A" w14:textId="77777777" w:rsidR="008769D1" w:rsidRDefault="00DF52C1">
            <w:pPr>
              <w:jc w:val="right"/>
            </w:pPr>
            <w:r>
              <w:t>3,358,281</w:t>
            </w:r>
          </w:p>
        </w:tc>
        <w:tc>
          <w:tcPr>
            <w:tcW w:w="0" w:type="auto"/>
          </w:tcPr>
          <w:p w14:paraId="31586D27" w14:textId="77777777" w:rsidR="008769D1" w:rsidRDefault="00DF52C1">
            <w:pPr>
              <w:jc w:val="right"/>
            </w:pPr>
            <w:r>
              <w:t>99.13</w:t>
            </w:r>
          </w:p>
        </w:tc>
      </w:tr>
      <w:tr w:rsidR="008769D1" w14:paraId="45905D47" w14:textId="77777777">
        <w:tc>
          <w:tcPr>
            <w:tcW w:w="0" w:type="auto"/>
          </w:tcPr>
          <w:p w14:paraId="0F24F4AE" w14:textId="77777777" w:rsidR="008769D1" w:rsidRDefault="00DF52C1">
            <w:r>
              <w:t>visit_occurrence</w:t>
            </w:r>
          </w:p>
        </w:tc>
        <w:tc>
          <w:tcPr>
            <w:tcW w:w="0" w:type="auto"/>
          </w:tcPr>
          <w:p w14:paraId="17CB7721" w14:textId="77777777" w:rsidR="008769D1" w:rsidRDefault="00DF52C1">
            <w:pPr>
              <w:jc w:val="right"/>
            </w:pPr>
            <w:r>
              <w:t>5,579,542</w:t>
            </w:r>
          </w:p>
        </w:tc>
        <w:tc>
          <w:tcPr>
            <w:tcW w:w="0" w:type="auto"/>
          </w:tcPr>
          <w:p w14:paraId="73A5DE23" w14:textId="77777777" w:rsidR="008769D1" w:rsidRDefault="00DF52C1">
            <w:pPr>
              <w:jc w:val="right"/>
            </w:pPr>
            <w:r>
              <w:t>844,593</w:t>
            </w:r>
          </w:p>
        </w:tc>
        <w:tc>
          <w:tcPr>
            <w:tcW w:w="0" w:type="auto"/>
          </w:tcPr>
          <w:p w14:paraId="3D47EAE9" w14:textId="77777777" w:rsidR="008769D1" w:rsidRDefault="00DF52C1">
            <w:pPr>
              <w:jc w:val="right"/>
            </w:pPr>
            <w:r>
              <w:t>15.14</w:t>
            </w:r>
          </w:p>
        </w:tc>
        <w:tc>
          <w:tcPr>
            <w:tcW w:w="0" w:type="auto"/>
          </w:tcPr>
          <w:p w14:paraId="0B0BD2C6" w14:textId="77777777" w:rsidR="008769D1" w:rsidRDefault="00DF52C1">
            <w:pPr>
              <w:jc w:val="right"/>
            </w:pPr>
            <w:r>
              <w:t>5,579,542</w:t>
            </w:r>
          </w:p>
        </w:tc>
        <w:tc>
          <w:tcPr>
            <w:tcW w:w="0" w:type="auto"/>
          </w:tcPr>
          <w:p w14:paraId="5FA1BF82" w14:textId="77777777" w:rsidR="008769D1" w:rsidRDefault="00DF52C1">
            <w:pPr>
              <w:jc w:val="right"/>
            </w:pPr>
            <w:r>
              <w:t>844,593</w:t>
            </w:r>
          </w:p>
        </w:tc>
        <w:tc>
          <w:tcPr>
            <w:tcW w:w="0" w:type="auto"/>
          </w:tcPr>
          <w:p w14:paraId="5B3CC64D" w14:textId="77777777" w:rsidR="008769D1" w:rsidRDefault="00DF52C1">
            <w:pPr>
              <w:jc w:val="right"/>
            </w:pPr>
            <w:r>
              <w:t>15.14</w:t>
            </w:r>
          </w:p>
        </w:tc>
      </w:tr>
      <w:tr w:rsidR="008769D1" w14:paraId="18321D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573672" w14:textId="77777777" w:rsidR="008769D1" w:rsidRDefault="00DF52C1">
            <w:r>
              <w:t>measurement-unit</w:t>
            </w:r>
          </w:p>
        </w:tc>
        <w:tc>
          <w:tcPr>
            <w:tcW w:w="0" w:type="auto"/>
          </w:tcPr>
          <w:p w14:paraId="02D0A276" w14:textId="77777777" w:rsidR="008769D1" w:rsidRDefault="00DF52C1">
            <w:pPr>
              <w:jc w:val="right"/>
            </w:pPr>
            <w:r>
              <w:t>0</w:t>
            </w:r>
          </w:p>
        </w:tc>
        <w:tc>
          <w:tcPr>
            <w:tcW w:w="0" w:type="auto"/>
          </w:tcPr>
          <w:p w14:paraId="18F543B0" w14:textId="77777777" w:rsidR="008769D1" w:rsidRDefault="00DF52C1">
            <w:pPr>
              <w:jc w:val="right"/>
            </w:pPr>
            <w:r>
              <w:t>NA</w:t>
            </w:r>
          </w:p>
        </w:tc>
        <w:tc>
          <w:tcPr>
            <w:tcW w:w="0" w:type="auto"/>
          </w:tcPr>
          <w:p w14:paraId="143280F9" w14:textId="77777777" w:rsidR="008769D1" w:rsidRDefault="00DF52C1">
            <w:pPr>
              <w:jc w:val="right"/>
            </w:pPr>
            <w:r>
              <w:t>NA</w:t>
            </w:r>
          </w:p>
        </w:tc>
        <w:tc>
          <w:tcPr>
            <w:tcW w:w="0" w:type="auto"/>
          </w:tcPr>
          <w:p w14:paraId="708A8641" w14:textId="77777777" w:rsidR="008769D1" w:rsidRDefault="00DF52C1">
            <w:pPr>
              <w:jc w:val="right"/>
            </w:pPr>
            <w:r>
              <w:t>NA</w:t>
            </w:r>
          </w:p>
        </w:tc>
        <w:tc>
          <w:tcPr>
            <w:tcW w:w="0" w:type="auto"/>
          </w:tcPr>
          <w:p w14:paraId="0D4D557E" w14:textId="77777777" w:rsidR="008769D1" w:rsidRDefault="00DF52C1">
            <w:pPr>
              <w:jc w:val="right"/>
            </w:pPr>
            <w:r>
              <w:t>NA</w:t>
            </w:r>
          </w:p>
        </w:tc>
        <w:tc>
          <w:tcPr>
            <w:tcW w:w="0" w:type="auto"/>
          </w:tcPr>
          <w:p w14:paraId="6AD56936" w14:textId="77777777" w:rsidR="008769D1" w:rsidRDefault="00DF52C1">
            <w:pPr>
              <w:jc w:val="right"/>
            </w:pPr>
            <w:r>
              <w:t>NA</w:t>
            </w:r>
          </w:p>
        </w:tc>
      </w:tr>
      <w:tr w:rsidR="008769D1" w14:paraId="2A308119" w14:textId="77777777">
        <w:tc>
          <w:tcPr>
            <w:tcW w:w="0" w:type="auto"/>
          </w:tcPr>
          <w:p w14:paraId="559FAC26" w14:textId="77777777" w:rsidR="008769D1" w:rsidRDefault="00DF52C1">
            <w:r>
              <w:t>observation-unit</w:t>
            </w:r>
          </w:p>
        </w:tc>
        <w:tc>
          <w:tcPr>
            <w:tcW w:w="0" w:type="auto"/>
          </w:tcPr>
          <w:p w14:paraId="699C0791" w14:textId="77777777" w:rsidR="008769D1" w:rsidRDefault="00DF52C1">
            <w:pPr>
              <w:jc w:val="right"/>
            </w:pPr>
            <w:r>
              <w:t>0</w:t>
            </w:r>
          </w:p>
        </w:tc>
        <w:tc>
          <w:tcPr>
            <w:tcW w:w="0" w:type="auto"/>
          </w:tcPr>
          <w:p w14:paraId="21DB36BF" w14:textId="77777777" w:rsidR="008769D1" w:rsidRDefault="00DF52C1">
            <w:pPr>
              <w:jc w:val="right"/>
            </w:pPr>
            <w:r>
              <w:t>NA</w:t>
            </w:r>
          </w:p>
        </w:tc>
        <w:tc>
          <w:tcPr>
            <w:tcW w:w="0" w:type="auto"/>
          </w:tcPr>
          <w:p w14:paraId="71CFF488" w14:textId="77777777" w:rsidR="008769D1" w:rsidRDefault="00DF52C1">
            <w:pPr>
              <w:jc w:val="right"/>
            </w:pPr>
            <w:r>
              <w:t>NA</w:t>
            </w:r>
          </w:p>
        </w:tc>
        <w:tc>
          <w:tcPr>
            <w:tcW w:w="0" w:type="auto"/>
          </w:tcPr>
          <w:p w14:paraId="51E4F99F" w14:textId="77777777" w:rsidR="008769D1" w:rsidRDefault="00DF52C1">
            <w:pPr>
              <w:jc w:val="right"/>
            </w:pPr>
            <w:r>
              <w:t>NA</w:t>
            </w:r>
          </w:p>
        </w:tc>
        <w:tc>
          <w:tcPr>
            <w:tcW w:w="0" w:type="auto"/>
          </w:tcPr>
          <w:p w14:paraId="5849181C" w14:textId="77777777" w:rsidR="008769D1" w:rsidRDefault="00DF52C1">
            <w:pPr>
              <w:jc w:val="right"/>
            </w:pPr>
            <w:r>
              <w:t>NA</w:t>
            </w:r>
          </w:p>
        </w:tc>
        <w:tc>
          <w:tcPr>
            <w:tcW w:w="0" w:type="auto"/>
          </w:tcPr>
          <w:p w14:paraId="072ED1BA" w14:textId="77777777" w:rsidR="008769D1" w:rsidRDefault="00DF52C1">
            <w:pPr>
              <w:jc w:val="right"/>
            </w:pPr>
            <w:r>
              <w:t>NA</w:t>
            </w:r>
          </w:p>
        </w:tc>
      </w:tr>
      <w:tr w:rsidR="008769D1" w14:paraId="2FD5FD2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D55C39" w14:textId="77777777" w:rsidR="008769D1" w:rsidRDefault="00DF52C1">
            <w:r>
              <w:t>measurement-value</w:t>
            </w:r>
          </w:p>
        </w:tc>
        <w:tc>
          <w:tcPr>
            <w:tcW w:w="0" w:type="auto"/>
          </w:tcPr>
          <w:p w14:paraId="113FBCC5" w14:textId="77777777" w:rsidR="008769D1" w:rsidRDefault="00DF52C1">
            <w:pPr>
              <w:jc w:val="right"/>
            </w:pPr>
            <w:r>
              <w:t>1</w:t>
            </w:r>
          </w:p>
        </w:tc>
        <w:tc>
          <w:tcPr>
            <w:tcW w:w="0" w:type="auto"/>
          </w:tcPr>
          <w:p w14:paraId="55397EAC" w14:textId="77777777" w:rsidR="008769D1" w:rsidRDefault="00DF52C1">
            <w:pPr>
              <w:jc w:val="right"/>
            </w:pPr>
            <w:r>
              <w:t>0</w:t>
            </w:r>
          </w:p>
        </w:tc>
        <w:tc>
          <w:tcPr>
            <w:tcW w:w="0" w:type="auto"/>
          </w:tcPr>
          <w:p w14:paraId="19BD73AA" w14:textId="77777777" w:rsidR="008769D1" w:rsidRDefault="00DF52C1">
            <w:pPr>
              <w:jc w:val="right"/>
            </w:pPr>
            <w:r>
              <w:t>0.00</w:t>
            </w:r>
          </w:p>
        </w:tc>
        <w:tc>
          <w:tcPr>
            <w:tcW w:w="0" w:type="auto"/>
          </w:tcPr>
          <w:p w14:paraId="140AF8CF" w14:textId="77777777" w:rsidR="008769D1" w:rsidRDefault="00DF52C1">
            <w:pPr>
              <w:jc w:val="right"/>
            </w:pPr>
            <w:r>
              <w:t>3,387,775</w:t>
            </w:r>
          </w:p>
        </w:tc>
        <w:tc>
          <w:tcPr>
            <w:tcW w:w="0" w:type="auto"/>
          </w:tcPr>
          <w:p w14:paraId="03F7CB95" w14:textId="77777777" w:rsidR="008769D1" w:rsidRDefault="00DF52C1">
            <w:pPr>
              <w:jc w:val="right"/>
            </w:pPr>
            <w:r>
              <w:t>0</w:t>
            </w:r>
          </w:p>
        </w:tc>
        <w:tc>
          <w:tcPr>
            <w:tcW w:w="0" w:type="auto"/>
          </w:tcPr>
          <w:p w14:paraId="5449D750" w14:textId="77777777" w:rsidR="008769D1" w:rsidRDefault="00DF52C1">
            <w:pPr>
              <w:jc w:val="right"/>
            </w:pPr>
            <w:r>
              <w:t>0.00</w:t>
            </w:r>
          </w:p>
        </w:tc>
      </w:tr>
      <w:tr w:rsidR="008769D1" w14:paraId="4A3EF6E5" w14:textId="77777777">
        <w:tc>
          <w:tcPr>
            <w:tcW w:w="0" w:type="auto"/>
          </w:tcPr>
          <w:p w14:paraId="3F5D2931" w14:textId="77777777" w:rsidR="008769D1" w:rsidRDefault="00DF52C1">
            <w:r>
              <w:lastRenderedPageBreak/>
              <w:t>observation-value</w:t>
            </w:r>
          </w:p>
        </w:tc>
        <w:tc>
          <w:tcPr>
            <w:tcW w:w="0" w:type="auto"/>
          </w:tcPr>
          <w:p w14:paraId="740211D7" w14:textId="77777777" w:rsidR="008769D1" w:rsidRDefault="00DF52C1">
            <w:pPr>
              <w:jc w:val="right"/>
            </w:pPr>
            <w:r>
              <w:t>1</w:t>
            </w:r>
          </w:p>
        </w:tc>
        <w:tc>
          <w:tcPr>
            <w:tcW w:w="0" w:type="auto"/>
          </w:tcPr>
          <w:p w14:paraId="0E736B88" w14:textId="77777777" w:rsidR="008769D1" w:rsidRDefault="00DF52C1">
            <w:pPr>
              <w:jc w:val="right"/>
            </w:pPr>
            <w:r>
              <w:t>0</w:t>
            </w:r>
          </w:p>
        </w:tc>
        <w:tc>
          <w:tcPr>
            <w:tcW w:w="0" w:type="auto"/>
          </w:tcPr>
          <w:p w14:paraId="7CF0EEC9" w14:textId="77777777" w:rsidR="008769D1" w:rsidRDefault="00DF52C1">
            <w:pPr>
              <w:jc w:val="right"/>
            </w:pPr>
            <w:r>
              <w:t>0.00</w:t>
            </w:r>
          </w:p>
        </w:tc>
        <w:tc>
          <w:tcPr>
            <w:tcW w:w="0" w:type="auto"/>
          </w:tcPr>
          <w:p w14:paraId="42057F91" w14:textId="77777777" w:rsidR="008769D1" w:rsidRDefault="00DF52C1">
            <w:pPr>
              <w:jc w:val="right"/>
            </w:pPr>
            <w:r>
              <w:t>1,925,159</w:t>
            </w:r>
          </w:p>
        </w:tc>
        <w:tc>
          <w:tcPr>
            <w:tcW w:w="0" w:type="auto"/>
          </w:tcPr>
          <w:p w14:paraId="67FBC2E7" w14:textId="77777777" w:rsidR="008769D1" w:rsidRDefault="00DF52C1">
            <w:pPr>
              <w:jc w:val="right"/>
            </w:pPr>
            <w:r>
              <w:t>0</w:t>
            </w:r>
          </w:p>
        </w:tc>
        <w:tc>
          <w:tcPr>
            <w:tcW w:w="0" w:type="auto"/>
          </w:tcPr>
          <w:p w14:paraId="407100F8" w14:textId="77777777" w:rsidR="008769D1" w:rsidRDefault="00DF52C1">
            <w:pPr>
              <w:jc w:val="right"/>
            </w:pPr>
            <w:r>
              <w:t>0.00</w:t>
            </w:r>
          </w:p>
        </w:tc>
      </w:tr>
    </w:tbl>
    <w:p w14:paraId="6C928FFF" w14:textId="77777777" w:rsidR="008769D1" w:rsidRDefault="00DF52C1">
      <w:r>
        <w:t xml:space="preserve"> </w:t>
      </w:r>
    </w:p>
    <w:p w14:paraId="4DAB1D8D" w14:textId="77777777" w:rsidR="008769D1" w:rsidRDefault="00DF52C1">
      <w:r>
        <w:t>Query executed in  25.54 secs</w:t>
      </w:r>
    </w:p>
    <w:p w14:paraId="38998410" w14:textId="77777777" w:rsidR="008769D1" w:rsidRDefault="00DF52C1">
      <w:r>
        <w:br w:type="page"/>
      </w:r>
    </w:p>
    <w:p w14:paraId="746C2B7B" w14:textId="77777777" w:rsidR="008769D1" w:rsidRDefault="00DF52C1">
      <w:pPr>
        <w:pStyle w:val="Heading2"/>
      </w:pPr>
      <w:bookmarkStart w:id="15" w:name="_Toc61707441"/>
      <w:r>
        <w:lastRenderedPageBreak/>
        <w:t>Drug Mappings</w:t>
      </w:r>
      <w:bookmarkEnd w:id="15"/>
    </w:p>
    <w:p w14:paraId="74CD0D6F" w14:textId="77777777" w:rsidR="008769D1" w:rsidRDefault="00DF52C1">
      <w:r>
        <w:t>Table 6. The level of the drug mappings</w:t>
      </w:r>
    </w:p>
    <w:tbl>
      <w:tblPr>
        <w:tblStyle w:val="EHDEN"/>
        <w:tblW w:w="0" w:type="auto"/>
        <w:tblLook w:val="0420" w:firstRow="1" w:lastRow="0" w:firstColumn="0" w:lastColumn="0" w:noHBand="0" w:noVBand="1"/>
      </w:tblPr>
      <w:tblGrid>
        <w:gridCol w:w="2063"/>
        <w:gridCol w:w="1189"/>
        <w:gridCol w:w="1209"/>
        <w:gridCol w:w="1735"/>
      </w:tblGrid>
      <w:tr w:rsidR="008769D1" w14:paraId="6E7C842E"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79894FFC" w14:textId="77777777" w:rsidR="008769D1" w:rsidRDefault="00DF52C1">
            <w:r>
              <w:t>CLASS</w:t>
            </w:r>
          </w:p>
        </w:tc>
        <w:tc>
          <w:tcPr>
            <w:tcW w:w="0" w:type="auto"/>
          </w:tcPr>
          <w:p w14:paraId="23CE6FB5" w14:textId="77777777" w:rsidR="008769D1" w:rsidRDefault="00DF52C1">
            <w:pPr>
              <w:jc w:val="right"/>
            </w:pPr>
            <w:r>
              <w:t>#RECORDS</w:t>
            </w:r>
          </w:p>
        </w:tc>
        <w:tc>
          <w:tcPr>
            <w:tcW w:w="0" w:type="auto"/>
          </w:tcPr>
          <w:p w14:paraId="41A041A7" w14:textId="77777777" w:rsidR="008769D1" w:rsidRDefault="00DF52C1">
            <w:pPr>
              <w:jc w:val="right"/>
            </w:pPr>
            <w:r>
              <w:t>#PATIENTS</w:t>
            </w:r>
          </w:p>
        </w:tc>
        <w:tc>
          <w:tcPr>
            <w:tcW w:w="0" w:type="auto"/>
          </w:tcPr>
          <w:p w14:paraId="3C0387C6" w14:textId="77777777" w:rsidR="008769D1" w:rsidRDefault="00DF52C1">
            <w:pPr>
              <w:jc w:val="right"/>
            </w:pPr>
            <w:r>
              <w:t>#SOURCE CODES</w:t>
            </w:r>
          </w:p>
        </w:tc>
      </w:tr>
      <w:tr w:rsidR="008769D1" w14:paraId="0F615F83" w14:textId="77777777">
        <w:tc>
          <w:tcPr>
            <w:tcW w:w="0" w:type="auto"/>
          </w:tcPr>
          <w:p w14:paraId="39E7BCF7" w14:textId="77777777" w:rsidR="008769D1" w:rsidRDefault="00DF52C1">
            <w:r>
              <w:t>Clinical Drug</w:t>
            </w:r>
          </w:p>
        </w:tc>
        <w:tc>
          <w:tcPr>
            <w:tcW w:w="0" w:type="auto"/>
          </w:tcPr>
          <w:p w14:paraId="0A492B12" w14:textId="77777777" w:rsidR="008769D1" w:rsidRDefault="00DF52C1">
            <w:pPr>
              <w:jc w:val="right"/>
            </w:pPr>
            <w:r>
              <w:t>4,402,549</w:t>
            </w:r>
          </w:p>
        </w:tc>
        <w:tc>
          <w:tcPr>
            <w:tcW w:w="0" w:type="auto"/>
          </w:tcPr>
          <w:p w14:paraId="34061520" w14:textId="77777777" w:rsidR="008769D1" w:rsidRDefault="00DF52C1">
            <w:pPr>
              <w:jc w:val="right"/>
            </w:pPr>
            <w:r>
              <w:t>100,478</w:t>
            </w:r>
          </w:p>
        </w:tc>
        <w:tc>
          <w:tcPr>
            <w:tcW w:w="0" w:type="auto"/>
          </w:tcPr>
          <w:p w14:paraId="68654051" w14:textId="77777777" w:rsidR="008769D1" w:rsidRDefault="00DF52C1">
            <w:pPr>
              <w:jc w:val="right"/>
            </w:pPr>
            <w:r>
              <w:t>215,778</w:t>
            </w:r>
          </w:p>
        </w:tc>
      </w:tr>
      <w:tr w:rsidR="008769D1" w14:paraId="2A250D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99D046" w14:textId="77777777" w:rsidR="008769D1" w:rsidRDefault="00DF52C1">
            <w:r>
              <w:t>Branded Drug</w:t>
            </w:r>
          </w:p>
        </w:tc>
        <w:tc>
          <w:tcPr>
            <w:tcW w:w="0" w:type="auto"/>
          </w:tcPr>
          <w:p w14:paraId="18D7E34D" w14:textId="77777777" w:rsidR="008769D1" w:rsidRDefault="00DF52C1">
            <w:pPr>
              <w:jc w:val="right"/>
            </w:pPr>
            <w:r>
              <w:t>842,564</w:t>
            </w:r>
          </w:p>
        </w:tc>
        <w:tc>
          <w:tcPr>
            <w:tcW w:w="0" w:type="auto"/>
          </w:tcPr>
          <w:p w14:paraId="2D37BA98" w14:textId="77777777" w:rsidR="008769D1" w:rsidRDefault="00DF52C1">
            <w:pPr>
              <w:jc w:val="right"/>
            </w:pPr>
            <w:r>
              <w:t>79,921</w:t>
            </w:r>
          </w:p>
        </w:tc>
        <w:tc>
          <w:tcPr>
            <w:tcW w:w="0" w:type="auto"/>
          </w:tcPr>
          <w:p w14:paraId="4DFE26D8" w14:textId="77777777" w:rsidR="008769D1" w:rsidRDefault="00DF52C1">
            <w:pPr>
              <w:jc w:val="right"/>
            </w:pPr>
            <w:r>
              <w:t>34,446</w:t>
            </w:r>
          </w:p>
        </w:tc>
      </w:tr>
      <w:tr w:rsidR="008769D1" w14:paraId="6FB6DB88" w14:textId="77777777">
        <w:tc>
          <w:tcPr>
            <w:tcW w:w="0" w:type="auto"/>
          </w:tcPr>
          <w:p w14:paraId="6A784A79" w14:textId="77777777" w:rsidR="008769D1" w:rsidRDefault="00DF52C1">
            <w:r>
              <w:t>Quant Clinical Drug</w:t>
            </w:r>
          </w:p>
        </w:tc>
        <w:tc>
          <w:tcPr>
            <w:tcW w:w="0" w:type="auto"/>
          </w:tcPr>
          <w:p w14:paraId="23CDE1D8" w14:textId="77777777" w:rsidR="008769D1" w:rsidRDefault="00DF52C1">
            <w:pPr>
              <w:jc w:val="right"/>
            </w:pPr>
            <w:r>
              <w:t>186,097</w:t>
            </w:r>
          </w:p>
        </w:tc>
        <w:tc>
          <w:tcPr>
            <w:tcW w:w="0" w:type="auto"/>
          </w:tcPr>
          <w:p w14:paraId="2C5DE5CD" w14:textId="77777777" w:rsidR="008769D1" w:rsidRDefault="00DF52C1">
            <w:pPr>
              <w:jc w:val="right"/>
            </w:pPr>
            <w:r>
              <w:t>59,496</w:t>
            </w:r>
          </w:p>
        </w:tc>
        <w:tc>
          <w:tcPr>
            <w:tcW w:w="0" w:type="auto"/>
          </w:tcPr>
          <w:p w14:paraId="2945A425" w14:textId="77777777" w:rsidR="008769D1" w:rsidRDefault="00DF52C1">
            <w:pPr>
              <w:jc w:val="right"/>
            </w:pPr>
            <w:r>
              <w:t>9,088</w:t>
            </w:r>
          </w:p>
        </w:tc>
      </w:tr>
      <w:tr w:rsidR="008769D1" w14:paraId="1C782B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10E42B" w14:textId="77777777" w:rsidR="008769D1" w:rsidRDefault="00DF52C1">
            <w:r>
              <w:t>Quant Branded Drug</w:t>
            </w:r>
          </w:p>
        </w:tc>
        <w:tc>
          <w:tcPr>
            <w:tcW w:w="0" w:type="auto"/>
          </w:tcPr>
          <w:p w14:paraId="040E37E4" w14:textId="77777777" w:rsidR="008769D1" w:rsidRDefault="00DF52C1">
            <w:pPr>
              <w:jc w:val="right"/>
            </w:pPr>
            <w:r>
              <w:t>133,461</w:t>
            </w:r>
          </w:p>
        </w:tc>
        <w:tc>
          <w:tcPr>
            <w:tcW w:w="0" w:type="auto"/>
          </w:tcPr>
          <w:p w14:paraId="3082D961" w14:textId="77777777" w:rsidR="008769D1" w:rsidRDefault="00DF52C1">
            <w:pPr>
              <w:jc w:val="right"/>
            </w:pPr>
            <w:r>
              <w:t>53,189</w:t>
            </w:r>
          </w:p>
        </w:tc>
        <w:tc>
          <w:tcPr>
            <w:tcW w:w="0" w:type="auto"/>
          </w:tcPr>
          <w:p w14:paraId="26DA36E1" w14:textId="77777777" w:rsidR="008769D1" w:rsidRDefault="00DF52C1">
            <w:pPr>
              <w:jc w:val="right"/>
            </w:pPr>
            <w:r>
              <w:t>5,444</w:t>
            </w:r>
          </w:p>
        </w:tc>
      </w:tr>
      <w:tr w:rsidR="008769D1" w14:paraId="25CABFBB" w14:textId="77777777">
        <w:tc>
          <w:tcPr>
            <w:tcW w:w="0" w:type="auto"/>
          </w:tcPr>
          <w:p w14:paraId="4916BA53" w14:textId="77777777" w:rsidR="008769D1" w:rsidRDefault="00DF52C1">
            <w:r>
              <w:t>Undefined</w:t>
            </w:r>
          </w:p>
        </w:tc>
        <w:tc>
          <w:tcPr>
            <w:tcW w:w="0" w:type="auto"/>
          </w:tcPr>
          <w:p w14:paraId="07F6F0C0" w14:textId="77777777" w:rsidR="008769D1" w:rsidRDefault="00DF52C1">
            <w:pPr>
              <w:jc w:val="right"/>
            </w:pPr>
            <w:r>
              <w:t>75,043</w:t>
            </w:r>
          </w:p>
        </w:tc>
        <w:tc>
          <w:tcPr>
            <w:tcW w:w="0" w:type="auto"/>
          </w:tcPr>
          <w:p w14:paraId="277EAD20" w14:textId="77777777" w:rsidR="008769D1" w:rsidRDefault="00DF52C1">
            <w:pPr>
              <w:jc w:val="right"/>
            </w:pPr>
            <w:r>
              <w:t>44,189</w:t>
            </w:r>
          </w:p>
        </w:tc>
        <w:tc>
          <w:tcPr>
            <w:tcW w:w="0" w:type="auto"/>
          </w:tcPr>
          <w:p w14:paraId="41C46104" w14:textId="77777777" w:rsidR="008769D1" w:rsidRDefault="00DF52C1">
            <w:pPr>
              <w:jc w:val="right"/>
            </w:pPr>
            <w:r>
              <w:t>3,936</w:t>
            </w:r>
          </w:p>
        </w:tc>
      </w:tr>
      <w:tr w:rsidR="008769D1" w14:paraId="42027F0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2A2446" w14:textId="77777777" w:rsidR="008769D1" w:rsidRDefault="00DF52C1">
            <w:r>
              <w:t>Ingredient</w:t>
            </w:r>
          </w:p>
        </w:tc>
        <w:tc>
          <w:tcPr>
            <w:tcW w:w="0" w:type="auto"/>
          </w:tcPr>
          <w:p w14:paraId="61BE8C3C" w14:textId="77777777" w:rsidR="008769D1" w:rsidRDefault="00DF52C1">
            <w:pPr>
              <w:jc w:val="right"/>
            </w:pPr>
            <w:r>
              <w:t>248,640</w:t>
            </w:r>
          </w:p>
        </w:tc>
        <w:tc>
          <w:tcPr>
            <w:tcW w:w="0" w:type="auto"/>
          </w:tcPr>
          <w:p w14:paraId="6616CEE8" w14:textId="77777777" w:rsidR="008769D1" w:rsidRDefault="00DF52C1">
            <w:pPr>
              <w:jc w:val="right"/>
            </w:pPr>
            <w:r>
              <w:t>49,172</w:t>
            </w:r>
          </w:p>
        </w:tc>
        <w:tc>
          <w:tcPr>
            <w:tcW w:w="0" w:type="auto"/>
          </w:tcPr>
          <w:p w14:paraId="140C96D1" w14:textId="77777777" w:rsidR="008769D1" w:rsidRDefault="00DF52C1">
            <w:pPr>
              <w:jc w:val="right"/>
            </w:pPr>
            <w:r>
              <w:t>116</w:t>
            </w:r>
          </w:p>
        </w:tc>
      </w:tr>
      <w:tr w:rsidR="008769D1" w14:paraId="504C80D4" w14:textId="77777777">
        <w:tc>
          <w:tcPr>
            <w:tcW w:w="0" w:type="auto"/>
          </w:tcPr>
          <w:p w14:paraId="74D11F96" w14:textId="77777777" w:rsidR="008769D1" w:rsidRDefault="00DF52C1">
            <w:r>
              <w:t>Clinical Drug Comp</w:t>
            </w:r>
          </w:p>
        </w:tc>
        <w:tc>
          <w:tcPr>
            <w:tcW w:w="0" w:type="auto"/>
          </w:tcPr>
          <w:p w14:paraId="15B5C617" w14:textId="77777777" w:rsidR="008769D1" w:rsidRDefault="00DF52C1">
            <w:pPr>
              <w:jc w:val="right"/>
            </w:pPr>
            <w:r>
              <w:t>192,172</w:t>
            </w:r>
          </w:p>
        </w:tc>
        <w:tc>
          <w:tcPr>
            <w:tcW w:w="0" w:type="auto"/>
          </w:tcPr>
          <w:p w14:paraId="797D18EC" w14:textId="77777777" w:rsidR="008769D1" w:rsidRDefault="00DF52C1">
            <w:pPr>
              <w:jc w:val="right"/>
            </w:pPr>
            <w:r>
              <w:t>45,198</w:t>
            </w:r>
          </w:p>
        </w:tc>
        <w:tc>
          <w:tcPr>
            <w:tcW w:w="0" w:type="auto"/>
          </w:tcPr>
          <w:p w14:paraId="4F321B42" w14:textId="77777777" w:rsidR="008769D1" w:rsidRDefault="00DF52C1">
            <w:pPr>
              <w:jc w:val="right"/>
            </w:pPr>
            <w:r>
              <w:t>104</w:t>
            </w:r>
          </w:p>
        </w:tc>
      </w:tr>
      <w:tr w:rsidR="008769D1" w14:paraId="72C7FD7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F7144B" w14:textId="77777777" w:rsidR="008769D1" w:rsidRDefault="00DF52C1">
            <w:r>
              <w:t>Clinical Drug Form</w:t>
            </w:r>
          </w:p>
        </w:tc>
        <w:tc>
          <w:tcPr>
            <w:tcW w:w="0" w:type="auto"/>
          </w:tcPr>
          <w:p w14:paraId="1ED23B78" w14:textId="77777777" w:rsidR="008769D1" w:rsidRDefault="00DF52C1">
            <w:pPr>
              <w:jc w:val="right"/>
            </w:pPr>
            <w:r>
              <w:t>47,409</w:t>
            </w:r>
          </w:p>
        </w:tc>
        <w:tc>
          <w:tcPr>
            <w:tcW w:w="0" w:type="auto"/>
          </w:tcPr>
          <w:p w14:paraId="0240233E" w14:textId="77777777" w:rsidR="008769D1" w:rsidRDefault="00DF52C1">
            <w:pPr>
              <w:jc w:val="right"/>
            </w:pPr>
            <w:r>
              <w:t>28,118</w:t>
            </w:r>
          </w:p>
        </w:tc>
        <w:tc>
          <w:tcPr>
            <w:tcW w:w="0" w:type="auto"/>
          </w:tcPr>
          <w:p w14:paraId="7194C149" w14:textId="77777777" w:rsidR="008769D1" w:rsidRDefault="00DF52C1">
            <w:pPr>
              <w:jc w:val="right"/>
            </w:pPr>
            <w:r>
              <w:t>93</w:t>
            </w:r>
          </w:p>
        </w:tc>
      </w:tr>
      <w:tr w:rsidR="008769D1" w14:paraId="63C9A652" w14:textId="77777777">
        <w:tc>
          <w:tcPr>
            <w:tcW w:w="0" w:type="auto"/>
          </w:tcPr>
          <w:p w14:paraId="7D539704" w14:textId="77777777" w:rsidR="008769D1" w:rsidRDefault="00DF52C1">
            <w:r>
              <w:t>HCPCS</w:t>
            </w:r>
          </w:p>
        </w:tc>
        <w:tc>
          <w:tcPr>
            <w:tcW w:w="0" w:type="auto"/>
          </w:tcPr>
          <w:p w14:paraId="0AD57E1A" w14:textId="77777777" w:rsidR="008769D1" w:rsidRDefault="00DF52C1">
            <w:pPr>
              <w:jc w:val="right"/>
            </w:pPr>
            <w:r>
              <w:t>62,084</w:t>
            </w:r>
          </w:p>
        </w:tc>
        <w:tc>
          <w:tcPr>
            <w:tcW w:w="0" w:type="auto"/>
          </w:tcPr>
          <w:p w14:paraId="3B53527C" w14:textId="77777777" w:rsidR="008769D1" w:rsidRDefault="00DF52C1">
            <w:pPr>
              <w:jc w:val="right"/>
            </w:pPr>
            <w:r>
              <w:t>22,791</w:t>
            </w:r>
          </w:p>
        </w:tc>
        <w:tc>
          <w:tcPr>
            <w:tcW w:w="0" w:type="auto"/>
          </w:tcPr>
          <w:p w14:paraId="06902AE1" w14:textId="77777777" w:rsidR="008769D1" w:rsidRDefault="00DF52C1">
            <w:pPr>
              <w:jc w:val="right"/>
            </w:pPr>
            <w:r>
              <w:t>81</w:t>
            </w:r>
          </w:p>
        </w:tc>
      </w:tr>
      <w:tr w:rsidR="008769D1" w14:paraId="07E7A98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FE748D" w14:textId="77777777" w:rsidR="008769D1" w:rsidRDefault="00DF52C1">
            <w:r>
              <w:t>CPT4</w:t>
            </w:r>
          </w:p>
        </w:tc>
        <w:tc>
          <w:tcPr>
            <w:tcW w:w="0" w:type="auto"/>
          </w:tcPr>
          <w:p w14:paraId="41CA1A1E" w14:textId="77777777" w:rsidR="008769D1" w:rsidRDefault="00DF52C1">
            <w:pPr>
              <w:jc w:val="right"/>
            </w:pPr>
            <w:r>
              <w:t>101,888</w:t>
            </w:r>
          </w:p>
        </w:tc>
        <w:tc>
          <w:tcPr>
            <w:tcW w:w="0" w:type="auto"/>
          </w:tcPr>
          <w:p w14:paraId="0158C306" w14:textId="77777777" w:rsidR="008769D1" w:rsidRDefault="00DF52C1">
            <w:pPr>
              <w:jc w:val="right"/>
            </w:pPr>
            <w:r>
              <w:t>53,606</w:t>
            </w:r>
          </w:p>
        </w:tc>
        <w:tc>
          <w:tcPr>
            <w:tcW w:w="0" w:type="auto"/>
          </w:tcPr>
          <w:p w14:paraId="453E73A7" w14:textId="77777777" w:rsidR="008769D1" w:rsidRDefault="00DF52C1">
            <w:pPr>
              <w:jc w:val="right"/>
            </w:pPr>
            <w:r>
              <w:t>48</w:t>
            </w:r>
          </w:p>
        </w:tc>
      </w:tr>
      <w:tr w:rsidR="008769D1" w14:paraId="431B4649" w14:textId="77777777">
        <w:tc>
          <w:tcPr>
            <w:tcW w:w="0" w:type="auto"/>
          </w:tcPr>
          <w:p w14:paraId="5D5F9FDF" w14:textId="77777777" w:rsidR="008769D1" w:rsidRDefault="00DF52C1">
            <w:r>
              <w:t>Clinical Pack</w:t>
            </w:r>
          </w:p>
        </w:tc>
        <w:tc>
          <w:tcPr>
            <w:tcW w:w="0" w:type="auto"/>
          </w:tcPr>
          <w:p w14:paraId="38850335" w14:textId="77777777" w:rsidR="008769D1" w:rsidRDefault="00DF52C1">
            <w:pPr>
              <w:jc w:val="right"/>
            </w:pPr>
            <w:r>
              <w:t>394</w:t>
            </w:r>
          </w:p>
        </w:tc>
        <w:tc>
          <w:tcPr>
            <w:tcW w:w="0" w:type="auto"/>
          </w:tcPr>
          <w:p w14:paraId="61D8CFE2" w14:textId="77777777" w:rsidR="008769D1" w:rsidRDefault="00DF52C1">
            <w:pPr>
              <w:jc w:val="right"/>
            </w:pPr>
            <w:r>
              <w:t>391</w:t>
            </w:r>
          </w:p>
        </w:tc>
        <w:tc>
          <w:tcPr>
            <w:tcW w:w="0" w:type="auto"/>
          </w:tcPr>
          <w:p w14:paraId="55AC03D1" w14:textId="77777777" w:rsidR="008769D1" w:rsidRDefault="00DF52C1">
            <w:pPr>
              <w:jc w:val="right"/>
            </w:pPr>
            <w:r>
              <w:t>36</w:t>
            </w:r>
          </w:p>
        </w:tc>
      </w:tr>
      <w:tr w:rsidR="008769D1" w14:paraId="729EFD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6444CD" w14:textId="77777777" w:rsidR="008769D1" w:rsidRDefault="00DF52C1">
            <w:r>
              <w:t>Branded Pack</w:t>
            </w:r>
          </w:p>
        </w:tc>
        <w:tc>
          <w:tcPr>
            <w:tcW w:w="0" w:type="auto"/>
          </w:tcPr>
          <w:p w14:paraId="09B01DA1" w14:textId="77777777" w:rsidR="008769D1" w:rsidRDefault="00DF52C1">
            <w:pPr>
              <w:jc w:val="right"/>
            </w:pPr>
            <w:r>
              <w:t>167</w:t>
            </w:r>
          </w:p>
        </w:tc>
        <w:tc>
          <w:tcPr>
            <w:tcW w:w="0" w:type="auto"/>
          </w:tcPr>
          <w:p w14:paraId="446D62F5" w14:textId="77777777" w:rsidR="008769D1" w:rsidRDefault="00DF52C1">
            <w:pPr>
              <w:jc w:val="right"/>
            </w:pPr>
            <w:r>
              <w:t>167</w:t>
            </w:r>
          </w:p>
        </w:tc>
        <w:tc>
          <w:tcPr>
            <w:tcW w:w="0" w:type="auto"/>
          </w:tcPr>
          <w:p w14:paraId="337A370F" w14:textId="77777777" w:rsidR="008769D1" w:rsidRDefault="00DF52C1">
            <w:pPr>
              <w:jc w:val="right"/>
            </w:pPr>
            <w:r>
              <w:t>12</w:t>
            </w:r>
          </w:p>
        </w:tc>
      </w:tr>
      <w:tr w:rsidR="008769D1" w14:paraId="35FF1084" w14:textId="77777777">
        <w:tc>
          <w:tcPr>
            <w:tcW w:w="0" w:type="auto"/>
          </w:tcPr>
          <w:p w14:paraId="585F14A5" w14:textId="77777777" w:rsidR="008769D1" w:rsidRDefault="00DF52C1">
            <w:r>
              <w:t>Branded Drug Form</w:t>
            </w:r>
          </w:p>
        </w:tc>
        <w:tc>
          <w:tcPr>
            <w:tcW w:w="0" w:type="auto"/>
          </w:tcPr>
          <w:p w14:paraId="52A7E2DE" w14:textId="77777777" w:rsidR="008769D1" w:rsidRDefault="00DF52C1">
            <w:pPr>
              <w:jc w:val="right"/>
            </w:pPr>
            <w:r>
              <w:t>1,640</w:t>
            </w:r>
          </w:p>
        </w:tc>
        <w:tc>
          <w:tcPr>
            <w:tcW w:w="0" w:type="auto"/>
          </w:tcPr>
          <w:p w14:paraId="0DB75231" w14:textId="77777777" w:rsidR="008769D1" w:rsidRDefault="00DF52C1">
            <w:pPr>
              <w:jc w:val="right"/>
            </w:pPr>
            <w:r>
              <w:t>1,556</w:t>
            </w:r>
          </w:p>
        </w:tc>
        <w:tc>
          <w:tcPr>
            <w:tcW w:w="0" w:type="auto"/>
          </w:tcPr>
          <w:p w14:paraId="4CD8D8B9" w14:textId="77777777" w:rsidR="008769D1" w:rsidRDefault="00DF52C1">
            <w:pPr>
              <w:jc w:val="right"/>
            </w:pPr>
            <w:r>
              <w:t>5</w:t>
            </w:r>
          </w:p>
        </w:tc>
      </w:tr>
    </w:tbl>
    <w:p w14:paraId="15297398" w14:textId="77777777" w:rsidR="008769D1" w:rsidRDefault="00DF52C1">
      <w:r>
        <w:t xml:space="preserve"> </w:t>
      </w:r>
    </w:p>
    <w:p w14:paraId="72444750" w14:textId="77777777" w:rsidR="008769D1" w:rsidRDefault="00DF52C1">
      <w:r>
        <w:t>Query executed in  31.84 secs</w:t>
      </w:r>
    </w:p>
    <w:p w14:paraId="4070B1A3" w14:textId="77777777" w:rsidR="008769D1" w:rsidRDefault="00DF52C1">
      <w:pPr>
        <w:pStyle w:val="Heading2"/>
      </w:pPr>
      <w:bookmarkStart w:id="16" w:name="_Toc61707442"/>
      <w:r>
        <w:t>Unmapped Codes</w:t>
      </w:r>
      <w:bookmarkEnd w:id="16"/>
    </w:p>
    <w:p w14:paraId="3E5B9182" w14:textId="77777777" w:rsidR="008769D1" w:rsidRDefault="00DF52C1">
      <w:r>
        <w:t>Table 7. Top 25 of unmapped drugs. Counts are rounded up to the nearest hundred. Values with a record coun</w:t>
      </w:r>
      <w:r>
        <w:t>t &lt;=5 are omitted.</w:t>
      </w:r>
    </w:p>
    <w:tbl>
      <w:tblPr>
        <w:tblStyle w:val="EHDEN"/>
        <w:tblW w:w="0" w:type="auto"/>
        <w:tblLook w:val="0420" w:firstRow="1" w:lastRow="0" w:firstColumn="0" w:lastColumn="0" w:noHBand="0" w:noVBand="1"/>
      </w:tblPr>
      <w:tblGrid>
        <w:gridCol w:w="1279"/>
        <w:gridCol w:w="1618"/>
        <w:gridCol w:w="1189"/>
        <w:gridCol w:w="1206"/>
      </w:tblGrid>
      <w:tr w:rsidR="008769D1" w14:paraId="6AD32AE3"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59E9F327" w14:textId="77777777" w:rsidR="008769D1" w:rsidRDefault="00DF52C1">
            <w:pPr>
              <w:jc w:val="right"/>
            </w:pPr>
            <w:r>
              <w:t>ROW_NUM</w:t>
            </w:r>
          </w:p>
        </w:tc>
        <w:tc>
          <w:tcPr>
            <w:tcW w:w="0" w:type="auto"/>
          </w:tcPr>
          <w:p w14:paraId="7F221194" w14:textId="77777777" w:rsidR="008769D1" w:rsidRDefault="00DF52C1">
            <w:r>
              <w:t>SOURCE VALUE</w:t>
            </w:r>
          </w:p>
        </w:tc>
        <w:tc>
          <w:tcPr>
            <w:tcW w:w="0" w:type="auto"/>
          </w:tcPr>
          <w:p w14:paraId="590968FA" w14:textId="77777777" w:rsidR="008769D1" w:rsidRDefault="00DF52C1">
            <w:pPr>
              <w:jc w:val="right"/>
            </w:pPr>
            <w:r>
              <w:t>#RECORDS</w:t>
            </w:r>
          </w:p>
        </w:tc>
        <w:tc>
          <w:tcPr>
            <w:tcW w:w="0" w:type="auto"/>
          </w:tcPr>
          <w:p w14:paraId="590D35BB" w14:textId="77777777" w:rsidR="008769D1" w:rsidRDefault="00DF52C1">
            <w:pPr>
              <w:jc w:val="right"/>
            </w:pPr>
            <w:r>
              <w:t>#SUBJECTS</w:t>
            </w:r>
          </w:p>
        </w:tc>
      </w:tr>
      <w:tr w:rsidR="008769D1" w14:paraId="0CB04CE3" w14:textId="77777777">
        <w:tc>
          <w:tcPr>
            <w:tcW w:w="0" w:type="auto"/>
          </w:tcPr>
          <w:p w14:paraId="42212C25" w14:textId="77777777" w:rsidR="008769D1" w:rsidRDefault="00DF52C1">
            <w:pPr>
              <w:jc w:val="right"/>
            </w:pPr>
            <w:r>
              <w:t>1</w:t>
            </w:r>
          </w:p>
        </w:tc>
        <w:tc>
          <w:tcPr>
            <w:tcW w:w="0" w:type="auto"/>
          </w:tcPr>
          <w:p w14:paraId="0DA74DA7" w14:textId="77777777" w:rsidR="008769D1" w:rsidRDefault="00DF52C1">
            <w:r>
              <w:t>G9141</w:t>
            </w:r>
          </w:p>
        </w:tc>
        <w:tc>
          <w:tcPr>
            <w:tcW w:w="0" w:type="auto"/>
          </w:tcPr>
          <w:p w14:paraId="665ABAB6" w14:textId="77777777" w:rsidR="008769D1" w:rsidRDefault="00DF52C1">
            <w:pPr>
              <w:jc w:val="right"/>
            </w:pPr>
            <w:r>
              <w:t>6,200</w:t>
            </w:r>
          </w:p>
        </w:tc>
        <w:tc>
          <w:tcPr>
            <w:tcW w:w="0" w:type="auto"/>
          </w:tcPr>
          <w:p w14:paraId="41B9B70D" w14:textId="77777777" w:rsidR="008769D1" w:rsidRDefault="00DF52C1">
            <w:pPr>
              <w:jc w:val="right"/>
            </w:pPr>
            <w:r>
              <w:t>5,900</w:t>
            </w:r>
          </w:p>
        </w:tc>
      </w:tr>
      <w:tr w:rsidR="008769D1" w14:paraId="595883D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8247CD" w14:textId="77777777" w:rsidR="008769D1" w:rsidRDefault="00DF52C1">
            <w:pPr>
              <w:jc w:val="right"/>
            </w:pPr>
            <w:r>
              <w:t>2</w:t>
            </w:r>
          </w:p>
        </w:tc>
        <w:tc>
          <w:tcPr>
            <w:tcW w:w="0" w:type="auto"/>
          </w:tcPr>
          <w:p w14:paraId="3B096B2D" w14:textId="77777777" w:rsidR="008769D1" w:rsidRDefault="00DF52C1">
            <w:r>
              <w:t>J3487</w:t>
            </w:r>
          </w:p>
        </w:tc>
        <w:tc>
          <w:tcPr>
            <w:tcW w:w="0" w:type="auto"/>
          </w:tcPr>
          <w:p w14:paraId="73615FCE" w14:textId="77777777" w:rsidR="008769D1" w:rsidRDefault="00DF52C1">
            <w:pPr>
              <w:jc w:val="right"/>
            </w:pPr>
            <w:r>
              <w:t>2,100</w:t>
            </w:r>
          </w:p>
        </w:tc>
        <w:tc>
          <w:tcPr>
            <w:tcW w:w="0" w:type="auto"/>
          </w:tcPr>
          <w:p w14:paraId="79A56675" w14:textId="77777777" w:rsidR="008769D1" w:rsidRDefault="00DF52C1">
            <w:pPr>
              <w:jc w:val="right"/>
            </w:pPr>
            <w:r>
              <w:t>2,000</w:t>
            </w:r>
          </w:p>
        </w:tc>
      </w:tr>
      <w:tr w:rsidR="008769D1" w14:paraId="49096184" w14:textId="77777777">
        <w:tc>
          <w:tcPr>
            <w:tcW w:w="0" w:type="auto"/>
          </w:tcPr>
          <w:p w14:paraId="33C61018" w14:textId="77777777" w:rsidR="008769D1" w:rsidRDefault="00DF52C1">
            <w:pPr>
              <w:jc w:val="right"/>
            </w:pPr>
            <w:r>
              <w:t>3</w:t>
            </w:r>
          </w:p>
        </w:tc>
        <w:tc>
          <w:tcPr>
            <w:tcW w:w="0" w:type="auto"/>
          </w:tcPr>
          <w:p w14:paraId="50642569" w14:textId="77777777" w:rsidR="008769D1" w:rsidRDefault="00DF52C1">
            <w:r>
              <w:t>G9142</w:t>
            </w:r>
          </w:p>
        </w:tc>
        <w:tc>
          <w:tcPr>
            <w:tcW w:w="0" w:type="auto"/>
          </w:tcPr>
          <w:p w14:paraId="2CFC0BEE" w14:textId="77777777" w:rsidR="008769D1" w:rsidRDefault="00DF52C1">
            <w:pPr>
              <w:jc w:val="right"/>
            </w:pPr>
            <w:r>
              <w:t>1,100</w:t>
            </w:r>
          </w:p>
        </w:tc>
        <w:tc>
          <w:tcPr>
            <w:tcW w:w="0" w:type="auto"/>
          </w:tcPr>
          <w:p w14:paraId="5C627AAF" w14:textId="77777777" w:rsidR="008769D1" w:rsidRDefault="00DF52C1">
            <w:pPr>
              <w:jc w:val="right"/>
            </w:pPr>
            <w:r>
              <w:t>1,000</w:t>
            </w:r>
          </w:p>
        </w:tc>
      </w:tr>
      <w:tr w:rsidR="008769D1" w14:paraId="04CF19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EEEBE9" w14:textId="77777777" w:rsidR="008769D1" w:rsidRDefault="00DF52C1">
            <w:pPr>
              <w:jc w:val="right"/>
            </w:pPr>
            <w:r>
              <w:t>4</w:t>
            </w:r>
          </w:p>
        </w:tc>
        <w:tc>
          <w:tcPr>
            <w:tcW w:w="0" w:type="auto"/>
          </w:tcPr>
          <w:p w14:paraId="73DCECC8" w14:textId="77777777" w:rsidR="008769D1" w:rsidRDefault="00DF52C1">
            <w:r>
              <w:t>J3488</w:t>
            </w:r>
          </w:p>
        </w:tc>
        <w:tc>
          <w:tcPr>
            <w:tcW w:w="0" w:type="auto"/>
          </w:tcPr>
          <w:p w14:paraId="7D74BC20" w14:textId="77777777" w:rsidR="008769D1" w:rsidRDefault="00DF52C1">
            <w:pPr>
              <w:jc w:val="right"/>
            </w:pPr>
            <w:r>
              <w:t>900</w:t>
            </w:r>
          </w:p>
        </w:tc>
        <w:tc>
          <w:tcPr>
            <w:tcW w:w="0" w:type="auto"/>
          </w:tcPr>
          <w:p w14:paraId="0262010E" w14:textId="77777777" w:rsidR="008769D1" w:rsidRDefault="00DF52C1">
            <w:pPr>
              <w:jc w:val="right"/>
            </w:pPr>
            <w:r>
              <w:t>800</w:t>
            </w:r>
          </w:p>
        </w:tc>
      </w:tr>
      <w:tr w:rsidR="008769D1" w14:paraId="3D8D2179" w14:textId="77777777">
        <w:tc>
          <w:tcPr>
            <w:tcW w:w="0" w:type="auto"/>
          </w:tcPr>
          <w:p w14:paraId="1801E771" w14:textId="77777777" w:rsidR="008769D1" w:rsidRDefault="00DF52C1">
            <w:pPr>
              <w:jc w:val="right"/>
            </w:pPr>
            <w:r>
              <w:t>5</w:t>
            </w:r>
          </w:p>
        </w:tc>
        <w:tc>
          <w:tcPr>
            <w:tcW w:w="0" w:type="auto"/>
          </w:tcPr>
          <w:p w14:paraId="1C1895FD" w14:textId="77777777" w:rsidR="008769D1" w:rsidRDefault="00DF52C1">
            <w:r>
              <w:t>90703</w:t>
            </w:r>
          </w:p>
        </w:tc>
        <w:tc>
          <w:tcPr>
            <w:tcW w:w="0" w:type="auto"/>
          </w:tcPr>
          <w:p w14:paraId="763EBB20" w14:textId="77777777" w:rsidR="008769D1" w:rsidRDefault="00DF52C1">
            <w:pPr>
              <w:jc w:val="right"/>
            </w:pPr>
            <w:r>
              <w:t>600</w:t>
            </w:r>
          </w:p>
        </w:tc>
        <w:tc>
          <w:tcPr>
            <w:tcW w:w="0" w:type="auto"/>
          </w:tcPr>
          <w:p w14:paraId="5F9DA343" w14:textId="77777777" w:rsidR="008769D1" w:rsidRDefault="00DF52C1">
            <w:pPr>
              <w:jc w:val="right"/>
            </w:pPr>
            <w:r>
              <w:t>600</w:t>
            </w:r>
          </w:p>
        </w:tc>
      </w:tr>
      <w:tr w:rsidR="008769D1" w14:paraId="61C5DAC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A49FA84" w14:textId="77777777" w:rsidR="008769D1" w:rsidRDefault="00DF52C1">
            <w:pPr>
              <w:jc w:val="right"/>
            </w:pPr>
            <w:r>
              <w:t>6</w:t>
            </w:r>
          </w:p>
        </w:tc>
        <w:tc>
          <w:tcPr>
            <w:tcW w:w="0" w:type="auto"/>
          </w:tcPr>
          <w:p w14:paraId="331C98CF" w14:textId="77777777" w:rsidR="008769D1" w:rsidRDefault="00DF52C1">
            <w:r>
              <w:t>00047200820</w:t>
            </w:r>
          </w:p>
        </w:tc>
        <w:tc>
          <w:tcPr>
            <w:tcW w:w="0" w:type="auto"/>
          </w:tcPr>
          <w:p w14:paraId="6B1F0487" w14:textId="77777777" w:rsidR="008769D1" w:rsidRDefault="00DF52C1">
            <w:pPr>
              <w:jc w:val="right"/>
            </w:pPr>
            <w:r>
              <w:t>200</w:t>
            </w:r>
          </w:p>
        </w:tc>
        <w:tc>
          <w:tcPr>
            <w:tcW w:w="0" w:type="auto"/>
          </w:tcPr>
          <w:p w14:paraId="1FFDAC40" w14:textId="77777777" w:rsidR="008769D1" w:rsidRDefault="00DF52C1">
            <w:pPr>
              <w:jc w:val="right"/>
            </w:pPr>
            <w:r>
              <w:t>200</w:t>
            </w:r>
          </w:p>
        </w:tc>
      </w:tr>
      <w:tr w:rsidR="008769D1" w14:paraId="2528DBE4" w14:textId="77777777">
        <w:tc>
          <w:tcPr>
            <w:tcW w:w="0" w:type="auto"/>
          </w:tcPr>
          <w:p w14:paraId="7E67FC94" w14:textId="77777777" w:rsidR="008769D1" w:rsidRDefault="00DF52C1">
            <w:pPr>
              <w:jc w:val="right"/>
            </w:pPr>
            <w:r>
              <w:t>7</w:t>
            </w:r>
          </w:p>
        </w:tc>
        <w:tc>
          <w:tcPr>
            <w:tcW w:w="0" w:type="auto"/>
          </w:tcPr>
          <w:p w14:paraId="7651C19C" w14:textId="77777777" w:rsidR="008769D1" w:rsidRDefault="00DF52C1">
            <w:r>
              <w:t>00047200922</w:t>
            </w:r>
          </w:p>
        </w:tc>
        <w:tc>
          <w:tcPr>
            <w:tcW w:w="0" w:type="auto"/>
          </w:tcPr>
          <w:p w14:paraId="397D63A6" w14:textId="77777777" w:rsidR="008769D1" w:rsidRDefault="00DF52C1">
            <w:pPr>
              <w:jc w:val="right"/>
            </w:pPr>
            <w:r>
              <w:t>200</w:t>
            </w:r>
          </w:p>
        </w:tc>
        <w:tc>
          <w:tcPr>
            <w:tcW w:w="0" w:type="auto"/>
          </w:tcPr>
          <w:p w14:paraId="1A64B963" w14:textId="77777777" w:rsidR="008769D1" w:rsidRDefault="00DF52C1">
            <w:pPr>
              <w:jc w:val="right"/>
            </w:pPr>
            <w:r>
              <w:t>200</w:t>
            </w:r>
          </w:p>
        </w:tc>
      </w:tr>
      <w:tr w:rsidR="008769D1" w14:paraId="76B9F5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8873E6" w14:textId="77777777" w:rsidR="008769D1" w:rsidRDefault="00DF52C1">
            <w:pPr>
              <w:jc w:val="right"/>
            </w:pPr>
            <w:r>
              <w:t>8</w:t>
            </w:r>
          </w:p>
        </w:tc>
        <w:tc>
          <w:tcPr>
            <w:tcW w:w="0" w:type="auto"/>
          </w:tcPr>
          <w:p w14:paraId="2CD30FA1" w14:textId="77777777" w:rsidR="008769D1" w:rsidRDefault="00DF52C1">
            <w:r>
              <w:t>00047200920</w:t>
            </w:r>
          </w:p>
        </w:tc>
        <w:tc>
          <w:tcPr>
            <w:tcW w:w="0" w:type="auto"/>
          </w:tcPr>
          <w:p w14:paraId="380B5B7F" w14:textId="77777777" w:rsidR="008769D1" w:rsidRDefault="00DF52C1">
            <w:pPr>
              <w:jc w:val="right"/>
            </w:pPr>
            <w:r>
              <w:t>200</w:t>
            </w:r>
          </w:p>
        </w:tc>
        <w:tc>
          <w:tcPr>
            <w:tcW w:w="0" w:type="auto"/>
          </w:tcPr>
          <w:p w14:paraId="26C1DFF8" w14:textId="77777777" w:rsidR="008769D1" w:rsidRDefault="00DF52C1">
            <w:pPr>
              <w:jc w:val="right"/>
            </w:pPr>
            <w:r>
              <w:t>200</w:t>
            </w:r>
          </w:p>
        </w:tc>
      </w:tr>
      <w:tr w:rsidR="008769D1" w14:paraId="55A2EE14" w14:textId="77777777">
        <w:tc>
          <w:tcPr>
            <w:tcW w:w="0" w:type="auto"/>
          </w:tcPr>
          <w:p w14:paraId="57196DFB" w14:textId="77777777" w:rsidR="008769D1" w:rsidRDefault="00DF52C1">
            <w:pPr>
              <w:jc w:val="right"/>
            </w:pPr>
            <w:r>
              <w:t>9</w:t>
            </w:r>
          </w:p>
        </w:tc>
        <w:tc>
          <w:tcPr>
            <w:tcW w:w="0" w:type="auto"/>
          </w:tcPr>
          <w:p w14:paraId="059D229C" w14:textId="77777777" w:rsidR="008769D1" w:rsidRDefault="00DF52C1">
            <w:r>
              <w:t>00047200822</w:t>
            </w:r>
          </w:p>
        </w:tc>
        <w:tc>
          <w:tcPr>
            <w:tcW w:w="0" w:type="auto"/>
          </w:tcPr>
          <w:p w14:paraId="784567C7" w14:textId="77777777" w:rsidR="008769D1" w:rsidRDefault="00DF52C1">
            <w:pPr>
              <w:jc w:val="right"/>
            </w:pPr>
            <w:r>
              <w:t>200</w:t>
            </w:r>
          </w:p>
        </w:tc>
        <w:tc>
          <w:tcPr>
            <w:tcW w:w="0" w:type="auto"/>
          </w:tcPr>
          <w:p w14:paraId="19AB2479" w14:textId="77777777" w:rsidR="008769D1" w:rsidRDefault="00DF52C1">
            <w:pPr>
              <w:jc w:val="right"/>
            </w:pPr>
            <w:r>
              <w:t>200</w:t>
            </w:r>
          </w:p>
        </w:tc>
      </w:tr>
      <w:tr w:rsidR="008769D1" w14:paraId="29D1C8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9450FA" w14:textId="77777777" w:rsidR="008769D1" w:rsidRDefault="00DF52C1">
            <w:pPr>
              <w:jc w:val="right"/>
            </w:pPr>
            <w:r>
              <w:t>10</w:t>
            </w:r>
          </w:p>
        </w:tc>
        <w:tc>
          <w:tcPr>
            <w:tcW w:w="0" w:type="auto"/>
          </w:tcPr>
          <w:p w14:paraId="62F36D3F" w14:textId="77777777" w:rsidR="008769D1" w:rsidRDefault="00DF52C1">
            <w:r>
              <w:t>00703408511</w:t>
            </w:r>
          </w:p>
        </w:tc>
        <w:tc>
          <w:tcPr>
            <w:tcW w:w="0" w:type="auto"/>
          </w:tcPr>
          <w:p w14:paraId="2FB2EF57" w14:textId="77777777" w:rsidR="008769D1" w:rsidRDefault="00DF52C1">
            <w:pPr>
              <w:jc w:val="right"/>
            </w:pPr>
            <w:r>
              <w:t>100</w:t>
            </w:r>
          </w:p>
        </w:tc>
        <w:tc>
          <w:tcPr>
            <w:tcW w:w="0" w:type="auto"/>
          </w:tcPr>
          <w:p w14:paraId="7E94B431" w14:textId="77777777" w:rsidR="008769D1" w:rsidRDefault="00DF52C1">
            <w:pPr>
              <w:jc w:val="right"/>
            </w:pPr>
            <w:r>
              <w:t>100</w:t>
            </w:r>
          </w:p>
        </w:tc>
      </w:tr>
      <w:tr w:rsidR="008769D1" w14:paraId="6DEDC886" w14:textId="77777777">
        <w:tc>
          <w:tcPr>
            <w:tcW w:w="0" w:type="auto"/>
          </w:tcPr>
          <w:p w14:paraId="70178DA9" w14:textId="77777777" w:rsidR="008769D1" w:rsidRDefault="00DF52C1">
            <w:pPr>
              <w:jc w:val="right"/>
            </w:pPr>
            <w:r>
              <w:t>11</w:t>
            </w:r>
          </w:p>
        </w:tc>
        <w:tc>
          <w:tcPr>
            <w:tcW w:w="0" w:type="auto"/>
          </w:tcPr>
          <w:p w14:paraId="52A275BE" w14:textId="77777777" w:rsidR="008769D1" w:rsidRDefault="00DF52C1">
            <w:r>
              <w:t>17088266101</w:t>
            </w:r>
          </w:p>
        </w:tc>
        <w:tc>
          <w:tcPr>
            <w:tcW w:w="0" w:type="auto"/>
          </w:tcPr>
          <w:p w14:paraId="3D8BE2D9" w14:textId="77777777" w:rsidR="008769D1" w:rsidRDefault="00DF52C1">
            <w:pPr>
              <w:jc w:val="right"/>
            </w:pPr>
            <w:r>
              <w:t>100</w:t>
            </w:r>
          </w:p>
        </w:tc>
        <w:tc>
          <w:tcPr>
            <w:tcW w:w="0" w:type="auto"/>
          </w:tcPr>
          <w:p w14:paraId="3A8A7D18" w14:textId="77777777" w:rsidR="008769D1" w:rsidRDefault="00DF52C1">
            <w:pPr>
              <w:jc w:val="right"/>
            </w:pPr>
            <w:r>
              <w:t>100</w:t>
            </w:r>
          </w:p>
        </w:tc>
      </w:tr>
      <w:tr w:rsidR="008769D1" w14:paraId="048E99E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32AF78" w14:textId="77777777" w:rsidR="008769D1" w:rsidRDefault="00DF52C1">
            <w:pPr>
              <w:jc w:val="right"/>
            </w:pPr>
            <w:r>
              <w:t>12</w:t>
            </w:r>
          </w:p>
        </w:tc>
        <w:tc>
          <w:tcPr>
            <w:tcW w:w="0" w:type="auto"/>
          </w:tcPr>
          <w:p w14:paraId="718272EC" w14:textId="77777777" w:rsidR="008769D1" w:rsidRDefault="00DF52C1">
            <w:r>
              <w:t>54087032518</w:t>
            </w:r>
          </w:p>
        </w:tc>
        <w:tc>
          <w:tcPr>
            <w:tcW w:w="0" w:type="auto"/>
          </w:tcPr>
          <w:p w14:paraId="347FA9E4" w14:textId="77777777" w:rsidR="008769D1" w:rsidRDefault="00DF52C1">
            <w:pPr>
              <w:jc w:val="right"/>
            </w:pPr>
            <w:r>
              <w:t>100</w:t>
            </w:r>
          </w:p>
        </w:tc>
        <w:tc>
          <w:tcPr>
            <w:tcW w:w="0" w:type="auto"/>
          </w:tcPr>
          <w:p w14:paraId="20A567DF" w14:textId="77777777" w:rsidR="008769D1" w:rsidRDefault="00DF52C1">
            <w:pPr>
              <w:jc w:val="right"/>
            </w:pPr>
            <w:r>
              <w:t>100</w:t>
            </w:r>
          </w:p>
        </w:tc>
      </w:tr>
      <w:tr w:rsidR="008769D1" w14:paraId="61BA51B3" w14:textId="77777777">
        <w:tc>
          <w:tcPr>
            <w:tcW w:w="0" w:type="auto"/>
          </w:tcPr>
          <w:p w14:paraId="6DB2D5C2" w14:textId="77777777" w:rsidR="008769D1" w:rsidRDefault="00DF52C1">
            <w:pPr>
              <w:jc w:val="right"/>
            </w:pPr>
            <w:r>
              <w:t>13</w:t>
            </w:r>
          </w:p>
        </w:tc>
        <w:tc>
          <w:tcPr>
            <w:tcW w:w="0" w:type="auto"/>
          </w:tcPr>
          <w:p w14:paraId="00BF5F14" w14:textId="77777777" w:rsidR="008769D1" w:rsidRDefault="00DF52C1">
            <w:r>
              <w:t>40042001710</w:t>
            </w:r>
          </w:p>
        </w:tc>
        <w:tc>
          <w:tcPr>
            <w:tcW w:w="0" w:type="auto"/>
          </w:tcPr>
          <w:p w14:paraId="48AF2F72" w14:textId="77777777" w:rsidR="008769D1" w:rsidRDefault="00DF52C1">
            <w:pPr>
              <w:jc w:val="right"/>
            </w:pPr>
            <w:r>
              <w:t>100</w:t>
            </w:r>
          </w:p>
        </w:tc>
        <w:tc>
          <w:tcPr>
            <w:tcW w:w="0" w:type="auto"/>
          </w:tcPr>
          <w:p w14:paraId="03BC1690" w14:textId="77777777" w:rsidR="008769D1" w:rsidRDefault="00DF52C1">
            <w:pPr>
              <w:jc w:val="right"/>
            </w:pPr>
            <w:r>
              <w:t>100</w:t>
            </w:r>
          </w:p>
        </w:tc>
      </w:tr>
      <w:tr w:rsidR="008769D1" w14:paraId="52DE772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DD337E" w14:textId="77777777" w:rsidR="008769D1" w:rsidRDefault="00DF52C1">
            <w:pPr>
              <w:jc w:val="right"/>
            </w:pPr>
            <w:r>
              <w:t>14</w:t>
            </w:r>
          </w:p>
        </w:tc>
        <w:tc>
          <w:tcPr>
            <w:tcW w:w="0" w:type="auto"/>
          </w:tcPr>
          <w:p w14:paraId="180D3F18" w14:textId="77777777" w:rsidR="008769D1" w:rsidRDefault="00DF52C1">
            <w:r>
              <w:t>17088260901</w:t>
            </w:r>
          </w:p>
        </w:tc>
        <w:tc>
          <w:tcPr>
            <w:tcW w:w="0" w:type="auto"/>
          </w:tcPr>
          <w:p w14:paraId="4F3A38C9" w14:textId="77777777" w:rsidR="008769D1" w:rsidRDefault="00DF52C1">
            <w:pPr>
              <w:jc w:val="right"/>
            </w:pPr>
            <w:r>
              <w:t>100</w:t>
            </w:r>
          </w:p>
        </w:tc>
        <w:tc>
          <w:tcPr>
            <w:tcW w:w="0" w:type="auto"/>
          </w:tcPr>
          <w:p w14:paraId="07A15249" w14:textId="77777777" w:rsidR="008769D1" w:rsidRDefault="00DF52C1">
            <w:pPr>
              <w:jc w:val="right"/>
            </w:pPr>
            <w:r>
              <w:t>100</w:t>
            </w:r>
          </w:p>
        </w:tc>
      </w:tr>
      <w:tr w:rsidR="008769D1" w14:paraId="711CF0A9" w14:textId="77777777">
        <w:tc>
          <w:tcPr>
            <w:tcW w:w="0" w:type="auto"/>
          </w:tcPr>
          <w:p w14:paraId="3B8D5188" w14:textId="77777777" w:rsidR="008769D1" w:rsidRDefault="00DF52C1">
            <w:pPr>
              <w:jc w:val="right"/>
            </w:pPr>
            <w:r>
              <w:t>15</w:t>
            </w:r>
          </w:p>
        </w:tc>
        <w:tc>
          <w:tcPr>
            <w:tcW w:w="0" w:type="auto"/>
          </w:tcPr>
          <w:p w14:paraId="377DA3C0" w14:textId="77777777" w:rsidR="008769D1" w:rsidRDefault="00DF52C1">
            <w:r>
              <w:t>17088260601</w:t>
            </w:r>
          </w:p>
        </w:tc>
        <w:tc>
          <w:tcPr>
            <w:tcW w:w="0" w:type="auto"/>
          </w:tcPr>
          <w:p w14:paraId="69FFD251" w14:textId="77777777" w:rsidR="008769D1" w:rsidRDefault="00DF52C1">
            <w:pPr>
              <w:jc w:val="right"/>
            </w:pPr>
            <w:r>
              <w:t>100</w:t>
            </w:r>
          </w:p>
        </w:tc>
        <w:tc>
          <w:tcPr>
            <w:tcW w:w="0" w:type="auto"/>
          </w:tcPr>
          <w:p w14:paraId="163457E7" w14:textId="77777777" w:rsidR="008769D1" w:rsidRDefault="00DF52C1">
            <w:pPr>
              <w:jc w:val="right"/>
            </w:pPr>
            <w:r>
              <w:t>100</w:t>
            </w:r>
          </w:p>
        </w:tc>
      </w:tr>
      <w:tr w:rsidR="008769D1" w14:paraId="34BA9A6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4988FD" w14:textId="77777777" w:rsidR="008769D1" w:rsidRDefault="00DF52C1">
            <w:pPr>
              <w:jc w:val="right"/>
            </w:pPr>
            <w:r>
              <w:t>16</w:t>
            </w:r>
          </w:p>
        </w:tc>
        <w:tc>
          <w:tcPr>
            <w:tcW w:w="0" w:type="auto"/>
          </w:tcPr>
          <w:p w14:paraId="66194D04" w14:textId="77777777" w:rsidR="008769D1" w:rsidRDefault="00DF52C1">
            <w:r>
              <w:t>17088260101</w:t>
            </w:r>
          </w:p>
        </w:tc>
        <w:tc>
          <w:tcPr>
            <w:tcW w:w="0" w:type="auto"/>
          </w:tcPr>
          <w:p w14:paraId="73AC7D13" w14:textId="77777777" w:rsidR="008769D1" w:rsidRDefault="00DF52C1">
            <w:pPr>
              <w:jc w:val="right"/>
            </w:pPr>
            <w:r>
              <w:t>100</w:t>
            </w:r>
          </w:p>
        </w:tc>
        <w:tc>
          <w:tcPr>
            <w:tcW w:w="0" w:type="auto"/>
          </w:tcPr>
          <w:p w14:paraId="3B472DF3" w14:textId="77777777" w:rsidR="008769D1" w:rsidRDefault="00DF52C1">
            <w:pPr>
              <w:jc w:val="right"/>
            </w:pPr>
            <w:r>
              <w:t>100</w:t>
            </w:r>
          </w:p>
        </w:tc>
      </w:tr>
      <w:tr w:rsidR="008769D1" w14:paraId="61CA7309" w14:textId="77777777">
        <w:tc>
          <w:tcPr>
            <w:tcW w:w="0" w:type="auto"/>
          </w:tcPr>
          <w:p w14:paraId="75C2DE39" w14:textId="77777777" w:rsidR="008769D1" w:rsidRDefault="00DF52C1">
            <w:pPr>
              <w:jc w:val="right"/>
            </w:pPr>
            <w:r>
              <w:t>17</w:t>
            </w:r>
          </w:p>
        </w:tc>
        <w:tc>
          <w:tcPr>
            <w:tcW w:w="0" w:type="auto"/>
          </w:tcPr>
          <w:p w14:paraId="4FD42B5D" w14:textId="77777777" w:rsidR="008769D1" w:rsidRDefault="00DF52C1">
            <w:r>
              <w:t>00555119614</w:t>
            </w:r>
          </w:p>
        </w:tc>
        <w:tc>
          <w:tcPr>
            <w:tcW w:w="0" w:type="auto"/>
          </w:tcPr>
          <w:p w14:paraId="199075F7" w14:textId="77777777" w:rsidR="008769D1" w:rsidRDefault="00DF52C1">
            <w:pPr>
              <w:jc w:val="right"/>
            </w:pPr>
            <w:r>
              <w:t>100</w:t>
            </w:r>
          </w:p>
        </w:tc>
        <w:tc>
          <w:tcPr>
            <w:tcW w:w="0" w:type="auto"/>
          </w:tcPr>
          <w:p w14:paraId="560A3CC7" w14:textId="77777777" w:rsidR="008769D1" w:rsidRDefault="00DF52C1">
            <w:pPr>
              <w:jc w:val="right"/>
            </w:pPr>
            <w:r>
              <w:t>100</w:t>
            </w:r>
          </w:p>
        </w:tc>
      </w:tr>
      <w:tr w:rsidR="008769D1" w14:paraId="23F85ED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AC0AD2" w14:textId="77777777" w:rsidR="008769D1" w:rsidRDefault="00DF52C1">
            <w:pPr>
              <w:jc w:val="right"/>
            </w:pPr>
            <w:r>
              <w:t>18</w:t>
            </w:r>
          </w:p>
        </w:tc>
        <w:tc>
          <w:tcPr>
            <w:tcW w:w="0" w:type="auto"/>
          </w:tcPr>
          <w:p w14:paraId="1927D902" w14:textId="77777777" w:rsidR="008769D1" w:rsidRDefault="00DF52C1">
            <w:r>
              <w:t>54087035618</w:t>
            </w:r>
          </w:p>
        </w:tc>
        <w:tc>
          <w:tcPr>
            <w:tcW w:w="0" w:type="auto"/>
          </w:tcPr>
          <w:p w14:paraId="28BCD67A" w14:textId="77777777" w:rsidR="008769D1" w:rsidRDefault="00DF52C1">
            <w:pPr>
              <w:jc w:val="right"/>
            </w:pPr>
            <w:r>
              <w:t>100</w:t>
            </w:r>
          </w:p>
        </w:tc>
        <w:tc>
          <w:tcPr>
            <w:tcW w:w="0" w:type="auto"/>
          </w:tcPr>
          <w:p w14:paraId="6F7CDB5D" w14:textId="77777777" w:rsidR="008769D1" w:rsidRDefault="00DF52C1">
            <w:pPr>
              <w:jc w:val="right"/>
            </w:pPr>
            <w:r>
              <w:t>100</w:t>
            </w:r>
          </w:p>
        </w:tc>
      </w:tr>
      <w:tr w:rsidR="008769D1" w14:paraId="6E87C0F8" w14:textId="77777777">
        <w:tc>
          <w:tcPr>
            <w:tcW w:w="0" w:type="auto"/>
          </w:tcPr>
          <w:p w14:paraId="0A5B5937" w14:textId="77777777" w:rsidR="008769D1" w:rsidRDefault="00DF52C1">
            <w:pPr>
              <w:jc w:val="right"/>
            </w:pPr>
            <w:r>
              <w:t>19</w:t>
            </w:r>
          </w:p>
        </w:tc>
        <w:tc>
          <w:tcPr>
            <w:tcW w:w="0" w:type="auto"/>
          </w:tcPr>
          <w:p w14:paraId="6D7A572A" w14:textId="77777777" w:rsidR="008769D1" w:rsidRDefault="00DF52C1">
            <w:r>
              <w:t>58364119604</w:t>
            </w:r>
          </w:p>
        </w:tc>
        <w:tc>
          <w:tcPr>
            <w:tcW w:w="0" w:type="auto"/>
          </w:tcPr>
          <w:p w14:paraId="096ECB57" w14:textId="77777777" w:rsidR="008769D1" w:rsidRDefault="00DF52C1">
            <w:pPr>
              <w:jc w:val="right"/>
            </w:pPr>
            <w:r>
              <w:t>100</w:t>
            </w:r>
          </w:p>
        </w:tc>
        <w:tc>
          <w:tcPr>
            <w:tcW w:w="0" w:type="auto"/>
          </w:tcPr>
          <w:p w14:paraId="7A7B7D6D" w14:textId="77777777" w:rsidR="008769D1" w:rsidRDefault="00DF52C1">
            <w:pPr>
              <w:jc w:val="right"/>
            </w:pPr>
            <w:r>
              <w:t>100</w:t>
            </w:r>
          </w:p>
        </w:tc>
      </w:tr>
      <w:tr w:rsidR="008769D1" w14:paraId="545E094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02EC64" w14:textId="77777777" w:rsidR="008769D1" w:rsidRDefault="00DF52C1">
            <w:pPr>
              <w:jc w:val="right"/>
            </w:pPr>
            <w:r>
              <w:t>20</w:t>
            </w:r>
          </w:p>
        </w:tc>
        <w:tc>
          <w:tcPr>
            <w:tcW w:w="0" w:type="auto"/>
          </w:tcPr>
          <w:p w14:paraId="3033B3BC" w14:textId="77777777" w:rsidR="008769D1" w:rsidRDefault="00DF52C1">
            <w:r>
              <w:t>54087032618</w:t>
            </w:r>
          </w:p>
        </w:tc>
        <w:tc>
          <w:tcPr>
            <w:tcW w:w="0" w:type="auto"/>
          </w:tcPr>
          <w:p w14:paraId="4A83135B" w14:textId="77777777" w:rsidR="008769D1" w:rsidRDefault="00DF52C1">
            <w:pPr>
              <w:jc w:val="right"/>
            </w:pPr>
            <w:r>
              <w:t>100</w:t>
            </w:r>
          </w:p>
        </w:tc>
        <w:tc>
          <w:tcPr>
            <w:tcW w:w="0" w:type="auto"/>
          </w:tcPr>
          <w:p w14:paraId="218A5EA8" w14:textId="77777777" w:rsidR="008769D1" w:rsidRDefault="00DF52C1">
            <w:pPr>
              <w:jc w:val="right"/>
            </w:pPr>
            <w:r>
              <w:t>100</w:t>
            </w:r>
          </w:p>
        </w:tc>
      </w:tr>
      <w:tr w:rsidR="008769D1" w14:paraId="6A531EE4" w14:textId="77777777">
        <w:tc>
          <w:tcPr>
            <w:tcW w:w="0" w:type="auto"/>
          </w:tcPr>
          <w:p w14:paraId="3696D61D" w14:textId="77777777" w:rsidR="008769D1" w:rsidRDefault="00DF52C1">
            <w:pPr>
              <w:jc w:val="right"/>
            </w:pPr>
            <w:r>
              <w:t>21</w:t>
            </w:r>
          </w:p>
        </w:tc>
        <w:tc>
          <w:tcPr>
            <w:tcW w:w="0" w:type="auto"/>
          </w:tcPr>
          <w:p w14:paraId="53A0F0E6" w14:textId="77777777" w:rsidR="008769D1" w:rsidRDefault="00DF52C1">
            <w:r>
              <w:t>15210040211</w:t>
            </w:r>
          </w:p>
        </w:tc>
        <w:tc>
          <w:tcPr>
            <w:tcW w:w="0" w:type="auto"/>
          </w:tcPr>
          <w:p w14:paraId="604683A4" w14:textId="77777777" w:rsidR="008769D1" w:rsidRDefault="00DF52C1">
            <w:pPr>
              <w:jc w:val="right"/>
            </w:pPr>
            <w:r>
              <w:t>100</w:t>
            </w:r>
          </w:p>
        </w:tc>
        <w:tc>
          <w:tcPr>
            <w:tcW w:w="0" w:type="auto"/>
          </w:tcPr>
          <w:p w14:paraId="0C350D7D" w14:textId="77777777" w:rsidR="008769D1" w:rsidRDefault="00DF52C1">
            <w:pPr>
              <w:jc w:val="right"/>
            </w:pPr>
            <w:r>
              <w:t>100</w:t>
            </w:r>
          </w:p>
        </w:tc>
      </w:tr>
      <w:tr w:rsidR="008769D1" w14:paraId="2CFD396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D510A9" w14:textId="77777777" w:rsidR="008769D1" w:rsidRDefault="00DF52C1">
            <w:pPr>
              <w:jc w:val="right"/>
            </w:pPr>
            <w:r>
              <w:t>22</w:t>
            </w:r>
          </w:p>
        </w:tc>
        <w:tc>
          <w:tcPr>
            <w:tcW w:w="0" w:type="auto"/>
          </w:tcPr>
          <w:p w14:paraId="35ECD23A" w14:textId="77777777" w:rsidR="008769D1" w:rsidRDefault="00DF52C1">
            <w:r>
              <w:t>00083260901</w:t>
            </w:r>
          </w:p>
        </w:tc>
        <w:tc>
          <w:tcPr>
            <w:tcW w:w="0" w:type="auto"/>
          </w:tcPr>
          <w:p w14:paraId="5949C2B3" w14:textId="77777777" w:rsidR="008769D1" w:rsidRDefault="00DF52C1">
            <w:pPr>
              <w:jc w:val="right"/>
            </w:pPr>
            <w:r>
              <w:t>100</w:t>
            </w:r>
          </w:p>
        </w:tc>
        <w:tc>
          <w:tcPr>
            <w:tcW w:w="0" w:type="auto"/>
          </w:tcPr>
          <w:p w14:paraId="7DBF3FBD" w14:textId="77777777" w:rsidR="008769D1" w:rsidRDefault="00DF52C1">
            <w:pPr>
              <w:jc w:val="right"/>
            </w:pPr>
            <w:r>
              <w:t>100</w:t>
            </w:r>
          </w:p>
        </w:tc>
      </w:tr>
      <w:tr w:rsidR="008769D1" w14:paraId="089315F2" w14:textId="77777777">
        <w:tc>
          <w:tcPr>
            <w:tcW w:w="0" w:type="auto"/>
          </w:tcPr>
          <w:p w14:paraId="098F4B08" w14:textId="77777777" w:rsidR="008769D1" w:rsidRDefault="00DF52C1">
            <w:pPr>
              <w:jc w:val="right"/>
            </w:pPr>
            <w:r>
              <w:t>23</w:t>
            </w:r>
          </w:p>
        </w:tc>
        <w:tc>
          <w:tcPr>
            <w:tcW w:w="0" w:type="auto"/>
          </w:tcPr>
          <w:p w14:paraId="593E30FF" w14:textId="77777777" w:rsidR="008769D1" w:rsidRDefault="00DF52C1">
            <w:r>
              <w:t>J1785</w:t>
            </w:r>
          </w:p>
        </w:tc>
        <w:tc>
          <w:tcPr>
            <w:tcW w:w="0" w:type="auto"/>
          </w:tcPr>
          <w:p w14:paraId="41EA7E3A" w14:textId="77777777" w:rsidR="008769D1" w:rsidRDefault="00DF52C1">
            <w:pPr>
              <w:jc w:val="right"/>
            </w:pPr>
            <w:r>
              <w:t>100</w:t>
            </w:r>
          </w:p>
        </w:tc>
        <w:tc>
          <w:tcPr>
            <w:tcW w:w="0" w:type="auto"/>
          </w:tcPr>
          <w:p w14:paraId="5BF95DDF" w14:textId="77777777" w:rsidR="008769D1" w:rsidRDefault="00DF52C1">
            <w:pPr>
              <w:jc w:val="right"/>
            </w:pPr>
            <w:r>
              <w:t>100</w:t>
            </w:r>
          </w:p>
        </w:tc>
      </w:tr>
      <w:tr w:rsidR="008769D1" w14:paraId="1AFC19B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BDA7E7" w14:textId="77777777" w:rsidR="008769D1" w:rsidRDefault="00DF52C1">
            <w:pPr>
              <w:jc w:val="right"/>
            </w:pPr>
            <w:r>
              <w:t>24</w:t>
            </w:r>
          </w:p>
        </w:tc>
        <w:tc>
          <w:tcPr>
            <w:tcW w:w="0" w:type="auto"/>
          </w:tcPr>
          <w:p w14:paraId="3FDF0B3B" w14:textId="77777777" w:rsidR="008769D1" w:rsidRDefault="00DF52C1">
            <w:r>
              <w:t>17088009201</w:t>
            </w:r>
          </w:p>
        </w:tc>
        <w:tc>
          <w:tcPr>
            <w:tcW w:w="0" w:type="auto"/>
          </w:tcPr>
          <w:p w14:paraId="6ABEA6C1" w14:textId="77777777" w:rsidR="008769D1" w:rsidRDefault="00DF52C1">
            <w:pPr>
              <w:jc w:val="right"/>
            </w:pPr>
            <w:r>
              <w:t>100</w:t>
            </w:r>
          </w:p>
        </w:tc>
        <w:tc>
          <w:tcPr>
            <w:tcW w:w="0" w:type="auto"/>
          </w:tcPr>
          <w:p w14:paraId="2F102F87" w14:textId="77777777" w:rsidR="008769D1" w:rsidRDefault="00DF52C1">
            <w:pPr>
              <w:jc w:val="right"/>
            </w:pPr>
            <w:r>
              <w:t>100</w:t>
            </w:r>
          </w:p>
        </w:tc>
      </w:tr>
      <w:tr w:rsidR="008769D1" w14:paraId="103653CA" w14:textId="77777777">
        <w:tc>
          <w:tcPr>
            <w:tcW w:w="0" w:type="auto"/>
          </w:tcPr>
          <w:p w14:paraId="54739337" w14:textId="77777777" w:rsidR="008769D1" w:rsidRDefault="00DF52C1">
            <w:pPr>
              <w:jc w:val="right"/>
            </w:pPr>
            <w:r>
              <w:lastRenderedPageBreak/>
              <w:t>25</w:t>
            </w:r>
          </w:p>
        </w:tc>
        <w:tc>
          <w:tcPr>
            <w:tcW w:w="0" w:type="auto"/>
          </w:tcPr>
          <w:p w14:paraId="70E389FB" w14:textId="77777777" w:rsidR="008769D1" w:rsidRDefault="00DF52C1">
            <w:r>
              <w:t>00083260104</w:t>
            </w:r>
          </w:p>
        </w:tc>
        <w:tc>
          <w:tcPr>
            <w:tcW w:w="0" w:type="auto"/>
          </w:tcPr>
          <w:p w14:paraId="64315CB1" w14:textId="77777777" w:rsidR="008769D1" w:rsidRDefault="00DF52C1">
            <w:pPr>
              <w:jc w:val="right"/>
            </w:pPr>
            <w:r>
              <w:t>100</w:t>
            </w:r>
          </w:p>
        </w:tc>
        <w:tc>
          <w:tcPr>
            <w:tcW w:w="0" w:type="auto"/>
          </w:tcPr>
          <w:p w14:paraId="54BDCB8A" w14:textId="77777777" w:rsidR="008769D1" w:rsidRDefault="00DF52C1">
            <w:pPr>
              <w:jc w:val="right"/>
            </w:pPr>
            <w:r>
              <w:t>100</w:t>
            </w:r>
          </w:p>
        </w:tc>
      </w:tr>
    </w:tbl>
    <w:p w14:paraId="0F391A04" w14:textId="77777777" w:rsidR="008769D1" w:rsidRDefault="00DF52C1">
      <w:r>
        <w:t>Query executed in 1.09 secs</w:t>
      </w:r>
    </w:p>
    <w:p w14:paraId="1CA7D6AF" w14:textId="77777777" w:rsidR="008769D1" w:rsidRDefault="00DF52C1">
      <w:r>
        <w:t>Table 8. All 15 unmapped conditions. Counts are rounded up to the nearest hundred. Values with a record count &lt;=5 are omitted.</w:t>
      </w:r>
    </w:p>
    <w:tbl>
      <w:tblPr>
        <w:tblStyle w:val="EHDEN"/>
        <w:tblW w:w="0" w:type="auto"/>
        <w:tblLook w:val="0420" w:firstRow="1" w:lastRow="0" w:firstColumn="0" w:lastColumn="0" w:noHBand="0" w:noVBand="1"/>
      </w:tblPr>
      <w:tblGrid>
        <w:gridCol w:w="1279"/>
        <w:gridCol w:w="1618"/>
        <w:gridCol w:w="1189"/>
        <w:gridCol w:w="1206"/>
      </w:tblGrid>
      <w:tr w:rsidR="008769D1" w14:paraId="4BD02C77"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6DE3B922" w14:textId="77777777" w:rsidR="008769D1" w:rsidRDefault="00DF52C1">
            <w:pPr>
              <w:jc w:val="right"/>
            </w:pPr>
            <w:r>
              <w:t>ROW_NUM</w:t>
            </w:r>
          </w:p>
        </w:tc>
        <w:tc>
          <w:tcPr>
            <w:tcW w:w="0" w:type="auto"/>
          </w:tcPr>
          <w:p w14:paraId="54424B15" w14:textId="77777777" w:rsidR="008769D1" w:rsidRDefault="00DF52C1">
            <w:r>
              <w:t>SOURCE VALUE</w:t>
            </w:r>
          </w:p>
        </w:tc>
        <w:tc>
          <w:tcPr>
            <w:tcW w:w="0" w:type="auto"/>
          </w:tcPr>
          <w:p w14:paraId="0E4736AE" w14:textId="77777777" w:rsidR="008769D1" w:rsidRDefault="00DF52C1">
            <w:pPr>
              <w:jc w:val="right"/>
            </w:pPr>
            <w:r>
              <w:t>#RECORDS</w:t>
            </w:r>
          </w:p>
        </w:tc>
        <w:tc>
          <w:tcPr>
            <w:tcW w:w="0" w:type="auto"/>
          </w:tcPr>
          <w:p w14:paraId="5D0960B7" w14:textId="77777777" w:rsidR="008769D1" w:rsidRDefault="00DF52C1">
            <w:pPr>
              <w:jc w:val="right"/>
            </w:pPr>
            <w:r>
              <w:t>#SUBJECTS</w:t>
            </w:r>
          </w:p>
        </w:tc>
      </w:tr>
      <w:tr w:rsidR="008769D1" w14:paraId="77B11552" w14:textId="77777777">
        <w:tc>
          <w:tcPr>
            <w:tcW w:w="0" w:type="auto"/>
          </w:tcPr>
          <w:p w14:paraId="0C469EDC" w14:textId="77777777" w:rsidR="008769D1" w:rsidRDefault="00DF52C1">
            <w:pPr>
              <w:jc w:val="right"/>
            </w:pPr>
            <w:r>
              <w:t>1</w:t>
            </w:r>
          </w:p>
        </w:tc>
        <w:tc>
          <w:tcPr>
            <w:tcW w:w="0" w:type="auto"/>
          </w:tcPr>
          <w:p w14:paraId="0C49184B" w14:textId="77777777" w:rsidR="008769D1" w:rsidRDefault="00DF52C1">
            <w:r>
              <w:t>7395</w:t>
            </w:r>
          </w:p>
        </w:tc>
        <w:tc>
          <w:tcPr>
            <w:tcW w:w="0" w:type="auto"/>
          </w:tcPr>
          <w:p w14:paraId="6B35BBD4" w14:textId="77777777" w:rsidR="008769D1" w:rsidRDefault="00DF52C1">
            <w:pPr>
              <w:jc w:val="right"/>
            </w:pPr>
            <w:r>
              <w:t>13,700</w:t>
            </w:r>
          </w:p>
        </w:tc>
        <w:tc>
          <w:tcPr>
            <w:tcW w:w="0" w:type="auto"/>
          </w:tcPr>
          <w:p w14:paraId="077391E8" w14:textId="77777777" w:rsidR="008769D1" w:rsidRDefault="00DF52C1">
            <w:pPr>
              <w:jc w:val="right"/>
            </w:pPr>
            <w:r>
              <w:t>10,200</w:t>
            </w:r>
          </w:p>
        </w:tc>
      </w:tr>
      <w:tr w:rsidR="008769D1" w14:paraId="3EEB9D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8BD2CA" w14:textId="77777777" w:rsidR="008769D1" w:rsidRDefault="00DF52C1">
            <w:pPr>
              <w:jc w:val="right"/>
            </w:pPr>
            <w:r>
              <w:t>2</w:t>
            </w:r>
          </w:p>
        </w:tc>
        <w:tc>
          <w:tcPr>
            <w:tcW w:w="0" w:type="auto"/>
          </w:tcPr>
          <w:p w14:paraId="12226DB8" w14:textId="77777777" w:rsidR="008769D1" w:rsidRDefault="00DF52C1">
            <w:r>
              <w:t>7390</w:t>
            </w:r>
          </w:p>
        </w:tc>
        <w:tc>
          <w:tcPr>
            <w:tcW w:w="0" w:type="auto"/>
          </w:tcPr>
          <w:p w14:paraId="4DD7F99E" w14:textId="77777777" w:rsidR="008769D1" w:rsidRDefault="00DF52C1">
            <w:pPr>
              <w:jc w:val="right"/>
            </w:pPr>
            <w:r>
              <w:t>4,400</w:t>
            </w:r>
          </w:p>
        </w:tc>
        <w:tc>
          <w:tcPr>
            <w:tcW w:w="0" w:type="auto"/>
          </w:tcPr>
          <w:p w14:paraId="71901111" w14:textId="77777777" w:rsidR="008769D1" w:rsidRDefault="00DF52C1">
            <w:pPr>
              <w:jc w:val="right"/>
            </w:pPr>
            <w:r>
              <w:t>3,600</w:t>
            </w:r>
          </w:p>
        </w:tc>
      </w:tr>
      <w:tr w:rsidR="008769D1" w14:paraId="6C9AB8EC" w14:textId="77777777">
        <w:tc>
          <w:tcPr>
            <w:tcW w:w="0" w:type="auto"/>
          </w:tcPr>
          <w:p w14:paraId="70149F5F" w14:textId="77777777" w:rsidR="008769D1" w:rsidRDefault="00DF52C1">
            <w:pPr>
              <w:jc w:val="right"/>
            </w:pPr>
            <w:r>
              <w:t>3</w:t>
            </w:r>
          </w:p>
        </w:tc>
        <w:tc>
          <w:tcPr>
            <w:tcW w:w="0" w:type="auto"/>
          </w:tcPr>
          <w:p w14:paraId="6232E929" w14:textId="77777777" w:rsidR="008769D1" w:rsidRDefault="00DF52C1">
            <w:r>
              <w:t>7396</w:t>
            </w:r>
          </w:p>
        </w:tc>
        <w:tc>
          <w:tcPr>
            <w:tcW w:w="0" w:type="auto"/>
          </w:tcPr>
          <w:p w14:paraId="5627A83A" w14:textId="77777777" w:rsidR="008769D1" w:rsidRDefault="00DF52C1">
            <w:pPr>
              <w:jc w:val="right"/>
            </w:pPr>
            <w:r>
              <w:t>3,100</w:t>
            </w:r>
          </w:p>
        </w:tc>
        <w:tc>
          <w:tcPr>
            <w:tcW w:w="0" w:type="auto"/>
          </w:tcPr>
          <w:p w14:paraId="4A6DAD35" w14:textId="77777777" w:rsidR="008769D1" w:rsidRDefault="00DF52C1">
            <w:pPr>
              <w:jc w:val="right"/>
            </w:pPr>
            <w:r>
              <w:t>3,000</w:t>
            </w:r>
          </w:p>
        </w:tc>
      </w:tr>
      <w:tr w:rsidR="008769D1" w14:paraId="3869E6F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6B51A71" w14:textId="77777777" w:rsidR="008769D1" w:rsidRDefault="00DF52C1">
            <w:pPr>
              <w:jc w:val="right"/>
            </w:pPr>
            <w:r>
              <w:t>4</w:t>
            </w:r>
          </w:p>
        </w:tc>
        <w:tc>
          <w:tcPr>
            <w:tcW w:w="0" w:type="auto"/>
          </w:tcPr>
          <w:p w14:paraId="6CC41952" w14:textId="77777777" w:rsidR="008769D1" w:rsidRDefault="00DF52C1">
            <w:r>
              <w:t>7397</w:t>
            </w:r>
          </w:p>
        </w:tc>
        <w:tc>
          <w:tcPr>
            <w:tcW w:w="0" w:type="auto"/>
          </w:tcPr>
          <w:p w14:paraId="3A0C4870" w14:textId="77777777" w:rsidR="008769D1" w:rsidRDefault="00DF52C1">
            <w:pPr>
              <w:jc w:val="right"/>
            </w:pPr>
            <w:r>
              <w:t>2,800</w:t>
            </w:r>
          </w:p>
        </w:tc>
        <w:tc>
          <w:tcPr>
            <w:tcW w:w="0" w:type="auto"/>
          </w:tcPr>
          <w:p w14:paraId="0443CF07" w14:textId="77777777" w:rsidR="008769D1" w:rsidRDefault="00DF52C1">
            <w:pPr>
              <w:jc w:val="right"/>
            </w:pPr>
            <w:r>
              <w:t>2,600</w:t>
            </w:r>
          </w:p>
        </w:tc>
      </w:tr>
      <w:tr w:rsidR="008769D1" w14:paraId="4FFF88B2" w14:textId="77777777">
        <w:tc>
          <w:tcPr>
            <w:tcW w:w="0" w:type="auto"/>
          </w:tcPr>
          <w:p w14:paraId="51CE0D4F" w14:textId="77777777" w:rsidR="008769D1" w:rsidRDefault="00DF52C1">
            <w:pPr>
              <w:jc w:val="right"/>
            </w:pPr>
            <w:r>
              <w:t>5</w:t>
            </w:r>
          </w:p>
        </w:tc>
        <w:tc>
          <w:tcPr>
            <w:tcW w:w="0" w:type="auto"/>
          </w:tcPr>
          <w:p w14:paraId="68E17467" w14:textId="77777777" w:rsidR="008769D1" w:rsidRDefault="00DF52C1">
            <w:r>
              <w:t>7398</w:t>
            </w:r>
          </w:p>
        </w:tc>
        <w:tc>
          <w:tcPr>
            <w:tcW w:w="0" w:type="auto"/>
          </w:tcPr>
          <w:p w14:paraId="2C3B720E" w14:textId="77777777" w:rsidR="008769D1" w:rsidRDefault="00DF52C1">
            <w:pPr>
              <w:jc w:val="right"/>
            </w:pPr>
            <w:r>
              <w:t>2,600</w:t>
            </w:r>
          </w:p>
        </w:tc>
        <w:tc>
          <w:tcPr>
            <w:tcW w:w="0" w:type="auto"/>
          </w:tcPr>
          <w:p w14:paraId="7F93465E" w14:textId="77777777" w:rsidR="008769D1" w:rsidRDefault="00DF52C1">
            <w:pPr>
              <w:jc w:val="right"/>
            </w:pPr>
            <w:r>
              <w:t>2,500</w:t>
            </w:r>
          </w:p>
        </w:tc>
      </w:tr>
      <w:tr w:rsidR="008769D1" w14:paraId="4F1394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2BFAF2" w14:textId="77777777" w:rsidR="008769D1" w:rsidRDefault="00DF52C1">
            <w:pPr>
              <w:jc w:val="right"/>
            </w:pPr>
            <w:r>
              <w:t>6</w:t>
            </w:r>
          </w:p>
        </w:tc>
        <w:tc>
          <w:tcPr>
            <w:tcW w:w="0" w:type="auto"/>
          </w:tcPr>
          <w:p w14:paraId="4746C711" w14:textId="77777777" w:rsidR="008769D1" w:rsidRDefault="00DF52C1">
            <w:r>
              <w:t>32735</w:t>
            </w:r>
          </w:p>
        </w:tc>
        <w:tc>
          <w:tcPr>
            <w:tcW w:w="0" w:type="auto"/>
          </w:tcPr>
          <w:p w14:paraId="014FB703" w14:textId="77777777" w:rsidR="008769D1" w:rsidRDefault="00DF52C1">
            <w:pPr>
              <w:jc w:val="right"/>
            </w:pPr>
            <w:r>
              <w:t>400</w:t>
            </w:r>
          </w:p>
        </w:tc>
        <w:tc>
          <w:tcPr>
            <w:tcW w:w="0" w:type="auto"/>
          </w:tcPr>
          <w:p w14:paraId="6A2CADC7" w14:textId="77777777" w:rsidR="008769D1" w:rsidRDefault="00DF52C1">
            <w:pPr>
              <w:jc w:val="right"/>
            </w:pPr>
            <w:r>
              <w:t>400</w:t>
            </w:r>
          </w:p>
        </w:tc>
      </w:tr>
      <w:tr w:rsidR="008769D1" w14:paraId="1E20B031" w14:textId="77777777">
        <w:tc>
          <w:tcPr>
            <w:tcW w:w="0" w:type="auto"/>
          </w:tcPr>
          <w:p w14:paraId="3D2BEC5D" w14:textId="77777777" w:rsidR="008769D1" w:rsidRDefault="00DF52C1">
            <w:pPr>
              <w:jc w:val="right"/>
            </w:pPr>
            <w:r>
              <w:t>7</w:t>
            </w:r>
          </w:p>
        </w:tc>
        <w:tc>
          <w:tcPr>
            <w:tcW w:w="0" w:type="auto"/>
          </w:tcPr>
          <w:p w14:paraId="591788B2" w14:textId="77777777" w:rsidR="008769D1" w:rsidRDefault="00DF52C1">
            <w:r>
              <w:t>99559</w:t>
            </w:r>
          </w:p>
        </w:tc>
        <w:tc>
          <w:tcPr>
            <w:tcW w:w="0" w:type="auto"/>
          </w:tcPr>
          <w:p w14:paraId="76E3F77E" w14:textId="77777777" w:rsidR="008769D1" w:rsidRDefault="00DF52C1">
            <w:pPr>
              <w:jc w:val="right"/>
            </w:pPr>
            <w:r>
              <w:t>200</w:t>
            </w:r>
          </w:p>
        </w:tc>
        <w:tc>
          <w:tcPr>
            <w:tcW w:w="0" w:type="auto"/>
          </w:tcPr>
          <w:p w14:paraId="229A8D05" w14:textId="77777777" w:rsidR="008769D1" w:rsidRDefault="00DF52C1">
            <w:pPr>
              <w:jc w:val="right"/>
            </w:pPr>
            <w:r>
              <w:t>200</w:t>
            </w:r>
          </w:p>
        </w:tc>
      </w:tr>
      <w:tr w:rsidR="008769D1" w14:paraId="1AE2219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140431" w14:textId="77777777" w:rsidR="008769D1" w:rsidRDefault="00DF52C1">
            <w:pPr>
              <w:jc w:val="right"/>
            </w:pPr>
            <w:r>
              <w:t>8</w:t>
            </w:r>
          </w:p>
        </w:tc>
        <w:tc>
          <w:tcPr>
            <w:tcW w:w="0" w:type="auto"/>
          </w:tcPr>
          <w:p w14:paraId="05F1B514" w14:textId="77777777" w:rsidR="008769D1" w:rsidRDefault="00DF52C1">
            <w:r>
              <w:t>99552</w:t>
            </w:r>
          </w:p>
        </w:tc>
        <w:tc>
          <w:tcPr>
            <w:tcW w:w="0" w:type="auto"/>
          </w:tcPr>
          <w:p w14:paraId="24BC7B9C" w14:textId="77777777" w:rsidR="008769D1" w:rsidRDefault="00DF52C1">
            <w:pPr>
              <w:jc w:val="right"/>
            </w:pPr>
            <w:r>
              <w:t>200</w:t>
            </w:r>
          </w:p>
        </w:tc>
        <w:tc>
          <w:tcPr>
            <w:tcW w:w="0" w:type="auto"/>
          </w:tcPr>
          <w:p w14:paraId="6DDEE41D" w14:textId="77777777" w:rsidR="008769D1" w:rsidRDefault="00DF52C1">
            <w:pPr>
              <w:jc w:val="right"/>
            </w:pPr>
            <w:r>
              <w:t>200</w:t>
            </w:r>
          </w:p>
        </w:tc>
      </w:tr>
      <w:tr w:rsidR="008769D1" w14:paraId="0559BD71" w14:textId="77777777">
        <w:tc>
          <w:tcPr>
            <w:tcW w:w="0" w:type="auto"/>
          </w:tcPr>
          <w:p w14:paraId="702ED3C0" w14:textId="77777777" w:rsidR="008769D1" w:rsidRDefault="00DF52C1">
            <w:pPr>
              <w:jc w:val="right"/>
            </w:pPr>
            <w:r>
              <w:t>9</w:t>
            </w:r>
          </w:p>
        </w:tc>
        <w:tc>
          <w:tcPr>
            <w:tcW w:w="0" w:type="auto"/>
          </w:tcPr>
          <w:p w14:paraId="4F7E544D" w14:textId="77777777" w:rsidR="008769D1" w:rsidRDefault="00DF52C1">
            <w:r>
              <w:t>0770</w:t>
            </w:r>
          </w:p>
        </w:tc>
        <w:tc>
          <w:tcPr>
            <w:tcW w:w="0" w:type="auto"/>
          </w:tcPr>
          <w:p w14:paraId="3C74E903" w14:textId="77777777" w:rsidR="008769D1" w:rsidRDefault="00DF52C1">
            <w:pPr>
              <w:jc w:val="right"/>
            </w:pPr>
            <w:r>
              <w:t>200</w:t>
            </w:r>
          </w:p>
        </w:tc>
        <w:tc>
          <w:tcPr>
            <w:tcW w:w="0" w:type="auto"/>
          </w:tcPr>
          <w:p w14:paraId="6C1BE62A" w14:textId="77777777" w:rsidR="008769D1" w:rsidRDefault="00DF52C1">
            <w:pPr>
              <w:jc w:val="right"/>
            </w:pPr>
            <w:r>
              <w:t>200</w:t>
            </w:r>
          </w:p>
        </w:tc>
      </w:tr>
      <w:tr w:rsidR="008769D1" w14:paraId="52AC079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C545FB" w14:textId="77777777" w:rsidR="008769D1" w:rsidRDefault="00DF52C1">
            <w:pPr>
              <w:jc w:val="right"/>
            </w:pPr>
            <w:r>
              <w:t>10</w:t>
            </w:r>
          </w:p>
        </w:tc>
        <w:tc>
          <w:tcPr>
            <w:tcW w:w="0" w:type="auto"/>
          </w:tcPr>
          <w:p w14:paraId="511A9549" w14:textId="77777777" w:rsidR="008769D1" w:rsidRDefault="00DF52C1">
            <w:r>
              <w:t>37641</w:t>
            </w:r>
          </w:p>
        </w:tc>
        <w:tc>
          <w:tcPr>
            <w:tcW w:w="0" w:type="auto"/>
          </w:tcPr>
          <w:p w14:paraId="03DDE8F7" w14:textId="77777777" w:rsidR="008769D1" w:rsidRDefault="00DF52C1">
            <w:pPr>
              <w:jc w:val="right"/>
            </w:pPr>
            <w:r>
              <w:t>100</w:t>
            </w:r>
          </w:p>
        </w:tc>
        <w:tc>
          <w:tcPr>
            <w:tcW w:w="0" w:type="auto"/>
          </w:tcPr>
          <w:p w14:paraId="733EFE3B" w14:textId="77777777" w:rsidR="008769D1" w:rsidRDefault="00DF52C1">
            <w:pPr>
              <w:jc w:val="right"/>
            </w:pPr>
            <w:r>
              <w:t>100</w:t>
            </w:r>
          </w:p>
        </w:tc>
      </w:tr>
      <w:tr w:rsidR="008769D1" w14:paraId="3573F9A7" w14:textId="77777777">
        <w:tc>
          <w:tcPr>
            <w:tcW w:w="0" w:type="auto"/>
          </w:tcPr>
          <w:p w14:paraId="2CACADFC" w14:textId="77777777" w:rsidR="008769D1" w:rsidRDefault="00DF52C1">
            <w:pPr>
              <w:jc w:val="right"/>
            </w:pPr>
            <w:r>
              <w:t>11</w:t>
            </w:r>
          </w:p>
        </w:tc>
        <w:tc>
          <w:tcPr>
            <w:tcW w:w="0" w:type="auto"/>
          </w:tcPr>
          <w:p w14:paraId="779B6CDE" w14:textId="77777777" w:rsidR="008769D1" w:rsidRDefault="00DF52C1">
            <w:r>
              <w:t>5226</w:t>
            </w:r>
          </w:p>
        </w:tc>
        <w:tc>
          <w:tcPr>
            <w:tcW w:w="0" w:type="auto"/>
          </w:tcPr>
          <w:p w14:paraId="20AC7610" w14:textId="77777777" w:rsidR="008769D1" w:rsidRDefault="00DF52C1">
            <w:pPr>
              <w:jc w:val="right"/>
            </w:pPr>
            <w:r>
              <w:t>100</w:t>
            </w:r>
          </w:p>
        </w:tc>
        <w:tc>
          <w:tcPr>
            <w:tcW w:w="0" w:type="auto"/>
          </w:tcPr>
          <w:p w14:paraId="133A0F91" w14:textId="77777777" w:rsidR="008769D1" w:rsidRDefault="00DF52C1">
            <w:pPr>
              <w:jc w:val="right"/>
            </w:pPr>
            <w:r>
              <w:t>100</w:t>
            </w:r>
          </w:p>
        </w:tc>
      </w:tr>
      <w:tr w:rsidR="008769D1" w14:paraId="5D20606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3D5C8D" w14:textId="77777777" w:rsidR="008769D1" w:rsidRDefault="00DF52C1">
            <w:pPr>
              <w:jc w:val="right"/>
            </w:pPr>
            <w:r>
              <w:t>12</w:t>
            </w:r>
          </w:p>
        </w:tc>
        <w:tc>
          <w:tcPr>
            <w:tcW w:w="0" w:type="auto"/>
          </w:tcPr>
          <w:p w14:paraId="761461BD" w14:textId="77777777" w:rsidR="008769D1" w:rsidRDefault="00DF52C1">
            <w:r>
              <w:t>1398</w:t>
            </w:r>
          </w:p>
        </w:tc>
        <w:tc>
          <w:tcPr>
            <w:tcW w:w="0" w:type="auto"/>
          </w:tcPr>
          <w:p w14:paraId="06F68BAC" w14:textId="77777777" w:rsidR="008769D1" w:rsidRDefault="00DF52C1">
            <w:pPr>
              <w:jc w:val="right"/>
            </w:pPr>
            <w:r>
              <w:t>100</w:t>
            </w:r>
          </w:p>
        </w:tc>
        <w:tc>
          <w:tcPr>
            <w:tcW w:w="0" w:type="auto"/>
          </w:tcPr>
          <w:p w14:paraId="3B58EA46" w14:textId="77777777" w:rsidR="008769D1" w:rsidRDefault="00DF52C1">
            <w:pPr>
              <w:jc w:val="right"/>
            </w:pPr>
            <w:r>
              <w:t>100</w:t>
            </w:r>
          </w:p>
        </w:tc>
      </w:tr>
      <w:tr w:rsidR="008769D1" w14:paraId="65B61A25" w14:textId="77777777">
        <w:tc>
          <w:tcPr>
            <w:tcW w:w="0" w:type="auto"/>
          </w:tcPr>
          <w:p w14:paraId="3E1E9174" w14:textId="77777777" w:rsidR="008769D1" w:rsidRDefault="00DF52C1">
            <w:pPr>
              <w:jc w:val="right"/>
            </w:pPr>
            <w:r>
              <w:t>13</w:t>
            </w:r>
          </w:p>
        </w:tc>
        <w:tc>
          <w:tcPr>
            <w:tcW w:w="0" w:type="auto"/>
          </w:tcPr>
          <w:p w14:paraId="35BEE0AA" w14:textId="77777777" w:rsidR="008769D1" w:rsidRDefault="00DF52C1">
            <w:r>
              <w:t>65583</w:t>
            </w:r>
          </w:p>
        </w:tc>
        <w:tc>
          <w:tcPr>
            <w:tcW w:w="0" w:type="auto"/>
          </w:tcPr>
          <w:p w14:paraId="76BDA535" w14:textId="77777777" w:rsidR="008769D1" w:rsidRDefault="00DF52C1">
            <w:pPr>
              <w:jc w:val="right"/>
            </w:pPr>
            <w:r>
              <w:t>100</w:t>
            </w:r>
          </w:p>
        </w:tc>
        <w:tc>
          <w:tcPr>
            <w:tcW w:w="0" w:type="auto"/>
          </w:tcPr>
          <w:p w14:paraId="6477DF15" w14:textId="77777777" w:rsidR="008769D1" w:rsidRDefault="00DF52C1">
            <w:pPr>
              <w:jc w:val="right"/>
            </w:pPr>
            <w:r>
              <w:t>100</w:t>
            </w:r>
          </w:p>
        </w:tc>
      </w:tr>
      <w:tr w:rsidR="008769D1" w14:paraId="3476F48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615DE67" w14:textId="77777777" w:rsidR="008769D1" w:rsidRDefault="00DF52C1">
            <w:pPr>
              <w:jc w:val="right"/>
            </w:pPr>
            <w:r>
              <w:t>14</w:t>
            </w:r>
          </w:p>
        </w:tc>
        <w:tc>
          <w:tcPr>
            <w:tcW w:w="0" w:type="auto"/>
          </w:tcPr>
          <w:p w14:paraId="6001CA8A" w14:textId="77777777" w:rsidR="008769D1" w:rsidRDefault="00DF52C1">
            <w:r>
              <w:t>65593</w:t>
            </w:r>
          </w:p>
        </w:tc>
        <w:tc>
          <w:tcPr>
            <w:tcW w:w="0" w:type="auto"/>
          </w:tcPr>
          <w:p w14:paraId="3FC40805" w14:textId="77777777" w:rsidR="008769D1" w:rsidRDefault="00DF52C1">
            <w:pPr>
              <w:jc w:val="right"/>
            </w:pPr>
            <w:r>
              <w:t>100</w:t>
            </w:r>
          </w:p>
        </w:tc>
        <w:tc>
          <w:tcPr>
            <w:tcW w:w="0" w:type="auto"/>
          </w:tcPr>
          <w:p w14:paraId="5E747345" w14:textId="77777777" w:rsidR="008769D1" w:rsidRDefault="00DF52C1">
            <w:pPr>
              <w:jc w:val="right"/>
            </w:pPr>
            <w:r>
              <w:t>100</w:t>
            </w:r>
          </w:p>
        </w:tc>
      </w:tr>
      <w:tr w:rsidR="008769D1" w14:paraId="7B46F3F0" w14:textId="77777777">
        <w:tc>
          <w:tcPr>
            <w:tcW w:w="0" w:type="auto"/>
          </w:tcPr>
          <w:p w14:paraId="528FF6C6" w14:textId="77777777" w:rsidR="008769D1" w:rsidRDefault="00DF52C1">
            <w:pPr>
              <w:jc w:val="right"/>
            </w:pPr>
            <w:r>
              <w:t>15</w:t>
            </w:r>
          </w:p>
        </w:tc>
        <w:tc>
          <w:tcPr>
            <w:tcW w:w="0" w:type="auto"/>
          </w:tcPr>
          <w:p w14:paraId="77FADCF2" w14:textId="77777777" w:rsidR="008769D1" w:rsidRDefault="00DF52C1">
            <w:r>
              <w:t>74446</w:t>
            </w:r>
          </w:p>
        </w:tc>
        <w:tc>
          <w:tcPr>
            <w:tcW w:w="0" w:type="auto"/>
          </w:tcPr>
          <w:p w14:paraId="6DFB3A01" w14:textId="77777777" w:rsidR="008769D1" w:rsidRDefault="00DF52C1">
            <w:pPr>
              <w:jc w:val="right"/>
            </w:pPr>
            <w:r>
              <w:t>100</w:t>
            </w:r>
          </w:p>
        </w:tc>
        <w:tc>
          <w:tcPr>
            <w:tcW w:w="0" w:type="auto"/>
          </w:tcPr>
          <w:p w14:paraId="59ED2F93" w14:textId="77777777" w:rsidR="008769D1" w:rsidRDefault="00DF52C1">
            <w:pPr>
              <w:jc w:val="right"/>
            </w:pPr>
            <w:r>
              <w:t>100</w:t>
            </w:r>
          </w:p>
        </w:tc>
      </w:tr>
    </w:tbl>
    <w:p w14:paraId="6C0940B6" w14:textId="77777777" w:rsidR="008769D1" w:rsidRDefault="00DF52C1">
      <w:r>
        <w:t>Query executed in 0.98 secs</w:t>
      </w:r>
    </w:p>
    <w:p w14:paraId="3A047024" w14:textId="77777777" w:rsidR="008769D1" w:rsidRDefault="00DF52C1">
      <w:r>
        <w:t>Table 9. Top 25 of unmapped measurements. Counts are rounded up to the nearest hundred. Values with a record count &lt;=5 are omitted.</w:t>
      </w:r>
    </w:p>
    <w:tbl>
      <w:tblPr>
        <w:tblStyle w:val="EHDEN"/>
        <w:tblW w:w="0" w:type="auto"/>
        <w:tblLook w:val="0420" w:firstRow="1" w:lastRow="0" w:firstColumn="0" w:lastColumn="0" w:noHBand="0" w:noVBand="1"/>
      </w:tblPr>
      <w:tblGrid>
        <w:gridCol w:w="1279"/>
        <w:gridCol w:w="1618"/>
        <w:gridCol w:w="1189"/>
        <w:gridCol w:w="1206"/>
      </w:tblGrid>
      <w:tr w:rsidR="008769D1" w14:paraId="545001FB"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574EEFD1" w14:textId="77777777" w:rsidR="008769D1" w:rsidRDefault="00DF52C1">
            <w:pPr>
              <w:jc w:val="right"/>
            </w:pPr>
            <w:r>
              <w:t>ROW_NUM</w:t>
            </w:r>
          </w:p>
        </w:tc>
        <w:tc>
          <w:tcPr>
            <w:tcW w:w="0" w:type="auto"/>
          </w:tcPr>
          <w:p w14:paraId="0A52FD7F" w14:textId="77777777" w:rsidR="008769D1" w:rsidRDefault="00DF52C1">
            <w:r>
              <w:t>SOURCE VALUE</w:t>
            </w:r>
          </w:p>
        </w:tc>
        <w:tc>
          <w:tcPr>
            <w:tcW w:w="0" w:type="auto"/>
          </w:tcPr>
          <w:p w14:paraId="2CD39913" w14:textId="77777777" w:rsidR="008769D1" w:rsidRDefault="00DF52C1">
            <w:pPr>
              <w:jc w:val="right"/>
            </w:pPr>
            <w:r>
              <w:t>#RECORDS</w:t>
            </w:r>
          </w:p>
        </w:tc>
        <w:tc>
          <w:tcPr>
            <w:tcW w:w="0" w:type="auto"/>
          </w:tcPr>
          <w:p w14:paraId="4CA4409F" w14:textId="77777777" w:rsidR="008769D1" w:rsidRDefault="00DF52C1">
            <w:pPr>
              <w:jc w:val="right"/>
            </w:pPr>
            <w:r>
              <w:t>#SUBJECTS</w:t>
            </w:r>
          </w:p>
        </w:tc>
      </w:tr>
      <w:tr w:rsidR="008769D1" w14:paraId="232B1B34" w14:textId="77777777">
        <w:tc>
          <w:tcPr>
            <w:tcW w:w="0" w:type="auto"/>
          </w:tcPr>
          <w:p w14:paraId="1C68DB71" w14:textId="77777777" w:rsidR="008769D1" w:rsidRDefault="00DF52C1">
            <w:pPr>
              <w:jc w:val="right"/>
            </w:pPr>
            <w:r>
              <w:t>1</w:t>
            </w:r>
          </w:p>
        </w:tc>
        <w:tc>
          <w:tcPr>
            <w:tcW w:w="0" w:type="auto"/>
          </w:tcPr>
          <w:p w14:paraId="7DB74F0B" w14:textId="77777777" w:rsidR="008769D1" w:rsidRDefault="00DF52C1">
            <w:r>
              <w:t>80101</w:t>
            </w:r>
          </w:p>
        </w:tc>
        <w:tc>
          <w:tcPr>
            <w:tcW w:w="0" w:type="auto"/>
          </w:tcPr>
          <w:p w14:paraId="7C6066C2" w14:textId="77777777" w:rsidR="008769D1" w:rsidRDefault="00DF52C1">
            <w:pPr>
              <w:jc w:val="right"/>
            </w:pPr>
            <w:r>
              <w:t>8,000</w:t>
            </w:r>
          </w:p>
        </w:tc>
        <w:tc>
          <w:tcPr>
            <w:tcW w:w="0" w:type="auto"/>
          </w:tcPr>
          <w:p w14:paraId="195313CB" w14:textId="77777777" w:rsidR="008769D1" w:rsidRDefault="00DF52C1">
            <w:pPr>
              <w:jc w:val="right"/>
            </w:pPr>
            <w:r>
              <w:t>6,200</w:t>
            </w:r>
          </w:p>
        </w:tc>
      </w:tr>
      <w:tr w:rsidR="008769D1" w14:paraId="6859C19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7BF662B" w14:textId="77777777" w:rsidR="008769D1" w:rsidRDefault="00DF52C1">
            <w:pPr>
              <w:jc w:val="right"/>
            </w:pPr>
            <w:r>
              <w:t>2</w:t>
            </w:r>
          </w:p>
        </w:tc>
        <w:tc>
          <w:tcPr>
            <w:tcW w:w="0" w:type="auto"/>
          </w:tcPr>
          <w:p w14:paraId="14BF5604" w14:textId="77777777" w:rsidR="008769D1" w:rsidRDefault="00DF52C1">
            <w:r>
              <w:t>G0431</w:t>
            </w:r>
          </w:p>
        </w:tc>
        <w:tc>
          <w:tcPr>
            <w:tcW w:w="0" w:type="auto"/>
          </w:tcPr>
          <w:p w14:paraId="0B539B7E" w14:textId="77777777" w:rsidR="008769D1" w:rsidRDefault="00DF52C1">
            <w:pPr>
              <w:jc w:val="right"/>
            </w:pPr>
            <w:r>
              <w:t>3,800</w:t>
            </w:r>
          </w:p>
        </w:tc>
        <w:tc>
          <w:tcPr>
            <w:tcW w:w="0" w:type="auto"/>
          </w:tcPr>
          <w:p w14:paraId="2180E18E" w14:textId="77777777" w:rsidR="008769D1" w:rsidRDefault="00DF52C1">
            <w:pPr>
              <w:jc w:val="right"/>
            </w:pPr>
            <w:r>
              <w:t>2,700</w:t>
            </w:r>
          </w:p>
        </w:tc>
      </w:tr>
      <w:tr w:rsidR="008769D1" w14:paraId="71324CEF" w14:textId="77777777">
        <w:tc>
          <w:tcPr>
            <w:tcW w:w="0" w:type="auto"/>
          </w:tcPr>
          <w:p w14:paraId="56641F0F" w14:textId="77777777" w:rsidR="008769D1" w:rsidRDefault="00DF52C1">
            <w:pPr>
              <w:jc w:val="right"/>
            </w:pPr>
            <w:r>
              <w:t>3</w:t>
            </w:r>
          </w:p>
        </w:tc>
        <w:tc>
          <w:tcPr>
            <w:tcW w:w="0" w:type="auto"/>
          </w:tcPr>
          <w:p w14:paraId="5A08698D" w14:textId="77777777" w:rsidR="008769D1" w:rsidRDefault="00DF52C1">
            <w:r>
              <w:t>82055</w:t>
            </w:r>
          </w:p>
        </w:tc>
        <w:tc>
          <w:tcPr>
            <w:tcW w:w="0" w:type="auto"/>
          </w:tcPr>
          <w:p w14:paraId="0FC61DAB" w14:textId="77777777" w:rsidR="008769D1" w:rsidRDefault="00DF52C1">
            <w:pPr>
              <w:jc w:val="right"/>
            </w:pPr>
            <w:r>
              <w:t>2,800</w:t>
            </w:r>
          </w:p>
        </w:tc>
        <w:tc>
          <w:tcPr>
            <w:tcW w:w="0" w:type="auto"/>
          </w:tcPr>
          <w:p w14:paraId="3E6CDBA0" w14:textId="77777777" w:rsidR="008769D1" w:rsidRDefault="00DF52C1">
            <w:pPr>
              <w:jc w:val="right"/>
            </w:pPr>
            <w:r>
              <w:t>2,600</w:t>
            </w:r>
          </w:p>
        </w:tc>
      </w:tr>
      <w:tr w:rsidR="008769D1" w14:paraId="7F25E0E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1BE556D" w14:textId="77777777" w:rsidR="008769D1" w:rsidRDefault="00DF52C1">
            <w:pPr>
              <w:jc w:val="right"/>
            </w:pPr>
            <w:r>
              <w:t>4</w:t>
            </w:r>
          </w:p>
        </w:tc>
        <w:tc>
          <w:tcPr>
            <w:tcW w:w="0" w:type="auto"/>
          </w:tcPr>
          <w:p w14:paraId="6DDFFFF3" w14:textId="77777777" w:rsidR="008769D1" w:rsidRDefault="00DF52C1">
            <w:r>
              <w:t>83925</w:t>
            </w:r>
          </w:p>
        </w:tc>
        <w:tc>
          <w:tcPr>
            <w:tcW w:w="0" w:type="auto"/>
          </w:tcPr>
          <w:p w14:paraId="456B06D0" w14:textId="77777777" w:rsidR="008769D1" w:rsidRDefault="00DF52C1">
            <w:pPr>
              <w:jc w:val="right"/>
            </w:pPr>
            <w:r>
              <w:t>2,300</w:t>
            </w:r>
          </w:p>
        </w:tc>
        <w:tc>
          <w:tcPr>
            <w:tcW w:w="0" w:type="auto"/>
          </w:tcPr>
          <w:p w14:paraId="35F12504" w14:textId="77777777" w:rsidR="008769D1" w:rsidRDefault="00DF52C1">
            <w:pPr>
              <w:jc w:val="right"/>
            </w:pPr>
            <w:r>
              <w:t>1,600</w:t>
            </w:r>
          </w:p>
        </w:tc>
      </w:tr>
      <w:tr w:rsidR="008769D1" w14:paraId="54AA59BE" w14:textId="77777777">
        <w:tc>
          <w:tcPr>
            <w:tcW w:w="0" w:type="auto"/>
          </w:tcPr>
          <w:p w14:paraId="6B3288BC" w14:textId="77777777" w:rsidR="008769D1" w:rsidRDefault="00DF52C1">
            <w:pPr>
              <w:jc w:val="right"/>
            </w:pPr>
            <w:r>
              <w:t>5</w:t>
            </w:r>
          </w:p>
        </w:tc>
        <w:tc>
          <w:tcPr>
            <w:tcW w:w="0" w:type="auto"/>
          </w:tcPr>
          <w:p w14:paraId="0CB48DC2" w14:textId="77777777" w:rsidR="008769D1" w:rsidRDefault="00DF52C1">
            <w:r>
              <w:t>87621</w:t>
            </w:r>
          </w:p>
        </w:tc>
        <w:tc>
          <w:tcPr>
            <w:tcW w:w="0" w:type="auto"/>
          </w:tcPr>
          <w:p w14:paraId="05AF0FE4" w14:textId="77777777" w:rsidR="008769D1" w:rsidRDefault="00DF52C1">
            <w:pPr>
              <w:jc w:val="right"/>
            </w:pPr>
            <w:r>
              <w:t>1,900</w:t>
            </w:r>
          </w:p>
        </w:tc>
        <w:tc>
          <w:tcPr>
            <w:tcW w:w="0" w:type="auto"/>
          </w:tcPr>
          <w:p w14:paraId="28014B16" w14:textId="77777777" w:rsidR="008769D1" w:rsidRDefault="00DF52C1">
            <w:pPr>
              <w:jc w:val="right"/>
            </w:pPr>
            <w:r>
              <w:t>1,800</w:t>
            </w:r>
          </w:p>
        </w:tc>
      </w:tr>
      <w:tr w:rsidR="008769D1" w14:paraId="23CF0C0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41A431" w14:textId="77777777" w:rsidR="008769D1" w:rsidRDefault="00DF52C1">
            <w:pPr>
              <w:jc w:val="right"/>
            </w:pPr>
            <w:r>
              <w:t>6</w:t>
            </w:r>
          </w:p>
        </w:tc>
        <w:tc>
          <w:tcPr>
            <w:tcW w:w="0" w:type="auto"/>
          </w:tcPr>
          <w:p w14:paraId="3F44C14B" w14:textId="77777777" w:rsidR="008769D1" w:rsidRDefault="00DF52C1">
            <w:r>
              <w:t>80154</w:t>
            </w:r>
          </w:p>
        </w:tc>
        <w:tc>
          <w:tcPr>
            <w:tcW w:w="0" w:type="auto"/>
          </w:tcPr>
          <w:p w14:paraId="4BB83DC0" w14:textId="77777777" w:rsidR="008769D1" w:rsidRDefault="00DF52C1">
            <w:pPr>
              <w:jc w:val="right"/>
            </w:pPr>
            <w:r>
              <w:t>1,700</w:t>
            </w:r>
          </w:p>
        </w:tc>
        <w:tc>
          <w:tcPr>
            <w:tcW w:w="0" w:type="auto"/>
          </w:tcPr>
          <w:p w14:paraId="7625D0FA" w14:textId="77777777" w:rsidR="008769D1" w:rsidRDefault="00DF52C1">
            <w:pPr>
              <w:jc w:val="right"/>
            </w:pPr>
            <w:r>
              <w:t>1,500</w:t>
            </w:r>
          </w:p>
        </w:tc>
      </w:tr>
      <w:tr w:rsidR="008769D1" w14:paraId="59470F07" w14:textId="77777777">
        <w:tc>
          <w:tcPr>
            <w:tcW w:w="0" w:type="auto"/>
          </w:tcPr>
          <w:p w14:paraId="590DDA56" w14:textId="77777777" w:rsidR="008769D1" w:rsidRDefault="00DF52C1">
            <w:pPr>
              <w:jc w:val="right"/>
            </w:pPr>
            <w:r>
              <w:t>7</w:t>
            </w:r>
          </w:p>
        </w:tc>
        <w:tc>
          <w:tcPr>
            <w:tcW w:w="0" w:type="auto"/>
          </w:tcPr>
          <w:p w14:paraId="037DF501" w14:textId="77777777" w:rsidR="008769D1" w:rsidRDefault="00DF52C1">
            <w:r>
              <w:t>82145</w:t>
            </w:r>
          </w:p>
        </w:tc>
        <w:tc>
          <w:tcPr>
            <w:tcW w:w="0" w:type="auto"/>
          </w:tcPr>
          <w:p w14:paraId="122CE016" w14:textId="77777777" w:rsidR="008769D1" w:rsidRDefault="00DF52C1">
            <w:pPr>
              <w:jc w:val="right"/>
            </w:pPr>
            <w:r>
              <w:t>1,400</w:t>
            </w:r>
          </w:p>
        </w:tc>
        <w:tc>
          <w:tcPr>
            <w:tcW w:w="0" w:type="auto"/>
          </w:tcPr>
          <w:p w14:paraId="5E9D72B9" w14:textId="77777777" w:rsidR="008769D1" w:rsidRDefault="00DF52C1">
            <w:pPr>
              <w:jc w:val="right"/>
            </w:pPr>
            <w:r>
              <w:t>1,100</w:t>
            </w:r>
          </w:p>
        </w:tc>
      </w:tr>
      <w:tr w:rsidR="008769D1" w14:paraId="0FEFC2A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61867FF" w14:textId="77777777" w:rsidR="008769D1" w:rsidRDefault="00DF52C1">
            <w:pPr>
              <w:jc w:val="right"/>
            </w:pPr>
            <w:r>
              <w:t>8</w:t>
            </w:r>
          </w:p>
        </w:tc>
        <w:tc>
          <w:tcPr>
            <w:tcW w:w="0" w:type="auto"/>
          </w:tcPr>
          <w:p w14:paraId="415A5D0E" w14:textId="77777777" w:rsidR="008769D1" w:rsidRDefault="00DF52C1">
            <w:r>
              <w:t>80100</w:t>
            </w:r>
          </w:p>
        </w:tc>
        <w:tc>
          <w:tcPr>
            <w:tcW w:w="0" w:type="auto"/>
          </w:tcPr>
          <w:p w14:paraId="42B0BD80" w14:textId="77777777" w:rsidR="008769D1" w:rsidRDefault="00DF52C1">
            <w:pPr>
              <w:jc w:val="right"/>
            </w:pPr>
            <w:r>
              <w:t>1,200</w:t>
            </w:r>
          </w:p>
        </w:tc>
        <w:tc>
          <w:tcPr>
            <w:tcW w:w="0" w:type="auto"/>
          </w:tcPr>
          <w:p w14:paraId="1162A20F" w14:textId="77777777" w:rsidR="008769D1" w:rsidRDefault="00DF52C1">
            <w:pPr>
              <w:jc w:val="right"/>
            </w:pPr>
            <w:r>
              <w:t>1,200</w:t>
            </w:r>
          </w:p>
        </w:tc>
      </w:tr>
      <w:tr w:rsidR="008769D1" w14:paraId="7036EA3B" w14:textId="77777777">
        <w:tc>
          <w:tcPr>
            <w:tcW w:w="0" w:type="auto"/>
          </w:tcPr>
          <w:p w14:paraId="7C0BA37C" w14:textId="77777777" w:rsidR="008769D1" w:rsidRDefault="00DF52C1">
            <w:pPr>
              <w:jc w:val="right"/>
            </w:pPr>
            <w:r>
              <w:t>9</w:t>
            </w:r>
          </w:p>
        </w:tc>
        <w:tc>
          <w:tcPr>
            <w:tcW w:w="0" w:type="auto"/>
          </w:tcPr>
          <w:p w14:paraId="658BC0EF" w14:textId="77777777" w:rsidR="008769D1" w:rsidRDefault="00DF52C1">
            <w:r>
              <w:t>83840</w:t>
            </w:r>
          </w:p>
        </w:tc>
        <w:tc>
          <w:tcPr>
            <w:tcW w:w="0" w:type="auto"/>
          </w:tcPr>
          <w:p w14:paraId="3D757873" w14:textId="77777777" w:rsidR="008769D1" w:rsidRDefault="00DF52C1">
            <w:pPr>
              <w:jc w:val="right"/>
            </w:pPr>
            <w:r>
              <w:t>1,100</w:t>
            </w:r>
          </w:p>
        </w:tc>
        <w:tc>
          <w:tcPr>
            <w:tcW w:w="0" w:type="auto"/>
          </w:tcPr>
          <w:p w14:paraId="5E9AB5A2" w14:textId="77777777" w:rsidR="008769D1" w:rsidRDefault="00DF52C1">
            <w:pPr>
              <w:jc w:val="right"/>
            </w:pPr>
            <w:r>
              <w:t>800</w:t>
            </w:r>
          </w:p>
        </w:tc>
      </w:tr>
      <w:tr w:rsidR="008769D1" w14:paraId="22C0AD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C4C63C" w14:textId="77777777" w:rsidR="008769D1" w:rsidRDefault="00DF52C1">
            <w:pPr>
              <w:jc w:val="right"/>
            </w:pPr>
            <w:r>
              <w:t>10</w:t>
            </w:r>
          </w:p>
        </w:tc>
        <w:tc>
          <w:tcPr>
            <w:tcW w:w="0" w:type="auto"/>
          </w:tcPr>
          <w:p w14:paraId="68F59561" w14:textId="77777777" w:rsidR="008769D1" w:rsidRDefault="00DF52C1">
            <w:r>
              <w:t>80102</w:t>
            </w:r>
          </w:p>
        </w:tc>
        <w:tc>
          <w:tcPr>
            <w:tcW w:w="0" w:type="auto"/>
          </w:tcPr>
          <w:p w14:paraId="3070A32C" w14:textId="77777777" w:rsidR="008769D1" w:rsidRDefault="00DF52C1">
            <w:pPr>
              <w:jc w:val="right"/>
            </w:pPr>
            <w:r>
              <w:t>800</w:t>
            </w:r>
          </w:p>
        </w:tc>
        <w:tc>
          <w:tcPr>
            <w:tcW w:w="0" w:type="auto"/>
          </w:tcPr>
          <w:p w14:paraId="6C30AF44" w14:textId="77777777" w:rsidR="008769D1" w:rsidRDefault="00DF52C1">
            <w:pPr>
              <w:jc w:val="right"/>
            </w:pPr>
            <w:r>
              <w:t>800</w:t>
            </w:r>
          </w:p>
        </w:tc>
      </w:tr>
      <w:tr w:rsidR="008769D1" w14:paraId="78568222" w14:textId="77777777">
        <w:tc>
          <w:tcPr>
            <w:tcW w:w="0" w:type="auto"/>
          </w:tcPr>
          <w:p w14:paraId="54C17423" w14:textId="77777777" w:rsidR="008769D1" w:rsidRDefault="00DF52C1">
            <w:pPr>
              <w:jc w:val="right"/>
            </w:pPr>
            <w:r>
              <w:t>11</w:t>
            </w:r>
          </w:p>
        </w:tc>
        <w:tc>
          <w:tcPr>
            <w:tcW w:w="0" w:type="auto"/>
          </w:tcPr>
          <w:p w14:paraId="1C915129" w14:textId="77777777" w:rsidR="008769D1" w:rsidRDefault="00DF52C1">
            <w:r>
              <w:t>82205</w:t>
            </w:r>
          </w:p>
        </w:tc>
        <w:tc>
          <w:tcPr>
            <w:tcW w:w="0" w:type="auto"/>
          </w:tcPr>
          <w:p w14:paraId="0DE361B2" w14:textId="77777777" w:rsidR="008769D1" w:rsidRDefault="00DF52C1">
            <w:pPr>
              <w:jc w:val="right"/>
            </w:pPr>
            <w:r>
              <w:t>800</w:t>
            </w:r>
          </w:p>
        </w:tc>
        <w:tc>
          <w:tcPr>
            <w:tcW w:w="0" w:type="auto"/>
          </w:tcPr>
          <w:p w14:paraId="6727AE4C" w14:textId="77777777" w:rsidR="008769D1" w:rsidRDefault="00DF52C1">
            <w:pPr>
              <w:jc w:val="right"/>
            </w:pPr>
            <w:r>
              <w:t>600</w:t>
            </w:r>
          </w:p>
        </w:tc>
      </w:tr>
      <w:tr w:rsidR="008769D1" w14:paraId="6240E44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CB3B1A" w14:textId="77777777" w:rsidR="008769D1" w:rsidRDefault="00DF52C1">
            <w:pPr>
              <w:jc w:val="right"/>
            </w:pPr>
            <w:r>
              <w:t>12</w:t>
            </w:r>
          </w:p>
        </w:tc>
        <w:tc>
          <w:tcPr>
            <w:tcW w:w="0" w:type="auto"/>
          </w:tcPr>
          <w:p w14:paraId="74A72BE2" w14:textId="77777777" w:rsidR="008769D1" w:rsidRDefault="00DF52C1">
            <w:r>
              <w:t>82003</w:t>
            </w:r>
          </w:p>
        </w:tc>
        <w:tc>
          <w:tcPr>
            <w:tcW w:w="0" w:type="auto"/>
          </w:tcPr>
          <w:p w14:paraId="4C4B7C54" w14:textId="77777777" w:rsidR="008769D1" w:rsidRDefault="00DF52C1">
            <w:pPr>
              <w:jc w:val="right"/>
            </w:pPr>
            <w:r>
              <w:t>700</w:t>
            </w:r>
          </w:p>
        </w:tc>
        <w:tc>
          <w:tcPr>
            <w:tcW w:w="0" w:type="auto"/>
          </w:tcPr>
          <w:p w14:paraId="06ED8CD8" w14:textId="77777777" w:rsidR="008769D1" w:rsidRDefault="00DF52C1">
            <w:pPr>
              <w:jc w:val="right"/>
            </w:pPr>
            <w:r>
              <w:t>700</w:t>
            </w:r>
          </w:p>
        </w:tc>
      </w:tr>
      <w:tr w:rsidR="008769D1" w14:paraId="332A3F1D" w14:textId="77777777">
        <w:tc>
          <w:tcPr>
            <w:tcW w:w="0" w:type="auto"/>
          </w:tcPr>
          <w:p w14:paraId="6E825F44" w14:textId="77777777" w:rsidR="008769D1" w:rsidRDefault="00DF52C1">
            <w:pPr>
              <w:jc w:val="right"/>
            </w:pPr>
            <w:r>
              <w:t>13</w:t>
            </w:r>
          </w:p>
        </w:tc>
        <w:tc>
          <w:tcPr>
            <w:tcW w:w="0" w:type="auto"/>
          </w:tcPr>
          <w:p w14:paraId="1A8DADFD" w14:textId="77777777" w:rsidR="008769D1" w:rsidRDefault="00DF52C1">
            <w:r>
              <w:t>80196</w:t>
            </w:r>
          </w:p>
        </w:tc>
        <w:tc>
          <w:tcPr>
            <w:tcW w:w="0" w:type="auto"/>
          </w:tcPr>
          <w:p w14:paraId="4858872B" w14:textId="77777777" w:rsidR="008769D1" w:rsidRDefault="00DF52C1">
            <w:pPr>
              <w:jc w:val="right"/>
            </w:pPr>
            <w:r>
              <w:t>700</w:t>
            </w:r>
          </w:p>
        </w:tc>
        <w:tc>
          <w:tcPr>
            <w:tcW w:w="0" w:type="auto"/>
          </w:tcPr>
          <w:p w14:paraId="074668AC" w14:textId="77777777" w:rsidR="008769D1" w:rsidRDefault="00DF52C1">
            <w:pPr>
              <w:jc w:val="right"/>
            </w:pPr>
            <w:r>
              <w:t>700</w:t>
            </w:r>
          </w:p>
        </w:tc>
      </w:tr>
      <w:tr w:rsidR="008769D1" w14:paraId="3E38293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C410F3" w14:textId="77777777" w:rsidR="008769D1" w:rsidRDefault="00DF52C1">
            <w:pPr>
              <w:jc w:val="right"/>
            </w:pPr>
            <w:r>
              <w:t>14</w:t>
            </w:r>
          </w:p>
        </w:tc>
        <w:tc>
          <w:tcPr>
            <w:tcW w:w="0" w:type="auto"/>
          </w:tcPr>
          <w:p w14:paraId="5ACB3D2D" w14:textId="77777777" w:rsidR="008769D1" w:rsidRDefault="00DF52C1">
            <w:r>
              <w:t>82520</w:t>
            </w:r>
          </w:p>
        </w:tc>
        <w:tc>
          <w:tcPr>
            <w:tcW w:w="0" w:type="auto"/>
          </w:tcPr>
          <w:p w14:paraId="41F6CDC6" w14:textId="77777777" w:rsidR="008769D1" w:rsidRDefault="00DF52C1">
            <w:pPr>
              <w:jc w:val="right"/>
            </w:pPr>
            <w:r>
              <w:t>700</w:t>
            </w:r>
          </w:p>
        </w:tc>
        <w:tc>
          <w:tcPr>
            <w:tcW w:w="0" w:type="auto"/>
          </w:tcPr>
          <w:p w14:paraId="34410A62" w14:textId="77777777" w:rsidR="008769D1" w:rsidRDefault="00DF52C1">
            <w:pPr>
              <w:jc w:val="right"/>
            </w:pPr>
            <w:r>
              <w:t>600</w:t>
            </w:r>
          </w:p>
        </w:tc>
      </w:tr>
      <w:tr w:rsidR="008769D1" w14:paraId="7315516C" w14:textId="77777777">
        <w:tc>
          <w:tcPr>
            <w:tcW w:w="0" w:type="auto"/>
          </w:tcPr>
          <w:p w14:paraId="0B91239B" w14:textId="77777777" w:rsidR="008769D1" w:rsidRDefault="00DF52C1">
            <w:pPr>
              <w:jc w:val="right"/>
            </w:pPr>
            <w:r>
              <w:t>15</w:t>
            </w:r>
          </w:p>
        </w:tc>
        <w:tc>
          <w:tcPr>
            <w:tcW w:w="0" w:type="auto"/>
          </w:tcPr>
          <w:p w14:paraId="5A0FACE0" w14:textId="77777777" w:rsidR="008769D1" w:rsidRDefault="00DF52C1">
            <w:r>
              <w:t>82491</w:t>
            </w:r>
          </w:p>
        </w:tc>
        <w:tc>
          <w:tcPr>
            <w:tcW w:w="0" w:type="auto"/>
          </w:tcPr>
          <w:p w14:paraId="2667F6BA" w14:textId="77777777" w:rsidR="008769D1" w:rsidRDefault="00DF52C1">
            <w:pPr>
              <w:jc w:val="right"/>
            </w:pPr>
            <w:r>
              <w:t>600</w:t>
            </w:r>
          </w:p>
        </w:tc>
        <w:tc>
          <w:tcPr>
            <w:tcW w:w="0" w:type="auto"/>
          </w:tcPr>
          <w:p w14:paraId="7D70FFE1" w14:textId="77777777" w:rsidR="008769D1" w:rsidRDefault="00DF52C1">
            <w:pPr>
              <w:jc w:val="right"/>
            </w:pPr>
            <w:r>
              <w:t>600</w:t>
            </w:r>
          </w:p>
        </w:tc>
      </w:tr>
      <w:tr w:rsidR="008769D1" w14:paraId="304941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3E191A6" w14:textId="77777777" w:rsidR="008769D1" w:rsidRDefault="00DF52C1">
            <w:pPr>
              <w:jc w:val="right"/>
            </w:pPr>
            <w:r>
              <w:t>16</w:t>
            </w:r>
          </w:p>
        </w:tc>
        <w:tc>
          <w:tcPr>
            <w:tcW w:w="0" w:type="auto"/>
          </w:tcPr>
          <w:p w14:paraId="4F9D590E" w14:textId="77777777" w:rsidR="008769D1" w:rsidRDefault="00DF52C1">
            <w:r>
              <w:t>83805</w:t>
            </w:r>
          </w:p>
        </w:tc>
        <w:tc>
          <w:tcPr>
            <w:tcW w:w="0" w:type="auto"/>
          </w:tcPr>
          <w:p w14:paraId="626E606D" w14:textId="77777777" w:rsidR="008769D1" w:rsidRDefault="00DF52C1">
            <w:pPr>
              <w:jc w:val="right"/>
            </w:pPr>
            <w:r>
              <w:t>600</w:t>
            </w:r>
          </w:p>
        </w:tc>
        <w:tc>
          <w:tcPr>
            <w:tcW w:w="0" w:type="auto"/>
          </w:tcPr>
          <w:p w14:paraId="3F76167B" w14:textId="77777777" w:rsidR="008769D1" w:rsidRDefault="00DF52C1">
            <w:pPr>
              <w:jc w:val="right"/>
            </w:pPr>
            <w:r>
              <w:t>500</w:t>
            </w:r>
          </w:p>
        </w:tc>
      </w:tr>
      <w:tr w:rsidR="008769D1" w14:paraId="41B6F893" w14:textId="77777777">
        <w:tc>
          <w:tcPr>
            <w:tcW w:w="0" w:type="auto"/>
          </w:tcPr>
          <w:p w14:paraId="05573D8A" w14:textId="77777777" w:rsidR="008769D1" w:rsidRDefault="00DF52C1">
            <w:pPr>
              <w:jc w:val="right"/>
            </w:pPr>
            <w:r>
              <w:t>17</w:t>
            </w:r>
          </w:p>
        </w:tc>
        <w:tc>
          <w:tcPr>
            <w:tcW w:w="0" w:type="auto"/>
          </w:tcPr>
          <w:p w14:paraId="7EE07BD8" w14:textId="77777777" w:rsidR="008769D1" w:rsidRDefault="00DF52C1">
            <w:r>
              <w:t>G0430</w:t>
            </w:r>
          </w:p>
        </w:tc>
        <w:tc>
          <w:tcPr>
            <w:tcW w:w="0" w:type="auto"/>
          </w:tcPr>
          <w:p w14:paraId="04FC0DD3" w14:textId="77777777" w:rsidR="008769D1" w:rsidRDefault="00DF52C1">
            <w:pPr>
              <w:jc w:val="right"/>
            </w:pPr>
            <w:r>
              <w:t>300</w:t>
            </w:r>
          </w:p>
        </w:tc>
        <w:tc>
          <w:tcPr>
            <w:tcW w:w="0" w:type="auto"/>
          </w:tcPr>
          <w:p w14:paraId="54AB10F9" w14:textId="77777777" w:rsidR="008769D1" w:rsidRDefault="00DF52C1">
            <w:pPr>
              <w:jc w:val="right"/>
            </w:pPr>
            <w:r>
              <w:t>300</w:t>
            </w:r>
          </w:p>
        </w:tc>
      </w:tr>
      <w:tr w:rsidR="008769D1" w14:paraId="7E097A8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36AEA42" w14:textId="77777777" w:rsidR="008769D1" w:rsidRDefault="00DF52C1">
            <w:pPr>
              <w:jc w:val="right"/>
            </w:pPr>
            <w:r>
              <w:t>18</w:t>
            </w:r>
          </w:p>
        </w:tc>
        <w:tc>
          <w:tcPr>
            <w:tcW w:w="0" w:type="auto"/>
          </w:tcPr>
          <w:p w14:paraId="57A9AB0F" w14:textId="77777777" w:rsidR="008769D1" w:rsidRDefault="00DF52C1">
            <w:r>
              <w:t>82492</w:t>
            </w:r>
          </w:p>
        </w:tc>
        <w:tc>
          <w:tcPr>
            <w:tcW w:w="0" w:type="auto"/>
          </w:tcPr>
          <w:p w14:paraId="23144A6C" w14:textId="77777777" w:rsidR="008769D1" w:rsidRDefault="00DF52C1">
            <w:pPr>
              <w:jc w:val="right"/>
            </w:pPr>
            <w:r>
              <w:t>300</w:t>
            </w:r>
          </w:p>
        </w:tc>
        <w:tc>
          <w:tcPr>
            <w:tcW w:w="0" w:type="auto"/>
          </w:tcPr>
          <w:p w14:paraId="5C77E142" w14:textId="77777777" w:rsidR="008769D1" w:rsidRDefault="00DF52C1">
            <w:pPr>
              <w:jc w:val="right"/>
            </w:pPr>
            <w:r>
              <w:t>200</w:t>
            </w:r>
          </w:p>
        </w:tc>
      </w:tr>
      <w:tr w:rsidR="008769D1" w14:paraId="7261B945" w14:textId="77777777">
        <w:tc>
          <w:tcPr>
            <w:tcW w:w="0" w:type="auto"/>
          </w:tcPr>
          <w:p w14:paraId="4CADF61D" w14:textId="77777777" w:rsidR="008769D1" w:rsidRDefault="00DF52C1">
            <w:pPr>
              <w:jc w:val="right"/>
            </w:pPr>
            <w:r>
              <w:t>19</w:t>
            </w:r>
          </w:p>
        </w:tc>
        <w:tc>
          <w:tcPr>
            <w:tcW w:w="0" w:type="auto"/>
          </w:tcPr>
          <w:p w14:paraId="48C7A08F" w14:textId="77777777" w:rsidR="008769D1" w:rsidRDefault="00DF52C1">
            <w:r>
              <w:t>82541</w:t>
            </w:r>
          </w:p>
        </w:tc>
        <w:tc>
          <w:tcPr>
            <w:tcW w:w="0" w:type="auto"/>
          </w:tcPr>
          <w:p w14:paraId="2D67689D" w14:textId="77777777" w:rsidR="008769D1" w:rsidRDefault="00DF52C1">
            <w:pPr>
              <w:jc w:val="right"/>
            </w:pPr>
            <w:r>
              <w:t>300</w:t>
            </w:r>
          </w:p>
        </w:tc>
        <w:tc>
          <w:tcPr>
            <w:tcW w:w="0" w:type="auto"/>
          </w:tcPr>
          <w:p w14:paraId="732520A1" w14:textId="77777777" w:rsidR="008769D1" w:rsidRDefault="00DF52C1">
            <w:pPr>
              <w:jc w:val="right"/>
            </w:pPr>
            <w:r>
              <w:t>300</w:t>
            </w:r>
          </w:p>
        </w:tc>
      </w:tr>
      <w:tr w:rsidR="008769D1" w14:paraId="786BC55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0D84C7" w14:textId="77777777" w:rsidR="008769D1" w:rsidRDefault="00DF52C1">
            <w:pPr>
              <w:jc w:val="right"/>
            </w:pPr>
            <w:r>
              <w:t>20</w:t>
            </w:r>
          </w:p>
        </w:tc>
        <w:tc>
          <w:tcPr>
            <w:tcW w:w="0" w:type="auto"/>
          </w:tcPr>
          <w:p w14:paraId="63AB91BE" w14:textId="77777777" w:rsidR="008769D1" w:rsidRDefault="00DF52C1">
            <w:r>
              <w:t>88347</w:t>
            </w:r>
          </w:p>
        </w:tc>
        <w:tc>
          <w:tcPr>
            <w:tcW w:w="0" w:type="auto"/>
          </w:tcPr>
          <w:p w14:paraId="480322DB" w14:textId="77777777" w:rsidR="008769D1" w:rsidRDefault="00DF52C1">
            <w:pPr>
              <w:jc w:val="right"/>
            </w:pPr>
            <w:r>
              <w:t>200</w:t>
            </w:r>
          </w:p>
        </w:tc>
        <w:tc>
          <w:tcPr>
            <w:tcW w:w="0" w:type="auto"/>
          </w:tcPr>
          <w:p w14:paraId="3B5CF690" w14:textId="77777777" w:rsidR="008769D1" w:rsidRDefault="00DF52C1">
            <w:pPr>
              <w:jc w:val="right"/>
            </w:pPr>
            <w:r>
              <w:t>200</w:t>
            </w:r>
          </w:p>
        </w:tc>
      </w:tr>
      <w:tr w:rsidR="008769D1" w14:paraId="738920D3" w14:textId="77777777">
        <w:tc>
          <w:tcPr>
            <w:tcW w:w="0" w:type="auto"/>
          </w:tcPr>
          <w:p w14:paraId="597E319B" w14:textId="77777777" w:rsidR="008769D1" w:rsidRDefault="00DF52C1">
            <w:pPr>
              <w:jc w:val="right"/>
            </w:pPr>
            <w:r>
              <w:t>21</w:t>
            </w:r>
          </w:p>
        </w:tc>
        <w:tc>
          <w:tcPr>
            <w:tcW w:w="0" w:type="auto"/>
          </w:tcPr>
          <w:p w14:paraId="5941FE85" w14:textId="77777777" w:rsidR="008769D1" w:rsidRDefault="00DF52C1">
            <w:r>
              <w:t>82544</w:t>
            </w:r>
          </w:p>
        </w:tc>
        <w:tc>
          <w:tcPr>
            <w:tcW w:w="0" w:type="auto"/>
          </w:tcPr>
          <w:p w14:paraId="53CE0DC8" w14:textId="77777777" w:rsidR="008769D1" w:rsidRDefault="00DF52C1">
            <w:pPr>
              <w:jc w:val="right"/>
            </w:pPr>
            <w:r>
              <w:t>100</w:t>
            </w:r>
          </w:p>
        </w:tc>
        <w:tc>
          <w:tcPr>
            <w:tcW w:w="0" w:type="auto"/>
          </w:tcPr>
          <w:p w14:paraId="22F386DA" w14:textId="77777777" w:rsidR="008769D1" w:rsidRDefault="00DF52C1">
            <w:pPr>
              <w:jc w:val="right"/>
            </w:pPr>
            <w:r>
              <w:t>100</w:t>
            </w:r>
          </w:p>
        </w:tc>
      </w:tr>
      <w:tr w:rsidR="008769D1" w14:paraId="467CE8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BD315D" w14:textId="77777777" w:rsidR="008769D1" w:rsidRDefault="00DF52C1">
            <w:pPr>
              <w:jc w:val="right"/>
            </w:pPr>
            <w:r>
              <w:t>22</w:t>
            </w:r>
          </w:p>
        </w:tc>
        <w:tc>
          <w:tcPr>
            <w:tcW w:w="0" w:type="auto"/>
          </w:tcPr>
          <w:p w14:paraId="6B1BC095" w14:textId="77777777" w:rsidR="008769D1" w:rsidRDefault="00DF52C1">
            <w:r>
              <w:t>82651</w:t>
            </w:r>
          </w:p>
        </w:tc>
        <w:tc>
          <w:tcPr>
            <w:tcW w:w="0" w:type="auto"/>
          </w:tcPr>
          <w:p w14:paraId="22B80174" w14:textId="77777777" w:rsidR="008769D1" w:rsidRDefault="00DF52C1">
            <w:pPr>
              <w:jc w:val="right"/>
            </w:pPr>
            <w:r>
              <w:t>100</w:t>
            </w:r>
          </w:p>
        </w:tc>
        <w:tc>
          <w:tcPr>
            <w:tcW w:w="0" w:type="auto"/>
          </w:tcPr>
          <w:p w14:paraId="081C7338" w14:textId="77777777" w:rsidR="008769D1" w:rsidRDefault="00DF52C1">
            <w:pPr>
              <w:jc w:val="right"/>
            </w:pPr>
            <w:r>
              <w:t>100</w:t>
            </w:r>
          </w:p>
        </w:tc>
      </w:tr>
      <w:tr w:rsidR="008769D1" w14:paraId="60769AE9" w14:textId="77777777">
        <w:tc>
          <w:tcPr>
            <w:tcW w:w="0" w:type="auto"/>
          </w:tcPr>
          <w:p w14:paraId="40DE800E" w14:textId="77777777" w:rsidR="008769D1" w:rsidRDefault="00DF52C1">
            <w:pPr>
              <w:jc w:val="right"/>
            </w:pPr>
            <w:r>
              <w:t>23</w:t>
            </w:r>
          </w:p>
        </w:tc>
        <w:tc>
          <w:tcPr>
            <w:tcW w:w="0" w:type="auto"/>
          </w:tcPr>
          <w:p w14:paraId="32E36A4F" w14:textId="77777777" w:rsidR="008769D1" w:rsidRDefault="00DF52C1">
            <w:r>
              <w:t>83887</w:t>
            </w:r>
          </w:p>
        </w:tc>
        <w:tc>
          <w:tcPr>
            <w:tcW w:w="0" w:type="auto"/>
          </w:tcPr>
          <w:p w14:paraId="59722EA4" w14:textId="77777777" w:rsidR="008769D1" w:rsidRDefault="00DF52C1">
            <w:pPr>
              <w:jc w:val="right"/>
            </w:pPr>
            <w:r>
              <w:t>100</w:t>
            </w:r>
          </w:p>
        </w:tc>
        <w:tc>
          <w:tcPr>
            <w:tcW w:w="0" w:type="auto"/>
          </w:tcPr>
          <w:p w14:paraId="0C743088" w14:textId="77777777" w:rsidR="008769D1" w:rsidRDefault="00DF52C1">
            <w:pPr>
              <w:jc w:val="right"/>
            </w:pPr>
            <w:r>
              <w:t>100</w:t>
            </w:r>
          </w:p>
        </w:tc>
      </w:tr>
      <w:tr w:rsidR="008769D1" w14:paraId="0DB7C8B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21BDC0" w14:textId="77777777" w:rsidR="008769D1" w:rsidRDefault="00DF52C1">
            <w:pPr>
              <w:jc w:val="right"/>
            </w:pPr>
            <w:r>
              <w:lastRenderedPageBreak/>
              <w:t>24</w:t>
            </w:r>
          </w:p>
        </w:tc>
        <w:tc>
          <w:tcPr>
            <w:tcW w:w="0" w:type="auto"/>
          </w:tcPr>
          <w:p w14:paraId="4679582D" w14:textId="77777777" w:rsidR="008769D1" w:rsidRDefault="00DF52C1">
            <w:r>
              <w:t>80182</w:t>
            </w:r>
          </w:p>
        </w:tc>
        <w:tc>
          <w:tcPr>
            <w:tcW w:w="0" w:type="auto"/>
          </w:tcPr>
          <w:p w14:paraId="38387FA1" w14:textId="77777777" w:rsidR="008769D1" w:rsidRDefault="00DF52C1">
            <w:pPr>
              <w:jc w:val="right"/>
            </w:pPr>
            <w:r>
              <w:t>100</w:t>
            </w:r>
          </w:p>
        </w:tc>
        <w:tc>
          <w:tcPr>
            <w:tcW w:w="0" w:type="auto"/>
          </w:tcPr>
          <w:p w14:paraId="6A850FB0" w14:textId="77777777" w:rsidR="008769D1" w:rsidRDefault="00DF52C1">
            <w:pPr>
              <w:jc w:val="right"/>
            </w:pPr>
            <w:r>
              <w:t>100</w:t>
            </w:r>
          </w:p>
        </w:tc>
      </w:tr>
      <w:tr w:rsidR="008769D1" w14:paraId="668A8956" w14:textId="77777777">
        <w:tc>
          <w:tcPr>
            <w:tcW w:w="0" w:type="auto"/>
          </w:tcPr>
          <w:p w14:paraId="5E9C4FBA" w14:textId="77777777" w:rsidR="008769D1" w:rsidRDefault="00DF52C1">
            <w:pPr>
              <w:jc w:val="right"/>
            </w:pPr>
            <w:r>
              <w:t>25</w:t>
            </w:r>
          </w:p>
        </w:tc>
        <w:tc>
          <w:tcPr>
            <w:tcW w:w="0" w:type="auto"/>
          </w:tcPr>
          <w:p w14:paraId="2DAB6957" w14:textId="77777777" w:rsidR="008769D1" w:rsidRDefault="00DF52C1">
            <w:r>
              <w:t>82980</w:t>
            </w:r>
          </w:p>
        </w:tc>
        <w:tc>
          <w:tcPr>
            <w:tcW w:w="0" w:type="auto"/>
          </w:tcPr>
          <w:p w14:paraId="23F4EF1F" w14:textId="77777777" w:rsidR="008769D1" w:rsidRDefault="00DF52C1">
            <w:pPr>
              <w:jc w:val="right"/>
            </w:pPr>
            <w:r>
              <w:t>100</w:t>
            </w:r>
          </w:p>
        </w:tc>
        <w:tc>
          <w:tcPr>
            <w:tcW w:w="0" w:type="auto"/>
          </w:tcPr>
          <w:p w14:paraId="06863ACD" w14:textId="77777777" w:rsidR="008769D1" w:rsidRDefault="00DF52C1">
            <w:pPr>
              <w:jc w:val="right"/>
            </w:pPr>
            <w:r>
              <w:t>100</w:t>
            </w:r>
          </w:p>
        </w:tc>
      </w:tr>
    </w:tbl>
    <w:p w14:paraId="6BC3914A" w14:textId="77777777" w:rsidR="008769D1" w:rsidRDefault="00DF52C1">
      <w:r>
        <w:t>Query executed in 1.73 secs</w:t>
      </w:r>
    </w:p>
    <w:p w14:paraId="48A9B70C" w14:textId="77777777" w:rsidR="008769D1" w:rsidRDefault="00DF52C1">
      <w:r>
        <w:t>Table 10. Top 25 of unmapped observations. Counts are rounded up to the nearest hundred. Values with a record count &lt;=5 are omitted.</w:t>
      </w:r>
    </w:p>
    <w:tbl>
      <w:tblPr>
        <w:tblStyle w:val="EHDEN"/>
        <w:tblW w:w="0" w:type="auto"/>
        <w:tblLook w:val="0420" w:firstRow="1" w:lastRow="0" w:firstColumn="0" w:lastColumn="0" w:noHBand="0" w:noVBand="1"/>
      </w:tblPr>
      <w:tblGrid>
        <w:gridCol w:w="1279"/>
        <w:gridCol w:w="1618"/>
        <w:gridCol w:w="1189"/>
        <w:gridCol w:w="1206"/>
      </w:tblGrid>
      <w:tr w:rsidR="008769D1" w14:paraId="7C9CE2E3"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31E0283E" w14:textId="77777777" w:rsidR="008769D1" w:rsidRDefault="00DF52C1">
            <w:pPr>
              <w:jc w:val="right"/>
            </w:pPr>
            <w:r>
              <w:t>ROW_NUM</w:t>
            </w:r>
          </w:p>
        </w:tc>
        <w:tc>
          <w:tcPr>
            <w:tcW w:w="0" w:type="auto"/>
          </w:tcPr>
          <w:p w14:paraId="7F74A70A" w14:textId="77777777" w:rsidR="008769D1" w:rsidRDefault="00DF52C1">
            <w:r>
              <w:t>SOURCE VALUE</w:t>
            </w:r>
          </w:p>
        </w:tc>
        <w:tc>
          <w:tcPr>
            <w:tcW w:w="0" w:type="auto"/>
          </w:tcPr>
          <w:p w14:paraId="393926A4" w14:textId="77777777" w:rsidR="008769D1" w:rsidRDefault="00DF52C1">
            <w:pPr>
              <w:jc w:val="right"/>
            </w:pPr>
            <w:r>
              <w:t>#RECORDS</w:t>
            </w:r>
          </w:p>
        </w:tc>
        <w:tc>
          <w:tcPr>
            <w:tcW w:w="0" w:type="auto"/>
          </w:tcPr>
          <w:p w14:paraId="608C2CBB" w14:textId="77777777" w:rsidR="008769D1" w:rsidRDefault="00DF52C1">
            <w:pPr>
              <w:jc w:val="right"/>
            </w:pPr>
            <w:r>
              <w:t>#SUBJECTS</w:t>
            </w:r>
          </w:p>
        </w:tc>
      </w:tr>
      <w:tr w:rsidR="008769D1" w14:paraId="73CBF7B2" w14:textId="77777777">
        <w:tc>
          <w:tcPr>
            <w:tcW w:w="0" w:type="auto"/>
          </w:tcPr>
          <w:p w14:paraId="29B92051" w14:textId="77777777" w:rsidR="008769D1" w:rsidRDefault="00DF52C1">
            <w:pPr>
              <w:jc w:val="right"/>
            </w:pPr>
            <w:r>
              <w:t>1</w:t>
            </w:r>
          </w:p>
        </w:tc>
        <w:tc>
          <w:tcPr>
            <w:tcW w:w="0" w:type="auto"/>
          </w:tcPr>
          <w:p w14:paraId="3E199506" w14:textId="77777777" w:rsidR="008769D1" w:rsidRDefault="00DF52C1">
            <w:r>
              <w:t>G8445</w:t>
            </w:r>
          </w:p>
        </w:tc>
        <w:tc>
          <w:tcPr>
            <w:tcW w:w="0" w:type="auto"/>
          </w:tcPr>
          <w:p w14:paraId="7676D999" w14:textId="77777777" w:rsidR="008769D1" w:rsidRDefault="00DF52C1">
            <w:pPr>
              <w:jc w:val="right"/>
            </w:pPr>
            <w:r>
              <w:t>56,100</w:t>
            </w:r>
          </w:p>
        </w:tc>
        <w:tc>
          <w:tcPr>
            <w:tcW w:w="0" w:type="auto"/>
          </w:tcPr>
          <w:p w14:paraId="4886BB4B" w14:textId="77777777" w:rsidR="008769D1" w:rsidRDefault="00DF52C1">
            <w:pPr>
              <w:jc w:val="right"/>
            </w:pPr>
            <w:r>
              <w:t>35,600</w:t>
            </w:r>
          </w:p>
        </w:tc>
      </w:tr>
      <w:tr w:rsidR="008769D1" w14:paraId="46D69B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EA647E" w14:textId="77777777" w:rsidR="008769D1" w:rsidRDefault="00DF52C1">
            <w:pPr>
              <w:jc w:val="right"/>
            </w:pPr>
            <w:r>
              <w:t>2</w:t>
            </w:r>
          </w:p>
        </w:tc>
        <w:tc>
          <w:tcPr>
            <w:tcW w:w="0" w:type="auto"/>
          </w:tcPr>
          <w:p w14:paraId="251E274B" w14:textId="77777777" w:rsidR="008769D1" w:rsidRDefault="00DF52C1">
            <w:r>
              <w:t>G8447</w:t>
            </w:r>
          </w:p>
        </w:tc>
        <w:tc>
          <w:tcPr>
            <w:tcW w:w="0" w:type="auto"/>
          </w:tcPr>
          <w:p w14:paraId="10D622EB" w14:textId="77777777" w:rsidR="008769D1" w:rsidRDefault="00DF52C1">
            <w:pPr>
              <w:jc w:val="right"/>
            </w:pPr>
            <w:r>
              <w:t>33,900</w:t>
            </w:r>
          </w:p>
        </w:tc>
        <w:tc>
          <w:tcPr>
            <w:tcW w:w="0" w:type="auto"/>
          </w:tcPr>
          <w:p w14:paraId="02064D78" w14:textId="77777777" w:rsidR="008769D1" w:rsidRDefault="00DF52C1">
            <w:pPr>
              <w:jc w:val="right"/>
            </w:pPr>
            <w:r>
              <w:t>25,500</w:t>
            </w:r>
          </w:p>
        </w:tc>
      </w:tr>
      <w:tr w:rsidR="008769D1" w14:paraId="65F39172" w14:textId="77777777">
        <w:tc>
          <w:tcPr>
            <w:tcW w:w="0" w:type="auto"/>
          </w:tcPr>
          <w:p w14:paraId="321D61AF" w14:textId="77777777" w:rsidR="008769D1" w:rsidRDefault="00DF52C1">
            <w:pPr>
              <w:jc w:val="right"/>
            </w:pPr>
            <w:r>
              <w:t>3</w:t>
            </w:r>
          </w:p>
        </w:tc>
        <w:tc>
          <w:tcPr>
            <w:tcW w:w="0" w:type="auto"/>
          </w:tcPr>
          <w:p w14:paraId="2C393A29" w14:textId="77777777" w:rsidR="008769D1" w:rsidRDefault="00DF52C1">
            <w:r>
              <w:t>G8443</w:t>
            </w:r>
          </w:p>
        </w:tc>
        <w:tc>
          <w:tcPr>
            <w:tcW w:w="0" w:type="auto"/>
          </w:tcPr>
          <w:p w14:paraId="2A790A97" w14:textId="77777777" w:rsidR="008769D1" w:rsidRDefault="00DF52C1">
            <w:pPr>
              <w:jc w:val="right"/>
            </w:pPr>
            <w:r>
              <w:t>15,900</w:t>
            </w:r>
          </w:p>
        </w:tc>
        <w:tc>
          <w:tcPr>
            <w:tcW w:w="0" w:type="auto"/>
          </w:tcPr>
          <w:p w14:paraId="00981894" w14:textId="77777777" w:rsidR="008769D1" w:rsidRDefault="00DF52C1">
            <w:pPr>
              <w:jc w:val="right"/>
            </w:pPr>
            <w:r>
              <w:t>13,700</w:t>
            </w:r>
          </w:p>
        </w:tc>
      </w:tr>
      <w:tr w:rsidR="008769D1" w14:paraId="19A1FC0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1FBEA5" w14:textId="77777777" w:rsidR="008769D1" w:rsidRDefault="00DF52C1">
            <w:pPr>
              <w:jc w:val="right"/>
            </w:pPr>
            <w:r>
              <w:t>4</w:t>
            </w:r>
          </w:p>
        </w:tc>
        <w:tc>
          <w:tcPr>
            <w:tcW w:w="0" w:type="auto"/>
          </w:tcPr>
          <w:p w14:paraId="78E1AB63" w14:textId="77777777" w:rsidR="008769D1" w:rsidRDefault="00DF52C1">
            <w:r>
              <w:t>G8446</w:t>
            </w:r>
          </w:p>
        </w:tc>
        <w:tc>
          <w:tcPr>
            <w:tcW w:w="0" w:type="auto"/>
          </w:tcPr>
          <w:p w14:paraId="0478E0F1" w14:textId="77777777" w:rsidR="008769D1" w:rsidRDefault="00DF52C1">
            <w:pPr>
              <w:jc w:val="right"/>
            </w:pPr>
            <w:r>
              <w:t>13,700</w:t>
            </w:r>
          </w:p>
        </w:tc>
        <w:tc>
          <w:tcPr>
            <w:tcW w:w="0" w:type="auto"/>
          </w:tcPr>
          <w:p w14:paraId="2C5A274A" w14:textId="77777777" w:rsidR="008769D1" w:rsidRDefault="00DF52C1">
            <w:pPr>
              <w:jc w:val="right"/>
            </w:pPr>
            <w:r>
              <w:t>12,100</w:t>
            </w:r>
          </w:p>
        </w:tc>
      </w:tr>
      <w:tr w:rsidR="008769D1" w14:paraId="311DC1A2" w14:textId="77777777">
        <w:tc>
          <w:tcPr>
            <w:tcW w:w="0" w:type="auto"/>
          </w:tcPr>
          <w:p w14:paraId="764E7095" w14:textId="77777777" w:rsidR="008769D1" w:rsidRDefault="00DF52C1">
            <w:pPr>
              <w:jc w:val="right"/>
            </w:pPr>
            <w:r>
              <w:t>5</w:t>
            </w:r>
          </w:p>
        </w:tc>
        <w:tc>
          <w:tcPr>
            <w:tcW w:w="0" w:type="auto"/>
          </w:tcPr>
          <w:p w14:paraId="3A41EE61" w14:textId="77777777" w:rsidR="008769D1" w:rsidRDefault="00DF52C1">
            <w:r>
              <w:t>G8553</w:t>
            </w:r>
          </w:p>
        </w:tc>
        <w:tc>
          <w:tcPr>
            <w:tcW w:w="0" w:type="auto"/>
          </w:tcPr>
          <w:p w14:paraId="0E62C899" w14:textId="77777777" w:rsidR="008769D1" w:rsidRDefault="00DF52C1">
            <w:pPr>
              <w:jc w:val="right"/>
            </w:pPr>
            <w:r>
              <w:t>10,100</w:t>
            </w:r>
          </w:p>
        </w:tc>
        <w:tc>
          <w:tcPr>
            <w:tcW w:w="0" w:type="auto"/>
          </w:tcPr>
          <w:p w14:paraId="7EB64263" w14:textId="77777777" w:rsidR="008769D1" w:rsidRDefault="00DF52C1">
            <w:pPr>
              <w:jc w:val="right"/>
            </w:pPr>
            <w:r>
              <w:t>9,000</w:t>
            </w:r>
          </w:p>
        </w:tc>
      </w:tr>
      <w:tr w:rsidR="008769D1" w14:paraId="4C3444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9A2C75" w14:textId="77777777" w:rsidR="008769D1" w:rsidRDefault="00DF52C1">
            <w:pPr>
              <w:jc w:val="right"/>
            </w:pPr>
            <w:r>
              <w:t>6</w:t>
            </w:r>
          </w:p>
        </w:tc>
        <w:tc>
          <w:tcPr>
            <w:tcW w:w="0" w:type="auto"/>
          </w:tcPr>
          <w:p w14:paraId="7EA85EB7" w14:textId="77777777" w:rsidR="008769D1" w:rsidRDefault="00DF52C1">
            <w:r>
              <w:t>G8457</w:t>
            </w:r>
          </w:p>
        </w:tc>
        <w:tc>
          <w:tcPr>
            <w:tcW w:w="0" w:type="auto"/>
          </w:tcPr>
          <w:p w14:paraId="1C4686FF" w14:textId="77777777" w:rsidR="008769D1" w:rsidRDefault="00DF52C1">
            <w:pPr>
              <w:jc w:val="right"/>
            </w:pPr>
            <w:r>
              <w:t>6,000</w:t>
            </w:r>
          </w:p>
        </w:tc>
        <w:tc>
          <w:tcPr>
            <w:tcW w:w="0" w:type="auto"/>
          </w:tcPr>
          <w:p w14:paraId="58B5A97F" w14:textId="77777777" w:rsidR="008769D1" w:rsidRDefault="00DF52C1">
            <w:pPr>
              <w:jc w:val="right"/>
            </w:pPr>
            <w:r>
              <w:t>5,600</w:t>
            </w:r>
          </w:p>
        </w:tc>
      </w:tr>
      <w:tr w:rsidR="008769D1" w14:paraId="0F0596EA" w14:textId="77777777">
        <w:tc>
          <w:tcPr>
            <w:tcW w:w="0" w:type="auto"/>
          </w:tcPr>
          <w:p w14:paraId="0C295B48" w14:textId="77777777" w:rsidR="008769D1" w:rsidRDefault="00DF52C1">
            <w:pPr>
              <w:jc w:val="right"/>
            </w:pPr>
            <w:r>
              <w:t>7</w:t>
            </w:r>
          </w:p>
        </w:tc>
        <w:tc>
          <w:tcPr>
            <w:tcW w:w="0" w:type="auto"/>
          </w:tcPr>
          <w:p w14:paraId="299F8B36" w14:textId="77777777" w:rsidR="008769D1" w:rsidRDefault="00DF52C1">
            <w:r>
              <w:t>G8448</w:t>
            </w:r>
          </w:p>
        </w:tc>
        <w:tc>
          <w:tcPr>
            <w:tcW w:w="0" w:type="auto"/>
          </w:tcPr>
          <w:p w14:paraId="68AC56FA" w14:textId="77777777" w:rsidR="008769D1" w:rsidRDefault="00DF52C1">
            <w:pPr>
              <w:jc w:val="right"/>
            </w:pPr>
            <w:r>
              <w:t>5,500</w:t>
            </w:r>
          </w:p>
        </w:tc>
        <w:tc>
          <w:tcPr>
            <w:tcW w:w="0" w:type="auto"/>
          </w:tcPr>
          <w:p w14:paraId="3691B626" w14:textId="77777777" w:rsidR="008769D1" w:rsidRDefault="00DF52C1">
            <w:pPr>
              <w:jc w:val="right"/>
            </w:pPr>
            <w:r>
              <w:t>5,200</w:t>
            </w:r>
          </w:p>
        </w:tc>
      </w:tr>
      <w:tr w:rsidR="008769D1" w14:paraId="6D77D82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7B50F1" w14:textId="77777777" w:rsidR="008769D1" w:rsidRDefault="00DF52C1">
            <w:pPr>
              <w:jc w:val="right"/>
            </w:pPr>
            <w:r>
              <w:t>8</w:t>
            </w:r>
          </w:p>
        </w:tc>
        <w:tc>
          <w:tcPr>
            <w:tcW w:w="0" w:type="auto"/>
          </w:tcPr>
          <w:p w14:paraId="69DD27C2" w14:textId="77777777" w:rsidR="008769D1" w:rsidRDefault="00DF52C1">
            <w:r>
              <w:t>Q1003</w:t>
            </w:r>
          </w:p>
        </w:tc>
        <w:tc>
          <w:tcPr>
            <w:tcW w:w="0" w:type="auto"/>
          </w:tcPr>
          <w:p w14:paraId="644B2121" w14:textId="77777777" w:rsidR="008769D1" w:rsidRDefault="00DF52C1">
            <w:pPr>
              <w:jc w:val="right"/>
            </w:pPr>
            <w:r>
              <w:t>5,300</w:t>
            </w:r>
          </w:p>
        </w:tc>
        <w:tc>
          <w:tcPr>
            <w:tcW w:w="0" w:type="auto"/>
          </w:tcPr>
          <w:p w14:paraId="3142DF28" w14:textId="77777777" w:rsidR="008769D1" w:rsidRDefault="00DF52C1">
            <w:pPr>
              <w:jc w:val="right"/>
            </w:pPr>
            <w:r>
              <w:t>4,700</w:t>
            </w:r>
          </w:p>
        </w:tc>
      </w:tr>
      <w:tr w:rsidR="008769D1" w14:paraId="4E1CE32E" w14:textId="77777777">
        <w:tc>
          <w:tcPr>
            <w:tcW w:w="0" w:type="auto"/>
          </w:tcPr>
          <w:p w14:paraId="29AC02BF" w14:textId="77777777" w:rsidR="008769D1" w:rsidRDefault="00DF52C1">
            <w:pPr>
              <w:jc w:val="right"/>
            </w:pPr>
            <w:r>
              <w:t>9</w:t>
            </w:r>
          </w:p>
        </w:tc>
        <w:tc>
          <w:tcPr>
            <w:tcW w:w="0" w:type="auto"/>
          </w:tcPr>
          <w:p w14:paraId="46F2243D" w14:textId="77777777" w:rsidR="008769D1" w:rsidRDefault="00DF52C1">
            <w:r>
              <w:t>G0317</w:t>
            </w:r>
          </w:p>
        </w:tc>
        <w:tc>
          <w:tcPr>
            <w:tcW w:w="0" w:type="auto"/>
          </w:tcPr>
          <w:p w14:paraId="5265239B" w14:textId="77777777" w:rsidR="008769D1" w:rsidRDefault="00DF52C1">
            <w:pPr>
              <w:jc w:val="right"/>
            </w:pPr>
            <w:r>
              <w:t>3,600</w:t>
            </w:r>
          </w:p>
        </w:tc>
        <w:tc>
          <w:tcPr>
            <w:tcW w:w="0" w:type="auto"/>
          </w:tcPr>
          <w:p w14:paraId="0D13DD49" w14:textId="77777777" w:rsidR="008769D1" w:rsidRDefault="00DF52C1">
            <w:pPr>
              <w:jc w:val="right"/>
            </w:pPr>
            <w:r>
              <w:t>1,100</w:t>
            </w:r>
          </w:p>
        </w:tc>
      </w:tr>
      <w:tr w:rsidR="008769D1" w14:paraId="342C645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5443540" w14:textId="77777777" w:rsidR="008769D1" w:rsidRDefault="00DF52C1">
            <w:pPr>
              <w:jc w:val="right"/>
            </w:pPr>
            <w:r>
              <w:t>10</w:t>
            </w:r>
          </w:p>
        </w:tc>
        <w:tc>
          <w:tcPr>
            <w:tcW w:w="0" w:type="auto"/>
          </w:tcPr>
          <w:p w14:paraId="64BBB469" w14:textId="77777777" w:rsidR="008769D1" w:rsidRDefault="00DF52C1">
            <w:r>
              <w:t>G8440</w:t>
            </w:r>
          </w:p>
        </w:tc>
        <w:tc>
          <w:tcPr>
            <w:tcW w:w="0" w:type="auto"/>
          </w:tcPr>
          <w:p w14:paraId="10050A05" w14:textId="77777777" w:rsidR="008769D1" w:rsidRDefault="00DF52C1">
            <w:pPr>
              <w:jc w:val="right"/>
            </w:pPr>
            <w:r>
              <w:t>1,300</w:t>
            </w:r>
          </w:p>
        </w:tc>
        <w:tc>
          <w:tcPr>
            <w:tcW w:w="0" w:type="auto"/>
          </w:tcPr>
          <w:p w14:paraId="2C5E2E8B" w14:textId="77777777" w:rsidR="008769D1" w:rsidRDefault="00DF52C1">
            <w:pPr>
              <w:jc w:val="right"/>
            </w:pPr>
            <w:r>
              <w:t>1,200</w:t>
            </w:r>
          </w:p>
        </w:tc>
      </w:tr>
      <w:tr w:rsidR="008769D1" w14:paraId="4C98009F" w14:textId="77777777">
        <w:tc>
          <w:tcPr>
            <w:tcW w:w="0" w:type="auto"/>
          </w:tcPr>
          <w:p w14:paraId="261208EA" w14:textId="77777777" w:rsidR="008769D1" w:rsidRDefault="00DF52C1">
            <w:pPr>
              <w:jc w:val="right"/>
            </w:pPr>
            <w:r>
              <w:t>11</w:t>
            </w:r>
          </w:p>
        </w:tc>
        <w:tc>
          <w:tcPr>
            <w:tcW w:w="0" w:type="auto"/>
          </w:tcPr>
          <w:p w14:paraId="1CECD266" w14:textId="77777777" w:rsidR="008769D1" w:rsidRDefault="00DF52C1">
            <w:r>
              <w:t>G8429</w:t>
            </w:r>
          </w:p>
        </w:tc>
        <w:tc>
          <w:tcPr>
            <w:tcW w:w="0" w:type="auto"/>
          </w:tcPr>
          <w:p w14:paraId="44506148" w14:textId="77777777" w:rsidR="008769D1" w:rsidRDefault="00DF52C1">
            <w:pPr>
              <w:jc w:val="right"/>
            </w:pPr>
            <w:r>
              <w:t>1,000</w:t>
            </w:r>
          </w:p>
        </w:tc>
        <w:tc>
          <w:tcPr>
            <w:tcW w:w="0" w:type="auto"/>
          </w:tcPr>
          <w:p w14:paraId="5AB0D2E8" w14:textId="77777777" w:rsidR="008769D1" w:rsidRDefault="00DF52C1">
            <w:pPr>
              <w:jc w:val="right"/>
            </w:pPr>
            <w:r>
              <w:t>1,000</w:t>
            </w:r>
          </w:p>
        </w:tc>
      </w:tr>
      <w:tr w:rsidR="008769D1" w14:paraId="7326144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5CB4A4" w14:textId="77777777" w:rsidR="008769D1" w:rsidRDefault="00DF52C1">
            <w:pPr>
              <w:jc w:val="right"/>
            </w:pPr>
            <w:r>
              <w:t>12</w:t>
            </w:r>
          </w:p>
        </w:tc>
        <w:tc>
          <w:tcPr>
            <w:tcW w:w="0" w:type="auto"/>
          </w:tcPr>
          <w:p w14:paraId="458AF276" w14:textId="77777777" w:rsidR="008769D1" w:rsidRDefault="00DF52C1">
            <w:r>
              <w:t>M0064</w:t>
            </w:r>
          </w:p>
        </w:tc>
        <w:tc>
          <w:tcPr>
            <w:tcW w:w="0" w:type="auto"/>
          </w:tcPr>
          <w:p w14:paraId="7E846E82" w14:textId="77777777" w:rsidR="008769D1" w:rsidRDefault="00DF52C1">
            <w:pPr>
              <w:jc w:val="right"/>
            </w:pPr>
            <w:r>
              <w:t>900</w:t>
            </w:r>
          </w:p>
        </w:tc>
        <w:tc>
          <w:tcPr>
            <w:tcW w:w="0" w:type="auto"/>
          </w:tcPr>
          <w:p w14:paraId="399062AB" w14:textId="77777777" w:rsidR="008769D1" w:rsidRDefault="00DF52C1">
            <w:pPr>
              <w:jc w:val="right"/>
            </w:pPr>
            <w:r>
              <w:t>900</w:t>
            </w:r>
          </w:p>
        </w:tc>
      </w:tr>
      <w:tr w:rsidR="008769D1" w14:paraId="1DAAC3C8" w14:textId="77777777">
        <w:tc>
          <w:tcPr>
            <w:tcW w:w="0" w:type="auto"/>
          </w:tcPr>
          <w:p w14:paraId="16E41586" w14:textId="77777777" w:rsidR="008769D1" w:rsidRDefault="00DF52C1">
            <w:pPr>
              <w:jc w:val="right"/>
            </w:pPr>
            <w:r>
              <w:t>13</w:t>
            </w:r>
          </w:p>
        </w:tc>
        <w:tc>
          <w:tcPr>
            <w:tcW w:w="0" w:type="auto"/>
          </w:tcPr>
          <w:p w14:paraId="471A7EBC" w14:textId="77777777" w:rsidR="008769D1" w:rsidRDefault="00DF52C1">
            <w:r>
              <w:t>G8470</w:t>
            </w:r>
          </w:p>
        </w:tc>
        <w:tc>
          <w:tcPr>
            <w:tcW w:w="0" w:type="auto"/>
          </w:tcPr>
          <w:p w14:paraId="5E7CCFF5" w14:textId="77777777" w:rsidR="008769D1" w:rsidRDefault="00DF52C1">
            <w:pPr>
              <w:jc w:val="right"/>
            </w:pPr>
            <w:r>
              <w:t>500</w:t>
            </w:r>
          </w:p>
        </w:tc>
        <w:tc>
          <w:tcPr>
            <w:tcW w:w="0" w:type="auto"/>
          </w:tcPr>
          <w:p w14:paraId="7542C5CA" w14:textId="77777777" w:rsidR="008769D1" w:rsidRDefault="00DF52C1">
            <w:pPr>
              <w:jc w:val="right"/>
            </w:pPr>
            <w:r>
              <w:t>500</w:t>
            </w:r>
          </w:p>
        </w:tc>
      </w:tr>
      <w:tr w:rsidR="008769D1" w14:paraId="3DCB2C5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258AA0" w14:textId="77777777" w:rsidR="008769D1" w:rsidRDefault="00DF52C1">
            <w:pPr>
              <w:jc w:val="right"/>
            </w:pPr>
            <w:r>
              <w:t>14</w:t>
            </w:r>
          </w:p>
        </w:tc>
        <w:tc>
          <w:tcPr>
            <w:tcW w:w="0" w:type="auto"/>
          </w:tcPr>
          <w:p w14:paraId="2A43F418" w14:textId="77777777" w:rsidR="008769D1" w:rsidRDefault="00DF52C1">
            <w:r>
              <w:t>G8455</w:t>
            </w:r>
          </w:p>
        </w:tc>
        <w:tc>
          <w:tcPr>
            <w:tcW w:w="0" w:type="auto"/>
          </w:tcPr>
          <w:p w14:paraId="0BF7F9A4" w14:textId="77777777" w:rsidR="008769D1" w:rsidRDefault="00DF52C1">
            <w:pPr>
              <w:jc w:val="right"/>
            </w:pPr>
            <w:r>
              <w:t>500</w:t>
            </w:r>
          </w:p>
        </w:tc>
        <w:tc>
          <w:tcPr>
            <w:tcW w:w="0" w:type="auto"/>
          </w:tcPr>
          <w:p w14:paraId="4330AF8A" w14:textId="77777777" w:rsidR="008769D1" w:rsidRDefault="00DF52C1">
            <w:pPr>
              <w:jc w:val="right"/>
            </w:pPr>
            <w:r>
              <w:t>500</w:t>
            </w:r>
          </w:p>
        </w:tc>
      </w:tr>
      <w:tr w:rsidR="008769D1" w14:paraId="651D6BD1" w14:textId="77777777">
        <w:tc>
          <w:tcPr>
            <w:tcW w:w="0" w:type="auto"/>
          </w:tcPr>
          <w:p w14:paraId="36717620" w14:textId="77777777" w:rsidR="008769D1" w:rsidRDefault="00DF52C1">
            <w:pPr>
              <w:jc w:val="right"/>
            </w:pPr>
            <w:r>
              <w:t>15</w:t>
            </w:r>
          </w:p>
        </w:tc>
        <w:tc>
          <w:tcPr>
            <w:tcW w:w="0" w:type="auto"/>
          </w:tcPr>
          <w:p w14:paraId="39CD8603" w14:textId="77777777" w:rsidR="008769D1" w:rsidRDefault="00DF52C1">
            <w:r>
              <w:t>G0323</w:t>
            </w:r>
          </w:p>
        </w:tc>
        <w:tc>
          <w:tcPr>
            <w:tcW w:w="0" w:type="auto"/>
          </w:tcPr>
          <w:p w14:paraId="1C9AF982" w14:textId="77777777" w:rsidR="008769D1" w:rsidRDefault="00DF52C1">
            <w:pPr>
              <w:jc w:val="right"/>
            </w:pPr>
            <w:r>
              <w:t>400</w:t>
            </w:r>
          </w:p>
        </w:tc>
        <w:tc>
          <w:tcPr>
            <w:tcW w:w="0" w:type="auto"/>
          </w:tcPr>
          <w:p w14:paraId="0062B098" w14:textId="77777777" w:rsidR="008769D1" w:rsidRDefault="00DF52C1">
            <w:pPr>
              <w:jc w:val="right"/>
            </w:pPr>
            <w:r>
              <w:t>400</w:t>
            </w:r>
          </w:p>
        </w:tc>
      </w:tr>
      <w:tr w:rsidR="008769D1" w14:paraId="022B66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BE1E66" w14:textId="77777777" w:rsidR="008769D1" w:rsidRDefault="00DF52C1">
            <w:pPr>
              <w:jc w:val="right"/>
            </w:pPr>
            <w:r>
              <w:t>16</w:t>
            </w:r>
          </w:p>
        </w:tc>
        <w:tc>
          <w:tcPr>
            <w:tcW w:w="0" w:type="auto"/>
          </w:tcPr>
          <w:p w14:paraId="7CA0FF60" w14:textId="77777777" w:rsidR="008769D1" w:rsidRDefault="00DF52C1">
            <w:r>
              <w:t>V8905</w:t>
            </w:r>
          </w:p>
        </w:tc>
        <w:tc>
          <w:tcPr>
            <w:tcW w:w="0" w:type="auto"/>
          </w:tcPr>
          <w:p w14:paraId="4771FB4A" w14:textId="77777777" w:rsidR="008769D1" w:rsidRDefault="00DF52C1">
            <w:pPr>
              <w:jc w:val="right"/>
            </w:pPr>
            <w:r>
              <w:t>400</w:t>
            </w:r>
          </w:p>
        </w:tc>
        <w:tc>
          <w:tcPr>
            <w:tcW w:w="0" w:type="auto"/>
          </w:tcPr>
          <w:p w14:paraId="7AC211A2" w14:textId="77777777" w:rsidR="008769D1" w:rsidRDefault="00DF52C1">
            <w:pPr>
              <w:jc w:val="right"/>
            </w:pPr>
            <w:r>
              <w:t>400</w:t>
            </w:r>
          </w:p>
        </w:tc>
      </w:tr>
      <w:tr w:rsidR="008769D1" w14:paraId="3220FF72" w14:textId="77777777">
        <w:tc>
          <w:tcPr>
            <w:tcW w:w="0" w:type="auto"/>
          </w:tcPr>
          <w:p w14:paraId="55FC46D5" w14:textId="77777777" w:rsidR="008769D1" w:rsidRDefault="00DF52C1">
            <w:pPr>
              <w:jc w:val="right"/>
            </w:pPr>
            <w:r>
              <w:t>17</w:t>
            </w:r>
          </w:p>
        </w:tc>
        <w:tc>
          <w:tcPr>
            <w:tcW w:w="0" w:type="auto"/>
          </w:tcPr>
          <w:p w14:paraId="4A363BD6" w14:textId="77777777" w:rsidR="008769D1" w:rsidRDefault="00DF52C1">
            <w:r>
              <w:t>G0319</w:t>
            </w:r>
          </w:p>
        </w:tc>
        <w:tc>
          <w:tcPr>
            <w:tcW w:w="0" w:type="auto"/>
          </w:tcPr>
          <w:p w14:paraId="1DA26526" w14:textId="77777777" w:rsidR="008769D1" w:rsidRDefault="00DF52C1">
            <w:pPr>
              <w:jc w:val="right"/>
            </w:pPr>
            <w:r>
              <w:t>400</w:t>
            </w:r>
          </w:p>
        </w:tc>
        <w:tc>
          <w:tcPr>
            <w:tcW w:w="0" w:type="auto"/>
          </w:tcPr>
          <w:p w14:paraId="7A0F2590" w14:textId="77777777" w:rsidR="008769D1" w:rsidRDefault="00DF52C1">
            <w:pPr>
              <w:jc w:val="right"/>
            </w:pPr>
            <w:r>
              <w:t>300</w:t>
            </w:r>
          </w:p>
        </w:tc>
      </w:tr>
      <w:tr w:rsidR="008769D1" w14:paraId="6E99838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F49540" w14:textId="77777777" w:rsidR="008769D1" w:rsidRDefault="00DF52C1">
            <w:pPr>
              <w:jc w:val="right"/>
            </w:pPr>
            <w:r>
              <w:t>18</w:t>
            </w:r>
          </w:p>
        </w:tc>
        <w:tc>
          <w:tcPr>
            <w:tcW w:w="0" w:type="auto"/>
          </w:tcPr>
          <w:p w14:paraId="600E941C" w14:textId="77777777" w:rsidR="008769D1" w:rsidRDefault="00DF52C1">
            <w:r>
              <w:t>G8590</w:t>
            </w:r>
          </w:p>
        </w:tc>
        <w:tc>
          <w:tcPr>
            <w:tcW w:w="0" w:type="auto"/>
          </w:tcPr>
          <w:p w14:paraId="2A54EA8A" w14:textId="77777777" w:rsidR="008769D1" w:rsidRDefault="00DF52C1">
            <w:pPr>
              <w:jc w:val="right"/>
            </w:pPr>
            <w:r>
              <w:t>400</w:t>
            </w:r>
          </w:p>
        </w:tc>
        <w:tc>
          <w:tcPr>
            <w:tcW w:w="0" w:type="auto"/>
          </w:tcPr>
          <w:p w14:paraId="16B666FC" w14:textId="77777777" w:rsidR="008769D1" w:rsidRDefault="00DF52C1">
            <w:pPr>
              <w:jc w:val="right"/>
            </w:pPr>
            <w:r>
              <w:t>400</w:t>
            </w:r>
          </w:p>
        </w:tc>
      </w:tr>
      <w:tr w:rsidR="008769D1" w14:paraId="4DDBE9D6" w14:textId="77777777">
        <w:tc>
          <w:tcPr>
            <w:tcW w:w="0" w:type="auto"/>
          </w:tcPr>
          <w:p w14:paraId="12578B71" w14:textId="77777777" w:rsidR="008769D1" w:rsidRDefault="00DF52C1">
            <w:pPr>
              <w:jc w:val="right"/>
            </w:pPr>
            <w:r>
              <w:t>19</w:t>
            </w:r>
          </w:p>
        </w:tc>
        <w:tc>
          <w:tcPr>
            <w:tcW w:w="0" w:type="auto"/>
          </w:tcPr>
          <w:p w14:paraId="438D26EC" w14:textId="77777777" w:rsidR="008769D1" w:rsidRDefault="00DF52C1">
            <w:r>
              <w:t>V8909</w:t>
            </w:r>
          </w:p>
        </w:tc>
        <w:tc>
          <w:tcPr>
            <w:tcW w:w="0" w:type="auto"/>
          </w:tcPr>
          <w:p w14:paraId="191B0068" w14:textId="77777777" w:rsidR="008769D1" w:rsidRDefault="00DF52C1">
            <w:pPr>
              <w:jc w:val="right"/>
            </w:pPr>
            <w:r>
              <w:t>300</w:t>
            </w:r>
          </w:p>
        </w:tc>
        <w:tc>
          <w:tcPr>
            <w:tcW w:w="0" w:type="auto"/>
          </w:tcPr>
          <w:p w14:paraId="3BEB5300" w14:textId="77777777" w:rsidR="008769D1" w:rsidRDefault="00DF52C1">
            <w:pPr>
              <w:jc w:val="right"/>
            </w:pPr>
            <w:r>
              <w:t>300</w:t>
            </w:r>
          </w:p>
        </w:tc>
      </w:tr>
      <w:tr w:rsidR="008769D1" w14:paraId="592943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A6917C" w14:textId="77777777" w:rsidR="008769D1" w:rsidRDefault="00DF52C1">
            <w:pPr>
              <w:jc w:val="right"/>
            </w:pPr>
            <w:r>
              <w:t>20</w:t>
            </w:r>
          </w:p>
        </w:tc>
        <w:tc>
          <w:tcPr>
            <w:tcW w:w="0" w:type="auto"/>
          </w:tcPr>
          <w:p w14:paraId="7927F43F" w14:textId="77777777" w:rsidR="008769D1" w:rsidRDefault="00DF52C1">
            <w:r>
              <w:t>G0327</w:t>
            </w:r>
          </w:p>
        </w:tc>
        <w:tc>
          <w:tcPr>
            <w:tcW w:w="0" w:type="auto"/>
          </w:tcPr>
          <w:p w14:paraId="0CD2098E" w14:textId="77777777" w:rsidR="008769D1" w:rsidRDefault="00DF52C1">
            <w:pPr>
              <w:jc w:val="right"/>
            </w:pPr>
            <w:r>
              <w:t>300</w:t>
            </w:r>
          </w:p>
        </w:tc>
        <w:tc>
          <w:tcPr>
            <w:tcW w:w="0" w:type="auto"/>
          </w:tcPr>
          <w:p w14:paraId="70C53904" w14:textId="77777777" w:rsidR="008769D1" w:rsidRDefault="00DF52C1">
            <w:pPr>
              <w:jc w:val="right"/>
            </w:pPr>
            <w:r>
              <w:t>100</w:t>
            </w:r>
          </w:p>
        </w:tc>
      </w:tr>
      <w:tr w:rsidR="008769D1" w14:paraId="49D79B29" w14:textId="77777777">
        <w:tc>
          <w:tcPr>
            <w:tcW w:w="0" w:type="auto"/>
          </w:tcPr>
          <w:p w14:paraId="1F14C7B7" w14:textId="77777777" w:rsidR="008769D1" w:rsidRDefault="00DF52C1">
            <w:pPr>
              <w:jc w:val="right"/>
            </w:pPr>
            <w:r>
              <w:t>21</w:t>
            </w:r>
          </w:p>
        </w:tc>
        <w:tc>
          <w:tcPr>
            <w:tcW w:w="0" w:type="auto"/>
          </w:tcPr>
          <w:p w14:paraId="7B3E88D9" w14:textId="77777777" w:rsidR="008769D1" w:rsidRDefault="00DF52C1">
            <w:r>
              <w:t>G8593</w:t>
            </w:r>
          </w:p>
        </w:tc>
        <w:tc>
          <w:tcPr>
            <w:tcW w:w="0" w:type="auto"/>
          </w:tcPr>
          <w:p w14:paraId="2914F714" w14:textId="77777777" w:rsidR="008769D1" w:rsidRDefault="00DF52C1">
            <w:pPr>
              <w:jc w:val="right"/>
            </w:pPr>
            <w:r>
              <w:t>300</w:t>
            </w:r>
          </w:p>
        </w:tc>
        <w:tc>
          <w:tcPr>
            <w:tcW w:w="0" w:type="auto"/>
          </w:tcPr>
          <w:p w14:paraId="245772B0" w14:textId="77777777" w:rsidR="008769D1" w:rsidRDefault="00DF52C1">
            <w:pPr>
              <w:jc w:val="right"/>
            </w:pPr>
            <w:r>
              <w:t>300</w:t>
            </w:r>
          </w:p>
        </w:tc>
      </w:tr>
      <w:tr w:rsidR="008769D1" w14:paraId="45237DC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6849D6" w14:textId="77777777" w:rsidR="008769D1" w:rsidRDefault="00DF52C1">
            <w:pPr>
              <w:jc w:val="right"/>
            </w:pPr>
            <w:r>
              <w:t>22</w:t>
            </w:r>
          </w:p>
        </w:tc>
        <w:tc>
          <w:tcPr>
            <w:tcW w:w="0" w:type="auto"/>
          </w:tcPr>
          <w:p w14:paraId="0EE57DB2" w14:textId="77777777" w:rsidR="008769D1" w:rsidRDefault="00DF52C1">
            <w:r>
              <w:t>G8437</w:t>
            </w:r>
          </w:p>
        </w:tc>
        <w:tc>
          <w:tcPr>
            <w:tcW w:w="0" w:type="auto"/>
          </w:tcPr>
          <w:p w14:paraId="1513DF52" w14:textId="77777777" w:rsidR="008769D1" w:rsidRDefault="00DF52C1">
            <w:pPr>
              <w:jc w:val="right"/>
            </w:pPr>
            <w:r>
              <w:t>300</w:t>
            </w:r>
          </w:p>
        </w:tc>
        <w:tc>
          <w:tcPr>
            <w:tcW w:w="0" w:type="auto"/>
          </w:tcPr>
          <w:p w14:paraId="366B1578" w14:textId="77777777" w:rsidR="008769D1" w:rsidRDefault="00DF52C1">
            <w:pPr>
              <w:jc w:val="right"/>
            </w:pPr>
            <w:r>
              <w:t>300</w:t>
            </w:r>
          </w:p>
        </w:tc>
      </w:tr>
      <w:tr w:rsidR="008769D1" w14:paraId="3E0824A3" w14:textId="77777777">
        <w:tc>
          <w:tcPr>
            <w:tcW w:w="0" w:type="auto"/>
          </w:tcPr>
          <w:p w14:paraId="7D9D0552" w14:textId="77777777" w:rsidR="008769D1" w:rsidRDefault="00DF52C1">
            <w:pPr>
              <w:jc w:val="right"/>
            </w:pPr>
            <w:r>
              <w:t>23</w:t>
            </w:r>
          </w:p>
        </w:tc>
        <w:tc>
          <w:tcPr>
            <w:tcW w:w="0" w:type="auto"/>
          </w:tcPr>
          <w:p w14:paraId="0BE20651" w14:textId="77777777" w:rsidR="008769D1" w:rsidRDefault="00DF52C1">
            <w:r>
              <w:t>V8901</w:t>
            </w:r>
          </w:p>
        </w:tc>
        <w:tc>
          <w:tcPr>
            <w:tcW w:w="0" w:type="auto"/>
          </w:tcPr>
          <w:p w14:paraId="7918F7B6" w14:textId="77777777" w:rsidR="008769D1" w:rsidRDefault="00DF52C1">
            <w:pPr>
              <w:jc w:val="right"/>
            </w:pPr>
            <w:r>
              <w:t>300</w:t>
            </w:r>
          </w:p>
        </w:tc>
        <w:tc>
          <w:tcPr>
            <w:tcW w:w="0" w:type="auto"/>
          </w:tcPr>
          <w:p w14:paraId="4DE3FA5A" w14:textId="77777777" w:rsidR="008769D1" w:rsidRDefault="00DF52C1">
            <w:pPr>
              <w:jc w:val="right"/>
            </w:pPr>
            <w:r>
              <w:t>300</w:t>
            </w:r>
          </w:p>
        </w:tc>
      </w:tr>
      <w:tr w:rsidR="008769D1" w14:paraId="6A0680B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972682A" w14:textId="77777777" w:rsidR="008769D1" w:rsidRDefault="00DF52C1">
            <w:pPr>
              <w:jc w:val="right"/>
            </w:pPr>
            <w:r>
              <w:t>24</w:t>
            </w:r>
          </w:p>
        </w:tc>
        <w:tc>
          <w:tcPr>
            <w:tcW w:w="0" w:type="auto"/>
          </w:tcPr>
          <w:p w14:paraId="15130321" w14:textId="77777777" w:rsidR="008769D1" w:rsidRDefault="00DF52C1">
            <w:r>
              <w:t>G8588</w:t>
            </w:r>
          </w:p>
        </w:tc>
        <w:tc>
          <w:tcPr>
            <w:tcW w:w="0" w:type="auto"/>
          </w:tcPr>
          <w:p w14:paraId="156BC3BC" w14:textId="77777777" w:rsidR="008769D1" w:rsidRDefault="00DF52C1">
            <w:pPr>
              <w:jc w:val="right"/>
            </w:pPr>
            <w:r>
              <w:t>300</w:t>
            </w:r>
          </w:p>
        </w:tc>
        <w:tc>
          <w:tcPr>
            <w:tcW w:w="0" w:type="auto"/>
          </w:tcPr>
          <w:p w14:paraId="6240C65B" w14:textId="77777777" w:rsidR="008769D1" w:rsidRDefault="00DF52C1">
            <w:pPr>
              <w:jc w:val="right"/>
            </w:pPr>
            <w:r>
              <w:t>300</w:t>
            </w:r>
          </w:p>
        </w:tc>
      </w:tr>
      <w:tr w:rsidR="008769D1" w14:paraId="1662C195" w14:textId="77777777">
        <w:tc>
          <w:tcPr>
            <w:tcW w:w="0" w:type="auto"/>
          </w:tcPr>
          <w:p w14:paraId="16844598" w14:textId="77777777" w:rsidR="008769D1" w:rsidRDefault="00DF52C1">
            <w:pPr>
              <w:jc w:val="right"/>
            </w:pPr>
            <w:r>
              <w:t>25</w:t>
            </w:r>
          </w:p>
        </w:tc>
        <w:tc>
          <w:tcPr>
            <w:tcW w:w="0" w:type="auto"/>
          </w:tcPr>
          <w:p w14:paraId="6B6EA7A4" w14:textId="77777777" w:rsidR="008769D1" w:rsidRDefault="00DF52C1">
            <w:r>
              <w:t>G8449</w:t>
            </w:r>
          </w:p>
        </w:tc>
        <w:tc>
          <w:tcPr>
            <w:tcW w:w="0" w:type="auto"/>
          </w:tcPr>
          <w:p w14:paraId="0F222D1A" w14:textId="77777777" w:rsidR="008769D1" w:rsidRDefault="00DF52C1">
            <w:pPr>
              <w:jc w:val="right"/>
            </w:pPr>
            <w:r>
              <w:t>300</w:t>
            </w:r>
          </w:p>
        </w:tc>
        <w:tc>
          <w:tcPr>
            <w:tcW w:w="0" w:type="auto"/>
          </w:tcPr>
          <w:p w14:paraId="2D28EEED" w14:textId="77777777" w:rsidR="008769D1" w:rsidRDefault="00DF52C1">
            <w:pPr>
              <w:jc w:val="right"/>
            </w:pPr>
            <w:r>
              <w:t>300</w:t>
            </w:r>
          </w:p>
        </w:tc>
      </w:tr>
    </w:tbl>
    <w:p w14:paraId="65A92F8B" w14:textId="77777777" w:rsidR="008769D1" w:rsidRDefault="00DF52C1">
      <w:r>
        <w:t>Query executed in 1.12 secs</w:t>
      </w:r>
    </w:p>
    <w:p w14:paraId="2691CD1A" w14:textId="77777777" w:rsidR="008769D1" w:rsidRDefault="00DF52C1">
      <w:r>
        <w:t>Table 11. Top 25 of unmapped procedures. Counts are rounded up to the nearest hundred. Values with a record count &lt;=5 are omitted.</w:t>
      </w:r>
    </w:p>
    <w:tbl>
      <w:tblPr>
        <w:tblStyle w:val="EHDEN"/>
        <w:tblW w:w="0" w:type="auto"/>
        <w:tblLook w:val="0420" w:firstRow="1" w:lastRow="0" w:firstColumn="0" w:lastColumn="0" w:noHBand="0" w:noVBand="1"/>
      </w:tblPr>
      <w:tblGrid>
        <w:gridCol w:w="1279"/>
        <w:gridCol w:w="1618"/>
        <w:gridCol w:w="1189"/>
        <w:gridCol w:w="1206"/>
      </w:tblGrid>
      <w:tr w:rsidR="008769D1" w14:paraId="417221EF"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42761D9C" w14:textId="77777777" w:rsidR="008769D1" w:rsidRDefault="00DF52C1">
            <w:pPr>
              <w:jc w:val="right"/>
            </w:pPr>
            <w:r>
              <w:t>ROW_NUM</w:t>
            </w:r>
          </w:p>
        </w:tc>
        <w:tc>
          <w:tcPr>
            <w:tcW w:w="0" w:type="auto"/>
          </w:tcPr>
          <w:p w14:paraId="485AC83B" w14:textId="77777777" w:rsidR="008769D1" w:rsidRDefault="00DF52C1">
            <w:r>
              <w:t>SOURCE VALUE</w:t>
            </w:r>
          </w:p>
        </w:tc>
        <w:tc>
          <w:tcPr>
            <w:tcW w:w="0" w:type="auto"/>
          </w:tcPr>
          <w:p w14:paraId="5DC0621D" w14:textId="77777777" w:rsidR="008769D1" w:rsidRDefault="00DF52C1">
            <w:pPr>
              <w:jc w:val="right"/>
            </w:pPr>
            <w:r>
              <w:t>#RECORDS</w:t>
            </w:r>
          </w:p>
        </w:tc>
        <w:tc>
          <w:tcPr>
            <w:tcW w:w="0" w:type="auto"/>
          </w:tcPr>
          <w:p w14:paraId="3880D4D8" w14:textId="77777777" w:rsidR="008769D1" w:rsidRDefault="00DF52C1">
            <w:pPr>
              <w:jc w:val="right"/>
            </w:pPr>
            <w:r>
              <w:t>#SUBJECTS</w:t>
            </w:r>
          </w:p>
        </w:tc>
      </w:tr>
      <w:tr w:rsidR="008769D1" w14:paraId="587DCF13" w14:textId="77777777">
        <w:tc>
          <w:tcPr>
            <w:tcW w:w="0" w:type="auto"/>
          </w:tcPr>
          <w:p w14:paraId="528CA1E5" w14:textId="77777777" w:rsidR="008769D1" w:rsidRDefault="00DF52C1">
            <w:pPr>
              <w:jc w:val="right"/>
            </w:pPr>
            <w:r>
              <w:t>1</w:t>
            </w:r>
          </w:p>
        </w:tc>
        <w:tc>
          <w:tcPr>
            <w:tcW w:w="0" w:type="auto"/>
          </w:tcPr>
          <w:p w14:paraId="782BA062" w14:textId="77777777" w:rsidR="008769D1" w:rsidRDefault="00DF52C1">
            <w:r>
              <w:t>77052</w:t>
            </w:r>
          </w:p>
        </w:tc>
        <w:tc>
          <w:tcPr>
            <w:tcW w:w="0" w:type="auto"/>
          </w:tcPr>
          <w:p w14:paraId="3CB4D9C5" w14:textId="77777777" w:rsidR="008769D1" w:rsidRDefault="00DF52C1">
            <w:pPr>
              <w:jc w:val="right"/>
            </w:pPr>
            <w:r>
              <w:t>51,100</w:t>
            </w:r>
          </w:p>
        </w:tc>
        <w:tc>
          <w:tcPr>
            <w:tcW w:w="0" w:type="auto"/>
          </w:tcPr>
          <w:p w14:paraId="01133250" w14:textId="77777777" w:rsidR="008769D1" w:rsidRDefault="00DF52C1">
            <w:pPr>
              <w:jc w:val="right"/>
            </w:pPr>
            <w:r>
              <w:t>28,700</w:t>
            </w:r>
          </w:p>
        </w:tc>
      </w:tr>
      <w:tr w:rsidR="008769D1" w14:paraId="6BECFA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D7DE597" w14:textId="77777777" w:rsidR="008769D1" w:rsidRDefault="00DF52C1">
            <w:pPr>
              <w:jc w:val="right"/>
            </w:pPr>
            <w:r>
              <w:t>2</w:t>
            </w:r>
          </w:p>
        </w:tc>
        <w:tc>
          <w:tcPr>
            <w:tcW w:w="0" w:type="auto"/>
          </w:tcPr>
          <w:p w14:paraId="11DDC76C" w14:textId="77777777" w:rsidR="008769D1" w:rsidRDefault="00DF52C1">
            <w:r>
              <w:t>92135</w:t>
            </w:r>
          </w:p>
        </w:tc>
        <w:tc>
          <w:tcPr>
            <w:tcW w:w="0" w:type="auto"/>
          </w:tcPr>
          <w:p w14:paraId="04382D90" w14:textId="77777777" w:rsidR="008769D1" w:rsidRDefault="00DF52C1">
            <w:pPr>
              <w:jc w:val="right"/>
            </w:pPr>
            <w:r>
              <w:t>42,500</w:t>
            </w:r>
          </w:p>
        </w:tc>
        <w:tc>
          <w:tcPr>
            <w:tcW w:w="0" w:type="auto"/>
          </w:tcPr>
          <w:p w14:paraId="7A38B10B" w14:textId="77777777" w:rsidR="008769D1" w:rsidRDefault="00DF52C1">
            <w:pPr>
              <w:jc w:val="right"/>
            </w:pPr>
            <w:r>
              <w:t>26,700</w:t>
            </w:r>
          </w:p>
        </w:tc>
      </w:tr>
      <w:tr w:rsidR="008769D1" w14:paraId="6BBB4EF3" w14:textId="77777777">
        <w:tc>
          <w:tcPr>
            <w:tcW w:w="0" w:type="auto"/>
          </w:tcPr>
          <w:p w14:paraId="7D65AFD2" w14:textId="77777777" w:rsidR="008769D1" w:rsidRDefault="00DF52C1">
            <w:pPr>
              <w:jc w:val="right"/>
            </w:pPr>
            <w:r>
              <w:t>3</w:t>
            </w:r>
          </w:p>
        </w:tc>
        <w:tc>
          <w:tcPr>
            <w:tcW w:w="0" w:type="auto"/>
          </w:tcPr>
          <w:p w14:paraId="41170B7E" w14:textId="77777777" w:rsidR="008769D1" w:rsidRDefault="00DF52C1">
            <w:r>
              <w:t>90806</w:t>
            </w:r>
          </w:p>
        </w:tc>
        <w:tc>
          <w:tcPr>
            <w:tcW w:w="0" w:type="auto"/>
          </w:tcPr>
          <w:p w14:paraId="2C20B286" w14:textId="77777777" w:rsidR="008769D1" w:rsidRDefault="00DF52C1">
            <w:pPr>
              <w:jc w:val="right"/>
            </w:pPr>
            <w:r>
              <w:t>32,500</w:t>
            </w:r>
          </w:p>
        </w:tc>
        <w:tc>
          <w:tcPr>
            <w:tcW w:w="0" w:type="auto"/>
          </w:tcPr>
          <w:p w14:paraId="7D6D78AC" w14:textId="77777777" w:rsidR="008769D1" w:rsidRDefault="00DF52C1">
            <w:pPr>
              <w:jc w:val="right"/>
            </w:pPr>
            <w:r>
              <w:t>16,900</w:t>
            </w:r>
          </w:p>
        </w:tc>
      </w:tr>
      <w:tr w:rsidR="008769D1" w14:paraId="6506232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D0B2D9" w14:textId="77777777" w:rsidR="008769D1" w:rsidRDefault="00DF52C1">
            <w:pPr>
              <w:jc w:val="right"/>
            </w:pPr>
            <w:r>
              <w:t>4</w:t>
            </w:r>
          </w:p>
        </w:tc>
        <w:tc>
          <w:tcPr>
            <w:tcW w:w="0" w:type="auto"/>
          </w:tcPr>
          <w:p w14:paraId="6069D7F7" w14:textId="77777777" w:rsidR="008769D1" w:rsidRDefault="00DF52C1">
            <w:r>
              <w:t>90862</w:t>
            </w:r>
          </w:p>
        </w:tc>
        <w:tc>
          <w:tcPr>
            <w:tcW w:w="0" w:type="auto"/>
          </w:tcPr>
          <w:p w14:paraId="578F1438" w14:textId="77777777" w:rsidR="008769D1" w:rsidRDefault="00DF52C1">
            <w:pPr>
              <w:jc w:val="right"/>
            </w:pPr>
            <w:r>
              <w:t>28,900</w:t>
            </w:r>
          </w:p>
        </w:tc>
        <w:tc>
          <w:tcPr>
            <w:tcW w:w="0" w:type="auto"/>
          </w:tcPr>
          <w:p w14:paraId="27077AFE" w14:textId="77777777" w:rsidR="008769D1" w:rsidRDefault="00DF52C1">
            <w:pPr>
              <w:jc w:val="right"/>
            </w:pPr>
            <w:r>
              <w:t>17,700</w:t>
            </w:r>
          </w:p>
        </w:tc>
      </w:tr>
      <w:tr w:rsidR="008769D1" w14:paraId="03F7E003" w14:textId="77777777">
        <w:tc>
          <w:tcPr>
            <w:tcW w:w="0" w:type="auto"/>
          </w:tcPr>
          <w:p w14:paraId="377FC146" w14:textId="77777777" w:rsidR="008769D1" w:rsidRDefault="00DF52C1">
            <w:pPr>
              <w:jc w:val="right"/>
            </w:pPr>
            <w:r>
              <w:t>5</w:t>
            </w:r>
          </w:p>
        </w:tc>
        <w:tc>
          <w:tcPr>
            <w:tcW w:w="0" w:type="auto"/>
          </w:tcPr>
          <w:p w14:paraId="3B266B0E" w14:textId="77777777" w:rsidR="008769D1" w:rsidRDefault="00DF52C1">
            <w:r>
              <w:t>97001</w:t>
            </w:r>
          </w:p>
        </w:tc>
        <w:tc>
          <w:tcPr>
            <w:tcW w:w="0" w:type="auto"/>
          </w:tcPr>
          <w:p w14:paraId="4BE5BCA5" w14:textId="77777777" w:rsidR="008769D1" w:rsidRDefault="00DF52C1">
            <w:pPr>
              <w:jc w:val="right"/>
            </w:pPr>
            <w:r>
              <w:t>25,200</w:t>
            </w:r>
          </w:p>
        </w:tc>
        <w:tc>
          <w:tcPr>
            <w:tcW w:w="0" w:type="auto"/>
          </w:tcPr>
          <w:p w14:paraId="4782E77F" w14:textId="77777777" w:rsidR="008769D1" w:rsidRDefault="00DF52C1">
            <w:pPr>
              <w:jc w:val="right"/>
            </w:pPr>
            <w:r>
              <w:t>18,800</w:t>
            </w:r>
          </w:p>
        </w:tc>
      </w:tr>
      <w:tr w:rsidR="008769D1" w14:paraId="25AEB2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75983A4" w14:textId="77777777" w:rsidR="008769D1" w:rsidRDefault="00DF52C1">
            <w:pPr>
              <w:jc w:val="right"/>
            </w:pPr>
            <w:r>
              <w:t>6</w:t>
            </w:r>
          </w:p>
        </w:tc>
        <w:tc>
          <w:tcPr>
            <w:tcW w:w="0" w:type="auto"/>
          </w:tcPr>
          <w:p w14:paraId="201C1F65" w14:textId="77777777" w:rsidR="008769D1" w:rsidRDefault="00DF52C1">
            <w:r>
              <w:t>77057</w:t>
            </w:r>
          </w:p>
        </w:tc>
        <w:tc>
          <w:tcPr>
            <w:tcW w:w="0" w:type="auto"/>
          </w:tcPr>
          <w:p w14:paraId="71ED1FFC" w14:textId="77777777" w:rsidR="008769D1" w:rsidRDefault="00DF52C1">
            <w:pPr>
              <w:jc w:val="right"/>
            </w:pPr>
            <w:r>
              <w:t>20,600</w:t>
            </w:r>
          </w:p>
        </w:tc>
        <w:tc>
          <w:tcPr>
            <w:tcW w:w="0" w:type="auto"/>
          </w:tcPr>
          <w:p w14:paraId="30F0EC87" w14:textId="77777777" w:rsidR="008769D1" w:rsidRDefault="00DF52C1">
            <w:pPr>
              <w:jc w:val="right"/>
            </w:pPr>
            <w:r>
              <w:t>16,000</w:t>
            </w:r>
          </w:p>
        </w:tc>
      </w:tr>
      <w:tr w:rsidR="008769D1" w14:paraId="4CA03DD7" w14:textId="77777777">
        <w:tc>
          <w:tcPr>
            <w:tcW w:w="0" w:type="auto"/>
          </w:tcPr>
          <w:p w14:paraId="3A0CB3C3" w14:textId="77777777" w:rsidR="008769D1" w:rsidRDefault="00DF52C1">
            <w:pPr>
              <w:jc w:val="right"/>
            </w:pPr>
            <w:r>
              <w:t>7</w:t>
            </w:r>
          </w:p>
        </w:tc>
        <w:tc>
          <w:tcPr>
            <w:tcW w:w="0" w:type="auto"/>
          </w:tcPr>
          <w:p w14:paraId="14592047" w14:textId="77777777" w:rsidR="008769D1" w:rsidRDefault="00DF52C1">
            <w:r>
              <w:t>73510</w:t>
            </w:r>
          </w:p>
        </w:tc>
        <w:tc>
          <w:tcPr>
            <w:tcW w:w="0" w:type="auto"/>
          </w:tcPr>
          <w:p w14:paraId="3A37EE81" w14:textId="77777777" w:rsidR="008769D1" w:rsidRDefault="00DF52C1">
            <w:pPr>
              <w:jc w:val="right"/>
            </w:pPr>
            <w:r>
              <w:t>19,300</w:t>
            </w:r>
          </w:p>
        </w:tc>
        <w:tc>
          <w:tcPr>
            <w:tcW w:w="0" w:type="auto"/>
          </w:tcPr>
          <w:p w14:paraId="0EC592DF" w14:textId="77777777" w:rsidR="008769D1" w:rsidRDefault="00DF52C1">
            <w:pPr>
              <w:jc w:val="right"/>
            </w:pPr>
            <w:r>
              <w:t>15,700</w:t>
            </w:r>
          </w:p>
        </w:tc>
      </w:tr>
      <w:tr w:rsidR="008769D1" w14:paraId="472BB91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71503A" w14:textId="77777777" w:rsidR="008769D1" w:rsidRDefault="00DF52C1">
            <w:pPr>
              <w:jc w:val="right"/>
            </w:pPr>
            <w:r>
              <w:t>8</w:t>
            </w:r>
          </w:p>
        </w:tc>
        <w:tc>
          <w:tcPr>
            <w:tcW w:w="0" w:type="auto"/>
          </w:tcPr>
          <w:p w14:paraId="281F82DC" w14:textId="77777777" w:rsidR="008769D1" w:rsidRDefault="00DF52C1">
            <w:r>
              <w:t>78478</w:t>
            </w:r>
          </w:p>
        </w:tc>
        <w:tc>
          <w:tcPr>
            <w:tcW w:w="0" w:type="auto"/>
          </w:tcPr>
          <w:p w14:paraId="5BEBF7D4" w14:textId="77777777" w:rsidR="008769D1" w:rsidRDefault="00DF52C1">
            <w:pPr>
              <w:jc w:val="right"/>
            </w:pPr>
            <w:r>
              <w:t>15,400</w:t>
            </w:r>
          </w:p>
        </w:tc>
        <w:tc>
          <w:tcPr>
            <w:tcW w:w="0" w:type="auto"/>
          </w:tcPr>
          <w:p w14:paraId="068F6BEB" w14:textId="77777777" w:rsidR="008769D1" w:rsidRDefault="00DF52C1">
            <w:pPr>
              <w:jc w:val="right"/>
            </w:pPr>
            <w:r>
              <w:t>10,000</w:t>
            </w:r>
          </w:p>
        </w:tc>
      </w:tr>
      <w:tr w:rsidR="008769D1" w14:paraId="486B0DBF" w14:textId="77777777">
        <w:tc>
          <w:tcPr>
            <w:tcW w:w="0" w:type="auto"/>
          </w:tcPr>
          <w:p w14:paraId="73677878" w14:textId="77777777" w:rsidR="008769D1" w:rsidRDefault="00DF52C1">
            <w:pPr>
              <w:jc w:val="right"/>
            </w:pPr>
            <w:r>
              <w:t>9</w:t>
            </w:r>
          </w:p>
        </w:tc>
        <w:tc>
          <w:tcPr>
            <w:tcW w:w="0" w:type="auto"/>
          </w:tcPr>
          <w:p w14:paraId="638595BE" w14:textId="77777777" w:rsidR="008769D1" w:rsidRDefault="00DF52C1">
            <w:r>
              <w:t>78480</w:t>
            </w:r>
          </w:p>
        </w:tc>
        <w:tc>
          <w:tcPr>
            <w:tcW w:w="0" w:type="auto"/>
          </w:tcPr>
          <w:p w14:paraId="16CE877F" w14:textId="77777777" w:rsidR="008769D1" w:rsidRDefault="00DF52C1">
            <w:pPr>
              <w:jc w:val="right"/>
            </w:pPr>
            <w:r>
              <w:t>15,200</w:t>
            </w:r>
          </w:p>
        </w:tc>
        <w:tc>
          <w:tcPr>
            <w:tcW w:w="0" w:type="auto"/>
          </w:tcPr>
          <w:p w14:paraId="0C30D514" w14:textId="77777777" w:rsidR="008769D1" w:rsidRDefault="00DF52C1">
            <w:pPr>
              <w:jc w:val="right"/>
            </w:pPr>
            <w:r>
              <w:t>10,000</w:t>
            </w:r>
          </w:p>
        </w:tc>
      </w:tr>
      <w:tr w:rsidR="008769D1" w14:paraId="142BDB6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FB3C0A" w14:textId="77777777" w:rsidR="008769D1" w:rsidRDefault="00DF52C1">
            <w:pPr>
              <w:jc w:val="right"/>
            </w:pPr>
            <w:r>
              <w:t>10</w:t>
            </w:r>
          </w:p>
        </w:tc>
        <w:tc>
          <w:tcPr>
            <w:tcW w:w="0" w:type="auto"/>
          </w:tcPr>
          <w:p w14:paraId="3A3B3BCD" w14:textId="77777777" w:rsidR="008769D1" w:rsidRDefault="00DF52C1">
            <w:r>
              <w:t>90772</w:t>
            </w:r>
          </w:p>
        </w:tc>
        <w:tc>
          <w:tcPr>
            <w:tcW w:w="0" w:type="auto"/>
          </w:tcPr>
          <w:p w14:paraId="0D71FE18" w14:textId="77777777" w:rsidR="008769D1" w:rsidRDefault="00DF52C1">
            <w:pPr>
              <w:jc w:val="right"/>
            </w:pPr>
            <w:r>
              <w:t>12,800</w:t>
            </w:r>
          </w:p>
        </w:tc>
        <w:tc>
          <w:tcPr>
            <w:tcW w:w="0" w:type="auto"/>
          </w:tcPr>
          <w:p w14:paraId="692D914B" w14:textId="77777777" w:rsidR="008769D1" w:rsidRDefault="00DF52C1">
            <w:pPr>
              <w:jc w:val="right"/>
            </w:pPr>
            <w:r>
              <w:t>10,300</w:t>
            </w:r>
          </w:p>
        </w:tc>
      </w:tr>
      <w:tr w:rsidR="008769D1" w14:paraId="7F0FED45" w14:textId="77777777">
        <w:tc>
          <w:tcPr>
            <w:tcW w:w="0" w:type="auto"/>
          </w:tcPr>
          <w:p w14:paraId="718C4971" w14:textId="77777777" w:rsidR="008769D1" w:rsidRDefault="00DF52C1">
            <w:pPr>
              <w:jc w:val="right"/>
            </w:pPr>
            <w:r>
              <w:t>11</w:t>
            </w:r>
          </w:p>
        </w:tc>
        <w:tc>
          <w:tcPr>
            <w:tcW w:w="0" w:type="auto"/>
          </w:tcPr>
          <w:p w14:paraId="2DEA6425" w14:textId="77777777" w:rsidR="008769D1" w:rsidRDefault="00DF52C1">
            <w:r>
              <w:t>77418</w:t>
            </w:r>
          </w:p>
        </w:tc>
        <w:tc>
          <w:tcPr>
            <w:tcW w:w="0" w:type="auto"/>
          </w:tcPr>
          <w:p w14:paraId="1410AF18" w14:textId="77777777" w:rsidR="008769D1" w:rsidRDefault="00DF52C1">
            <w:pPr>
              <w:jc w:val="right"/>
            </w:pPr>
            <w:r>
              <w:t>12,400</w:t>
            </w:r>
          </w:p>
        </w:tc>
        <w:tc>
          <w:tcPr>
            <w:tcW w:w="0" w:type="auto"/>
          </w:tcPr>
          <w:p w14:paraId="5F19E26A" w14:textId="77777777" w:rsidR="008769D1" w:rsidRDefault="00DF52C1">
            <w:pPr>
              <w:jc w:val="right"/>
            </w:pPr>
            <w:r>
              <w:t>6,800</w:t>
            </w:r>
          </w:p>
        </w:tc>
      </w:tr>
      <w:tr w:rsidR="008769D1" w14:paraId="7428BAD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0E7E6F" w14:textId="77777777" w:rsidR="008769D1" w:rsidRDefault="00DF52C1">
            <w:pPr>
              <w:jc w:val="right"/>
            </w:pPr>
            <w:r>
              <w:t>12</w:t>
            </w:r>
          </w:p>
        </w:tc>
        <w:tc>
          <w:tcPr>
            <w:tcW w:w="0" w:type="auto"/>
          </w:tcPr>
          <w:p w14:paraId="4415204C" w14:textId="77777777" w:rsidR="008769D1" w:rsidRDefault="00DF52C1">
            <w:r>
              <w:t>78465</w:t>
            </w:r>
          </w:p>
        </w:tc>
        <w:tc>
          <w:tcPr>
            <w:tcW w:w="0" w:type="auto"/>
          </w:tcPr>
          <w:p w14:paraId="7984D162" w14:textId="77777777" w:rsidR="008769D1" w:rsidRDefault="00DF52C1">
            <w:pPr>
              <w:jc w:val="right"/>
            </w:pPr>
            <w:r>
              <w:t>11,500</w:t>
            </w:r>
          </w:p>
        </w:tc>
        <w:tc>
          <w:tcPr>
            <w:tcW w:w="0" w:type="auto"/>
          </w:tcPr>
          <w:p w14:paraId="77618B45" w14:textId="77777777" w:rsidR="008769D1" w:rsidRDefault="00DF52C1">
            <w:pPr>
              <w:jc w:val="right"/>
            </w:pPr>
            <w:r>
              <w:t>9,600</w:t>
            </w:r>
          </w:p>
        </w:tc>
      </w:tr>
      <w:tr w:rsidR="008769D1" w14:paraId="14247EB3" w14:textId="77777777">
        <w:tc>
          <w:tcPr>
            <w:tcW w:w="0" w:type="auto"/>
          </w:tcPr>
          <w:p w14:paraId="5994D625" w14:textId="77777777" w:rsidR="008769D1" w:rsidRDefault="00DF52C1">
            <w:pPr>
              <w:jc w:val="right"/>
            </w:pPr>
            <w:r>
              <w:lastRenderedPageBreak/>
              <w:t>13</w:t>
            </w:r>
          </w:p>
        </w:tc>
        <w:tc>
          <w:tcPr>
            <w:tcW w:w="0" w:type="auto"/>
          </w:tcPr>
          <w:p w14:paraId="3DE83603" w14:textId="77777777" w:rsidR="008769D1" w:rsidRDefault="00DF52C1">
            <w:r>
              <w:t>77051</w:t>
            </w:r>
          </w:p>
        </w:tc>
        <w:tc>
          <w:tcPr>
            <w:tcW w:w="0" w:type="auto"/>
          </w:tcPr>
          <w:p w14:paraId="106CF280" w14:textId="77777777" w:rsidR="008769D1" w:rsidRDefault="00DF52C1">
            <w:pPr>
              <w:jc w:val="right"/>
            </w:pPr>
            <w:r>
              <w:t>9,300</w:t>
            </w:r>
          </w:p>
        </w:tc>
        <w:tc>
          <w:tcPr>
            <w:tcW w:w="0" w:type="auto"/>
          </w:tcPr>
          <w:p w14:paraId="3E9FD112" w14:textId="77777777" w:rsidR="008769D1" w:rsidRDefault="00DF52C1">
            <w:pPr>
              <w:jc w:val="right"/>
            </w:pPr>
            <w:r>
              <w:t>7,200</w:t>
            </w:r>
          </w:p>
        </w:tc>
      </w:tr>
      <w:tr w:rsidR="008769D1" w14:paraId="018E1E2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71D66BA" w14:textId="77777777" w:rsidR="008769D1" w:rsidRDefault="00DF52C1">
            <w:pPr>
              <w:jc w:val="right"/>
            </w:pPr>
            <w:r>
              <w:t>14</w:t>
            </w:r>
          </w:p>
        </w:tc>
        <w:tc>
          <w:tcPr>
            <w:tcW w:w="0" w:type="auto"/>
          </w:tcPr>
          <w:p w14:paraId="1DFAD546" w14:textId="77777777" w:rsidR="008769D1" w:rsidRDefault="00DF52C1">
            <w:r>
              <w:t>62311</w:t>
            </w:r>
          </w:p>
        </w:tc>
        <w:tc>
          <w:tcPr>
            <w:tcW w:w="0" w:type="auto"/>
          </w:tcPr>
          <w:p w14:paraId="3AD4A0E4" w14:textId="77777777" w:rsidR="008769D1" w:rsidRDefault="00DF52C1">
            <w:pPr>
              <w:jc w:val="right"/>
            </w:pPr>
            <w:r>
              <w:t>8,600</w:t>
            </w:r>
          </w:p>
        </w:tc>
        <w:tc>
          <w:tcPr>
            <w:tcW w:w="0" w:type="auto"/>
          </w:tcPr>
          <w:p w14:paraId="0A2D2917" w14:textId="77777777" w:rsidR="008769D1" w:rsidRDefault="00DF52C1">
            <w:pPr>
              <w:jc w:val="right"/>
            </w:pPr>
            <w:r>
              <w:t>7,800</w:t>
            </w:r>
          </w:p>
        </w:tc>
      </w:tr>
      <w:tr w:rsidR="008769D1" w14:paraId="6EBB1F54" w14:textId="77777777">
        <w:tc>
          <w:tcPr>
            <w:tcW w:w="0" w:type="auto"/>
          </w:tcPr>
          <w:p w14:paraId="4427FDAF" w14:textId="77777777" w:rsidR="008769D1" w:rsidRDefault="00DF52C1">
            <w:pPr>
              <w:jc w:val="right"/>
            </w:pPr>
            <w:r>
              <w:t>15</w:t>
            </w:r>
          </w:p>
        </w:tc>
        <w:tc>
          <w:tcPr>
            <w:tcW w:w="0" w:type="auto"/>
          </w:tcPr>
          <w:p w14:paraId="4D3C06E7" w14:textId="77777777" w:rsidR="008769D1" w:rsidRDefault="00DF52C1">
            <w:r>
              <w:t>93545</w:t>
            </w:r>
          </w:p>
        </w:tc>
        <w:tc>
          <w:tcPr>
            <w:tcW w:w="0" w:type="auto"/>
          </w:tcPr>
          <w:p w14:paraId="12E1B98B" w14:textId="77777777" w:rsidR="008769D1" w:rsidRDefault="00DF52C1">
            <w:pPr>
              <w:jc w:val="right"/>
            </w:pPr>
            <w:r>
              <w:t>8,600</w:t>
            </w:r>
          </w:p>
        </w:tc>
        <w:tc>
          <w:tcPr>
            <w:tcW w:w="0" w:type="auto"/>
          </w:tcPr>
          <w:p w14:paraId="7897B301" w14:textId="77777777" w:rsidR="008769D1" w:rsidRDefault="00DF52C1">
            <w:pPr>
              <w:jc w:val="right"/>
            </w:pPr>
            <w:r>
              <w:t>6,400</w:t>
            </w:r>
          </w:p>
        </w:tc>
      </w:tr>
      <w:tr w:rsidR="008769D1" w14:paraId="6DB11F9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ADBDFF" w14:textId="77777777" w:rsidR="008769D1" w:rsidRDefault="00DF52C1">
            <w:pPr>
              <w:jc w:val="right"/>
            </w:pPr>
            <w:r>
              <w:t>16</w:t>
            </w:r>
          </w:p>
        </w:tc>
        <w:tc>
          <w:tcPr>
            <w:tcW w:w="0" w:type="auto"/>
          </w:tcPr>
          <w:p w14:paraId="735EA970" w14:textId="77777777" w:rsidR="008769D1" w:rsidRDefault="00DF52C1">
            <w:r>
              <w:t>93556</w:t>
            </w:r>
          </w:p>
        </w:tc>
        <w:tc>
          <w:tcPr>
            <w:tcW w:w="0" w:type="auto"/>
          </w:tcPr>
          <w:p w14:paraId="11972AAC" w14:textId="77777777" w:rsidR="008769D1" w:rsidRDefault="00DF52C1">
            <w:pPr>
              <w:jc w:val="right"/>
            </w:pPr>
            <w:r>
              <w:t>8,500</w:t>
            </w:r>
          </w:p>
        </w:tc>
        <w:tc>
          <w:tcPr>
            <w:tcW w:w="0" w:type="auto"/>
          </w:tcPr>
          <w:p w14:paraId="6F4CBB0F" w14:textId="77777777" w:rsidR="008769D1" w:rsidRDefault="00DF52C1">
            <w:pPr>
              <w:jc w:val="right"/>
            </w:pPr>
            <w:r>
              <w:t>6,300</w:t>
            </w:r>
          </w:p>
        </w:tc>
      </w:tr>
      <w:tr w:rsidR="008769D1" w14:paraId="5D6C406E" w14:textId="77777777">
        <w:tc>
          <w:tcPr>
            <w:tcW w:w="0" w:type="auto"/>
          </w:tcPr>
          <w:p w14:paraId="3F15C87C" w14:textId="77777777" w:rsidR="008769D1" w:rsidRDefault="00DF52C1">
            <w:pPr>
              <w:jc w:val="right"/>
            </w:pPr>
            <w:r>
              <w:t>17</w:t>
            </w:r>
          </w:p>
        </w:tc>
        <w:tc>
          <w:tcPr>
            <w:tcW w:w="0" w:type="auto"/>
          </w:tcPr>
          <w:p w14:paraId="41B914CA" w14:textId="77777777" w:rsidR="008769D1" w:rsidRDefault="00DF52C1">
            <w:r>
              <w:t>77413</w:t>
            </w:r>
          </w:p>
        </w:tc>
        <w:tc>
          <w:tcPr>
            <w:tcW w:w="0" w:type="auto"/>
          </w:tcPr>
          <w:p w14:paraId="745F57C1" w14:textId="77777777" w:rsidR="008769D1" w:rsidRDefault="00DF52C1">
            <w:pPr>
              <w:jc w:val="right"/>
            </w:pPr>
            <w:r>
              <w:t>8,500</w:t>
            </w:r>
          </w:p>
        </w:tc>
        <w:tc>
          <w:tcPr>
            <w:tcW w:w="0" w:type="auto"/>
          </w:tcPr>
          <w:p w14:paraId="08B6872B" w14:textId="77777777" w:rsidR="008769D1" w:rsidRDefault="00DF52C1">
            <w:pPr>
              <w:jc w:val="right"/>
            </w:pPr>
            <w:r>
              <w:t>4,700</w:t>
            </w:r>
          </w:p>
        </w:tc>
      </w:tr>
      <w:tr w:rsidR="008769D1" w14:paraId="7EE9D1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F0A490" w14:textId="77777777" w:rsidR="008769D1" w:rsidRDefault="00DF52C1">
            <w:pPr>
              <w:jc w:val="right"/>
            </w:pPr>
            <w:r>
              <w:t>18</w:t>
            </w:r>
          </w:p>
        </w:tc>
        <w:tc>
          <w:tcPr>
            <w:tcW w:w="0" w:type="auto"/>
          </w:tcPr>
          <w:p w14:paraId="56E5F1AB" w14:textId="77777777" w:rsidR="008769D1" w:rsidRDefault="00DF52C1">
            <w:r>
              <w:t>90805</w:t>
            </w:r>
          </w:p>
        </w:tc>
        <w:tc>
          <w:tcPr>
            <w:tcW w:w="0" w:type="auto"/>
          </w:tcPr>
          <w:p w14:paraId="4E75004A" w14:textId="77777777" w:rsidR="008769D1" w:rsidRDefault="00DF52C1">
            <w:pPr>
              <w:jc w:val="right"/>
            </w:pPr>
            <w:r>
              <w:t>8,100</w:t>
            </w:r>
          </w:p>
        </w:tc>
        <w:tc>
          <w:tcPr>
            <w:tcW w:w="0" w:type="auto"/>
          </w:tcPr>
          <w:p w14:paraId="7999088C" w14:textId="77777777" w:rsidR="008769D1" w:rsidRDefault="00DF52C1">
            <w:pPr>
              <w:jc w:val="right"/>
            </w:pPr>
            <w:r>
              <w:t>6,800</w:t>
            </w:r>
          </w:p>
        </w:tc>
      </w:tr>
      <w:tr w:rsidR="008769D1" w14:paraId="20CF45AD" w14:textId="77777777">
        <w:tc>
          <w:tcPr>
            <w:tcW w:w="0" w:type="auto"/>
          </w:tcPr>
          <w:p w14:paraId="6B20AC5B" w14:textId="77777777" w:rsidR="008769D1" w:rsidRDefault="00DF52C1">
            <w:pPr>
              <w:jc w:val="right"/>
            </w:pPr>
            <w:r>
              <w:t>19</w:t>
            </w:r>
          </w:p>
        </w:tc>
        <w:tc>
          <w:tcPr>
            <w:tcW w:w="0" w:type="auto"/>
          </w:tcPr>
          <w:p w14:paraId="5F8117C4" w14:textId="77777777" w:rsidR="008769D1" w:rsidRDefault="00DF52C1">
            <w:r>
              <w:t>90801</w:t>
            </w:r>
          </w:p>
        </w:tc>
        <w:tc>
          <w:tcPr>
            <w:tcW w:w="0" w:type="auto"/>
          </w:tcPr>
          <w:p w14:paraId="7679AC04" w14:textId="77777777" w:rsidR="008769D1" w:rsidRDefault="00DF52C1">
            <w:pPr>
              <w:jc w:val="right"/>
            </w:pPr>
            <w:r>
              <w:t>8,100</w:t>
            </w:r>
          </w:p>
        </w:tc>
        <w:tc>
          <w:tcPr>
            <w:tcW w:w="0" w:type="auto"/>
          </w:tcPr>
          <w:p w14:paraId="34C91249" w14:textId="77777777" w:rsidR="008769D1" w:rsidRDefault="00DF52C1">
            <w:pPr>
              <w:jc w:val="right"/>
            </w:pPr>
            <w:r>
              <w:t>7,000</w:t>
            </w:r>
          </w:p>
        </w:tc>
      </w:tr>
      <w:tr w:rsidR="008769D1" w14:paraId="437D64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AB0B871" w14:textId="77777777" w:rsidR="008769D1" w:rsidRDefault="00DF52C1">
            <w:pPr>
              <w:jc w:val="right"/>
            </w:pPr>
            <w:r>
              <w:t>20</w:t>
            </w:r>
          </w:p>
        </w:tc>
        <w:tc>
          <w:tcPr>
            <w:tcW w:w="0" w:type="auto"/>
          </w:tcPr>
          <w:p w14:paraId="78A0A289" w14:textId="77777777" w:rsidR="008769D1" w:rsidRDefault="00DF52C1">
            <w:r>
              <w:t>90816</w:t>
            </w:r>
          </w:p>
        </w:tc>
        <w:tc>
          <w:tcPr>
            <w:tcW w:w="0" w:type="auto"/>
          </w:tcPr>
          <w:p w14:paraId="458859A8" w14:textId="77777777" w:rsidR="008769D1" w:rsidRDefault="00DF52C1">
            <w:pPr>
              <w:jc w:val="right"/>
            </w:pPr>
            <w:r>
              <w:t>7,400</w:t>
            </w:r>
          </w:p>
        </w:tc>
        <w:tc>
          <w:tcPr>
            <w:tcW w:w="0" w:type="auto"/>
          </w:tcPr>
          <w:p w14:paraId="1AE44D7D" w14:textId="77777777" w:rsidR="008769D1" w:rsidRDefault="00DF52C1">
            <w:pPr>
              <w:jc w:val="right"/>
            </w:pPr>
            <w:r>
              <w:t>5,800</w:t>
            </w:r>
          </w:p>
        </w:tc>
      </w:tr>
      <w:tr w:rsidR="008769D1" w14:paraId="7612F33C" w14:textId="77777777">
        <w:tc>
          <w:tcPr>
            <w:tcW w:w="0" w:type="auto"/>
          </w:tcPr>
          <w:p w14:paraId="3C85E6F5" w14:textId="77777777" w:rsidR="008769D1" w:rsidRDefault="00DF52C1">
            <w:pPr>
              <w:jc w:val="right"/>
            </w:pPr>
            <w:r>
              <w:t>21</w:t>
            </w:r>
          </w:p>
        </w:tc>
        <w:tc>
          <w:tcPr>
            <w:tcW w:w="0" w:type="auto"/>
          </w:tcPr>
          <w:p w14:paraId="77FA1805" w14:textId="77777777" w:rsidR="008769D1" w:rsidRDefault="00DF52C1">
            <w:r>
              <w:t>90818</w:t>
            </w:r>
          </w:p>
        </w:tc>
        <w:tc>
          <w:tcPr>
            <w:tcW w:w="0" w:type="auto"/>
          </w:tcPr>
          <w:p w14:paraId="507881E9" w14:textId="77777777" w:rsidR="008769D1" w:rsidRDefault="00DF52C1">
            <w:pPr>
              <w:jc w:val="right"/>
            </w:pPr>
            <w:r>
              <w:t>7,400</w:t>
            </w:r>
          </w:p>
        </w:tc>
        <w:tc>
          <w:tcPr>
            <w:tcW w:w="0" w:type="auto"/>
          </w:tcPr>
          <w:p w14:paraId="3A1C987E" w14:textId="77777777" w:rsidR="008769D1" w:rsidRDefault="00DF52C1">
            <w:pPr>
              <w:jc w:val="right"/>
            </w:pPr>
            <w:r>
              <w:t>5,900</w:t>
            </w:r>
          </w:p>
        </w:tc>
      </w:tr>
      <w:tr w:rsidR="008769D1" w14:paraId="22D1CB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0A405A" w14:textId="77777777" w:rsidR="008769D1" w:rsidRDefault="00DF52C1">
            <w:pPr>
              <w:jc w:val="right"/>
            </w:pPr>
            <w:r>
              <w:t>22</w:t>
            </w:r>
          </w:p>
        </w:tc>
        <w:tc>
          <w:tcPr>
            <w:tcW w:w="0" w:type="auto"/>
          </w:tcPr>
          <w:p w14:paraId="3453AAC4" w14:textId="77777777" w:rsidR="008769D1" w:rsidRDefault="00DF52C1">
            <w:r>
              <w:t>76645</w:t>
            </w:r>
          </w:p>
        </w:tc>
        <w:tc>
          <w:tcPr>
            <w:tcW w:w="0" w:type="auto"/>
          </w:tcPr>
          <w:p w14:paraId="08CAF487" w14:textId="77777777" w:rsidR="008769D1" w:rsidRDefault="00DF52C1">
            <w:pPr>
              <w:jc w:val="right"/>
            </w:pPr>
            <w:r>
              <w:t>7,300</w:t>
            </w:r>
          </w:p>
        </w:tc>
        <w:tc>
          <w:tcPr>
            <w:tcW w:w="0" w:type="auto"/>
          </w:tcPr>
          <w:p w14:paraId="6D1391EB" w14:textId="77777777" w:rsidR="008769D1" w:rsidRDefault="00DF52C1">
            <w:pPr>
              <w:jc w:val="right"/>
            </w:pPr>
            <w:r>
              <w:t>6,400</w:t>
            </w:r>
          </w:p>
        </w:tc>
      </w:tr>
      <w:tr w:rsidR="008769D1" w14:paraId="097D14BD" w14:textId="77777777">
        <w:tc>
          <w:tcPr>
            <w:tcW w:w="0" w:type="auto"/>
          </w:tcPr>
          <w:p w14:paraId="65667952" w14:textId="77777777" w:rsidR="008769D1" w:rsidRDefault="00DF52C1">
            <w:pPr>
              <w:jc w:val="right"/>
            </w:pPr>
            <w:r>
              <w:t>23</w:t>
            </w:r>
          </w:p>
        </w:tc>
        <w:tc>
          <w:tcPr>
            <w:tcW w:w="0" w:type="auto"/>
          </w:tcPr>
          <w:p w14:paraId="27493E52" w14:textId="77777777" w:rsidR="008769D1" w:rsidRDefault="00DF52C1">
            <w:r>
              <w:t>77414</w:t>
            </w:r>
          </w:p>
        </w:tc>
        <w:tc>
          <w:tcPr>
            <w:tcW w:w="0" w:type="auto"/>
          </w:tcPr>
          <w:p w14:paraId="3FE8891C" w14:textId="77777777" w:rsidR="008769D1" w:rsidRDefault="00DF52C1">
            <w:pPr>
              <w:jc w:val="right"/>
            </w:pPr>
            <w:r>
              <w:t>7,200</w:t>
            </w:r>
          </w:p>
        </w:tc>
        <w:tc>
          <w:tcPr>
            <w:tcW w:w="0" w:type="auto"/>
          </w:tcPr>
          <w:p w14:paraId="56E0CF49" w14:textId="77777777" w:rsidR="008769D1" w:rsidRDefault="00DF52C1">
            <w:pPr>
              <w:jc w:val="right"/>
            </w:pPr>
            <w:r>
              <w:t>4,300</w:t>
            </w:r>
          </w:p>
        </w:tc>
      </w:tr>
      <w:tr w:rsidR="008769D1" w14:paraId="3D4B9D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915BBF" w14:textId="77777777" w:rsidR="008769D1" w:rsidRDefault="00DF52C1">
            <w:pPr>
              <w:jc w:val="right"/>
            </w:pPr>
            <w:r>
              <w:t>24</w:t>
            </w:r>
          </w:p>
        </w:tc>
        <w:tc>
          <w:tcPr>
            <w:tcW w:w="0" w:type="auto"/>
          </w:tcPr>
          <w:p w14:paraId="497973FF" w14:textId="77777777" w:rsidR="008769D1" w:rsidRDefault="00DF52C1">
            <w:r>
              <w:t>93543</w:t>
            </w:r>
          </w:p>
        </w:tc>
        <w:tc>
          <w:tcPr>
            <w:tcW w:w="0" w:type="auto"/>
          </w:tcPr>
          <w:p w14:paraId="5363CDA9" w14:textId="77777777" w:rsidR="008769D1" w:rsidRDefault="00DF52C1">
            <w:pPr>
              <w:jc w:val="right"/>
            </w:pPr>
            <w:r>
              <w:t>7,100</w:t>
            </w:r>
          </w:p>
        </w:tc>
        <w:tc>
          <w:tcPr>
            <w:tcW w:w="0" w:type="auto"/>
          </w:tcPr>
          <w:p w14:paraId="36D5A5EF" w14:textId="77777777" w:rsidR="008769D1" w:rsidRDefault="00DF52C1">
            <w:pPr>
              <w:jc w:val="right"/>
            </w:pPr>
            <w:r>
              <w:t>5,500</w:t>
            </w:r>
          </w:p>
        </w:tc>
      </w:tr>
      <w:tr w:rsidR="008769D1" w14:paraId="5E9A037C" w14:textId="77777777">
        <w:tc>
          <w:tcPr>
            <w:tcW w:w="0" w:type="auto"/>
          </w:tcPr>
          <w:p w14:paraId="18F8B66C" w14:textId="77777777" w:rsidR="008769D1" w:rsidRDefault="00DF52C1">
            <w:pPr>
              <w:jc w:val="right"/>
            </w:pPr>
            <w:r>
              <w:t>25</w:t>
            </w:r>
          </w:p>
        </w:tc>
        <w:tc>
          <w:tcPr>
            <w:tcW w:w="0" w:type="auto"/>
          </w:tcPr>
          <w:p w14:paraId="187B19F7" w14:textId="77777777" w:rsidR="008769D1" w:rsidRDefault="00DF52C1">
            <w:r>
              <w:t>93555</w:t>
            </w:r>
          </w:p>
        </w:tc>
        <w:tc>
          <w:tcPr>
            <w:tcW w:w="0" w:type="auto"/>
          </w:tcPr>
          <w:p w14:paraId="459FCC35" w14:textId="77777777" w:rsidR="008769D1" w:rsidRDefault="00DF52C1">
            <w:pPr>
              <w:jc w:val="right"/>
            </w:pPr>
            <w:r>
              <w:t>6,900</w:t>
            </w:r>
          </w:p>
        </w:tc>
        <w:tc>
          <w:tcPr>
            <w:tcW w:w="0" w:type="auto"/>
          </w:tcPr>
          <w:p w14:paraId="1E69DEEE" w14:textId="77777777" w:rsidR="008769D1" w:rsidRDefault="00DF52C1">
            <w:pPr>
              <w:jc w:val="right"/>
            </w:pPr>
            <w:r>
              <w:t>5,300</w:t>
            </w:r>
          </w:p>
        </w:tc>
      </w:tr>
    </w:tbl>
    <w:p w14:paraId="5584A0A2" w14:textId="77777777" w:rsidR="008769D1" w:rsidRDefault="00DF52C1">
      <w:r>
        <w:t>Query executed in 1.74 secs</w:t>
      </w:r>
    </w:p>
    <w:p w14:paraId="5C1358F7" w14:textId="77777777" w:rsidR="008769D1" w:rsidRDefault="00DF52C1">
      <w:r>
        <w:t>Table 12. All 11 unmapped devices. Counts are rounded up to the nearest hundred. Values with a record count &lt;=5 are omitted.</w:t>
      </w:r>
    </w:p>
    <w:tbl>
      <w:tblPr>
        <w:tblStyle w:val="EHDEN"/>
        <w:tblW w:w="0" w:type="auto"/>
        <w:tblLook w:val="0420" w:firstRow="1" w:lastRow="0" w:firstColumn="0" w:lastColumn="0" w:noHBand="0" w:noVBand="1"/>
      </w:tblPr>
      <w:tblGrid>
        <w:gridCol w:w="1279"/>
        <w:gridCol w:w="1618"/>
        <w:gridCol w:w="1189"/>
        <w:gridCol w:w="1206"/>
      </w:tblGrid>
      <w:tr w:rsidR="008769D1" w14:paraId="37B1EC72"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6D48EE12" w14:textId="77777777" w:rsidR="008769D1" w:rsidRDefault="00DF52C1">
            <w:pPr>
              <w:jc w:val="right"/>
            </w:pPr>
            <w:r>
              <w:t>ROW_NUM</w:t>
            </w:r>
          </w:p>
        </w:tc>
        <w:tc>
          <w:tcPr>
            <w:tcW w:w="0" w:type="auto"/>
          </w:tcPr>
          <w:p w14:paraId="21E2096C" w14:textId="77777777" w:rsidR="008769D1" w:rsidRDefault="00DF52C1">
            <w:r>
              <w:t>SOURCE VALUE</w:t>
            </w:r>
          </w:p>
        </w:tc>
        <w:tc>
          <w:tcPr>
            <w:tcW w:w="0" w:type="auto"/>
          </w:tcPr>
          <w:p w14:paraId="779048D3" w14:textId="77777777" w:rsidR="008769D1" w:rsidRDefault="00DF52C1">
            <w:pPr>
              <w:jc w:val="right"/>
            </w:pPr>
            <w:r>
              <w:t>#RECORDS</w:t>
            </w:r>
          </w:p>
        </w:tc>
        <w:tc>
          <w:tcPr>
            <w:tcW w:w="0" w:type="auto"/>
          </w:tcPr>
          <w:p w14:paraId="7546C9A0" w14:textId="77777777" w:rsidR="008769D1" w:rsidRDefault="00DF52C1">
            <w:pPr>
              <w:jc w:val="right"/>
            </w:pPr>
            <w:r>
              <w:t>#SUBJECTS</w:t>
            </w:r>
          </w:p>
        </w:tc>
      </w:tr>
      <w:tr w:rsidR="008769D1" w14:paraId="45B600B7" w14:textId="77777777">
        <w:tc>
          <w:tcPr>
            <w:tcW w:w="0" w:type="auto"/>
          </w:tcPr>
          <w:p w14:paraId="3FC8ABDA" w14:textId="77777777" w:rsidR="008769D1" w:rsidRDefault="00DF52C1">
            <w:pPr>
              <w:jc w:val="right"/>
            </w:pPr>
            <w:r>
              <w:t>1</w:t>
            </w:r>
          </w:p>
        </w:tc>
        <w:tc>
          <w:tcPr>
            <w:tcW w:w="0" w:type="auto"/>
          </w:tcPr>
          <w:p w14:paraId="1075AD41" w14:textId="77777777" w:rsidR="008769D1" w:rsidRDefault="00DF52C1">
            <w:r>
              <w:t>C1300</w:t>
            </w:r>
          </w:p>
        </w:tc>
        <w:tc>
          <w:tcPr>
            <w:tcW w:w="0" w:type="auto"/>
          </w:tcPr>
          <w:p w14:paraId="0D844F0A" w14:textId="77777777" w:rsidR="008769D1" w:rsidRDefault="00DF52C1">
            <w:pPr>
              <w:jc w:val="right"/>
            </w:pPr>
            <w:r>
              <w:t>2,000</w:t>
            </w:r>
          </w:p>
        </w:tc>
        <w:tc>
          <w:tcPr>
            <w:tcW w:w="0" w:type="auto"/>
          </w:tcPr>
          <w:p w14:paraId="27D8DD7E" w14:textId="77777777" w:rsidR="008769D1" w:rsidRDefault="00DF52C1">
            <w:pPr>
              <w:jc w:val="right"/>
            </w:pPr>
            <w:r>
              <w:t>1,400</w:t>
            </w:r>
          </w:p>
        </w:tc>
      </w:tr>
      <w:tr w:rsidR="008769D1" w14:paraId="4B7859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46536E" w14:textId="77777777" w:rsidR="008769D1" w:rsidRDefault="00DF52C1">
            <w:pPr>
              <w:jc w:val="right"/>
            </w:pPr>
            <w:r>
              <w:t>2</w:t>
            </w:r>
          </w:p>
        </w:tc>
        <w:tc>
          <w:tcPr>
            <w:tcW w:w="0" w:type="auto"/>
          </w:tcPr>
          <w:p w14:paraId="0EFB92D5" w14:textId="77777777" w:rsidR="008769D1" w:rsidRDefault="00DF52C1">
            <w:r>
              <w:t>C1879</w:t>
            </w:r>
          </w:p>
        </w:tc>
        <w:tc>
          <w:tcPr>
            <w:tcW w:w="0" w:type="auto"/>
          </w:tcPr>
          <w:p w14:paraId="643CB032" w14:textId="77777777" w:rsidR="008769D1" w:rsidRDefault="00DF52C1">
            <w:pPr>
              <w:jc w:val="right"/>
            </w:pPr>
            <w:r>
              <w:t>200</w:t>
            </w:r>
          </w:p>
        </w:tc>
        <w:tc>
          <w:tcPr>
            <w:tcW w:w="0" w:type="auto"/>
          </w:tcPr>
          <w:p w14:paraId="07405E8F" w14:textId="77777777" w:rsidR="008769D1" w:rsidRDefault="00DF52C1">
            <w:pPr>
              <w:jc w:val="right"/>
            </w:pPr>
            <w:r>
              <w:t>200</w:t>
            </w:r>
          </w:p>
        </w:tc>
      </w:tr>
      <w:tr w:rsidR="008769D1" w14:paraId="0785CED7" w14:textId="77777777">
        <w:tc>
          <w:tcPr>
            <w:tcW w:w="0" w:type="auto"/>
          </w:tcPr>
          <w:p w14:paraId="62FF53BF" w14:textId="77777777" w:rsidR="008769D1" w:rsidRDefault="00DF52C1">
            <w:pPr>
              <w:jc w:val="right"/>
            </w:pPr>
            <w:r>
              <w:t>3</w:t>
            </w:r>
          </w:p>
        </w:tc>
        <w:tc>
          <w:tcPr>
            <w:tcW w:w="0" w:type="auto"/>
          </w:tcPr>
          <w:p w14:paraId="783CB8A6" w14:textId="77777777" w:rsidR="008769D1" w:rsidRDefault="00DF52C1">
            <w:r>
              <w:t>E0230</w:t>
            </w:r>
          </w:p>
        </w:tc>
        <w:tc>
          <w:tcPr>
            <w:tcW w:w="0" w:type="auto"/>
          </w:tcPr>
          <w:p w14:paraId="4C84B895" w14:textId="77777777" w:rsidR="008769D1" w:rsidRDefault="00DF52C1">
            <w:pPr>
              <w:jc w:val="right"/>
            </w:pPr>
            <w:r>
              <w:t>100</w:t>
            </w:r>
          </w:p>
        </w:tc>
        <w:tc>
          <w:tcPr>
            <w:tcW w:w="0" w:type="auto"/>
          </w:tcPr>
          <w:p w14:paraId="1AAA04C6" w14:textId="77777777" w:rsidR="008769D1" w:rsidRDefault="00DF52C1">
            <w:pPr>
              <w:jc w:val="right"/>
            </w:pPr>
            <w:r>
              <w:t>100</w:t>
            </w:r>
          </w:p>
        </w:tc>
      </w:tr>
      <w:tr w:rsidR="008769D1" w14:paraId="73D31A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5CB658" w14:textId="77777777" w:rsidR="008769D1" w:rsidRDefault="00DF52C1">
            <w:pPr>
              <w:jc w:val="right"/>
            </w:pPr>
            <w:r>
              <w:t>4</w:t>
            </w:r>
          </w:p>
        </w:tc>
        <w:tc>
          <w:tcPr>
            <w:tcW w:w="0" w:type="auto"/>
          </w:tcPr>
          <w:p w14:paraId="06CC1634" w14:textId="77777777" w:rsidR="008769D1" w:rsidRDefault="00DF52C1">
            <w:r>
              <w:t>L1800</w:t>
            </w:r>
          </w:p>
        </w:tc>
        <w:tc>
          <w:tcPr>
            <w:tcW w:w="0" w:type="auto"/>
          </w:tcPr>
          <w:p w14:paraId="5E7C8043" w14:textId="77777777" w:rsidR="008769D1" w:rsidRDefault="00DF52C1">
            <w:pPr>
              <w:jc w:val="right"/>
            </w:pPr>
            <w:r>
              <w:t>100</w:t>
            </w:r>
          </w:p>
        </w:tc>
        <w:tc>
          <w:tcPr>
            <w:tcW w:w="0" w:type="auto"/>
          </w:tcPr>
          <w:p w14:paraId="69516D18" w14:textId="77777777" w:rsidR="008769D1" w:rsidRDefault="00DF52C1">
            <w:pPr>
              <w:jc w:val="right"/>
            </w:pPr>
            <w:r>
              <w:t>100</w:t>
            </w:r>
          </w:p>
        </w:tc>
      </w:tr>
      <w:tr w:rsidR="008769D1" w14:paraId="00B6831F" w14:textId="77777777">
        <w:tc>
          <w:tcPr>
            <w:tcW w:w="0" w:type="auto"/>
          </w:tcPr>
          <w:p w14:paraId="04BF63FC" w14:textId="77777777" w:rsidR="008769D1" w:rsidRDefault="00DF52C1">
            <w:pPr>
              <w:jc w:val="right"/>
            </w:pPr>
            <w:r>
              <w:t>5</w:t>
            </w:r>
          </w:p>
        </w:tc>
        <w:tc>
          <w:tcPr>
            <w:tcW w:w="0" w:type="auto"/>
          </w:tcPr>
          <w:p w14:paraId="3D6B68A1" w14:textId="77777777" w:rsidR="008769D1" w:rsidRDefault="00DF52C1">
            <w:r>
              <w:t>L1825</w:t>
            </w:r>
          </w:p>
        </w:tc>
        <w:tc>
          <w:tcPr>
            <w:tcW w:w="0" w:type="auto"/>
          </w:tcPr>
          <w:p w14:paraId="5C99B729" w14:textId="77777777" w:rsidR="008769D1" w:rsidRDefault="00DF52C1">
            <w:pPr>
              <w:jc w:val="right"/>
            </w:pPr>
            <w:r>
              <w:t>100</w:t>
            </w:r>
          </w:p>
        </w:tc>
        <w:tc>
          <w:tcPr>
            <w:tcW w:w="0" w:type="auto"/>
          </w:tcPr>
          <w:p w14:paraId="10149576" w14:textId="77777777" w:rsidR="008769D1" w:rsidRDefault="00DF52C1">
            <w:pPr>
              <w:jc w:val="right"/>
            </w:pPr>
            <w:r>
              <w:t>100</w:t>
            </w:r>
          </w:p>
        </w:tc>
      </w:tr>
      <w:tr w:rsidR="008769D1" w14:paraId="29C117E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4D0F907" w14:textId="77777777" w:rsidR="008769D1" w:rsidRDefault="00DF52C1">
            <w:pPr>
              <w:jc w:val="right"/>
            </w:pPr>
            <w:r>
              <w:t>6</w:t>
            </w:r>
          </w:p>
        </w:tc>
        <w:tc>
          <w:tcPr>
            <w:tcW w:w="0" w:type="auto"/>
          </w:tcPr>
          <w:p w14:paraId="0FEE674D" w14:textId="77777777" w:rsidR="008769D1" w:rsidRDefault="00DF52C1">
            <w:r>
              <w:t>L3651</w:t>
            </w:r>
          </w:p>
        </w:tc>
        <w:tc>
          <w:tcPr>
            <w:tcW w:w="0" w:type="auto"/>
          </w:tcPr>
          <w:p w14:paraId="47FDA740" w14:textId="77777777" w:rsidR="008769D1" w:rsidRDefault="00DF52C1">
            <w:pPr>
              <w:jc w:val="right"/>
            </w:pPr>
            <w:r>
              <w:t>100</w:t>
            </w:r>
          </w:p>
        </w:tc>
        <w:tc>
          <w:tcPr>
            <w:tcW w:w="0" w:type="auto"/>
          </w:tcPr>
          <w:p w14:paraId="69061784" w14:textId="77777777" w:rsidR="008769D1" w:rsidRDefault="00DF52C1">
            <w:pPr>
              <w:jc w:val="right"/>
            </w:pPr>
            <w:r>
              <w:t>100</w:t>
            </w:r>
          </w:p>
        </w:tc>
      </w:tr>
      <w:tr w:rsidR="008769D1" w14:paraId="6A86171C" w14:textId="77777777">
        <w:tc>
          <w:tcPr>
            <w:tcW w:w="0" w:type="auto"/>
          </w:tcPr>
          <w:p w14:paraId="6FBF5A99" w14:textId="77777777" w:rsidR="008769D1" w:rsidRDefault="00DF52C1">
            <w:pPr>
              <w:jc w:val="right"/>
            </w:pPr>
            <w:r>
              <w:t>7</w:t>
            </w:r>
          </w:p>
        </w:tc>
        <w:tc>
          <w:tcPr>
            <w:tcW w:w="0" w:type="auto"/>
          </w:tcPr>
          <w:p w14:paraId="1B03A3AF" w14:textId="77777777" w:rsidR="008769D1" w:rsidRDefault="00DF52C1">
            <w:r>
              <w:t>D1110</w:t>
            </w:r>
          </w:p>
        </w:tc>
        <w:tc>
          <w:tcPr>
            <w:tcW w:w="0" w:type="auto"/>
          </w:tcPr>
          <w:p w14:paraId="75AB2D0A" w14:textId="77777777" w:rsidR="008769D1" w:rsidRDefault="00DF52C1">
            <w:pPr>
              <w:jc w:val="right"/>
            </w:pPr>
            <w:r>
              <w:t>100</w:t>
            </w:r>
          </w:p>
        </w:tc>
        <w:tc>
          <w:tcPr>
            <w:tcW w:w="0" w:type="auto"/>
          </w:tcPr>
          <w:p w14:paraId="42EBC8E0" w14:textId="77777777" w:rsidR="008769D1" w:rsidRDefault="00DF52C1">
            <w:pPr>
              <w:jc w:val="right"/>
            </w:pPr>
            <w:r>
              <w:t>100</w:t>
            </w:r>
          </w:p>
        </w:tc>
      </w:tr>
      <w:tr w:rsidR="008769D1" w14:paraId="2CBFBA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316FEE" w14:textId="77777777" w:rsidR="008769D1" w:rsidRDefault="00DF52C1">
            <w:pPr>
              <w:jc w:val="right"/>
            </w:pPr>
            <w:r>
              <w:t>8</w:t>
            </w:r>
          </w:p>
        </w:tc>
        <w:tc>
          <w:tcPr>
            <w:tcW w:w="0" w:type="auto"/>
          </w:tcPr>
          <w:p w14:paraId="449FC05F" w14:textId="77777777" w:rsidR="008769D1" w:rsidRDefault="00DF52C1">
            <w:r>
              <w:t>A6200</w:t>
            </w:r>
          </w:p>
        </w:tc>
        <w:tc>
          <w:tcPr>
            <w:tcW w:w="0" w:type="auto"/>
          </w:tcPr>
          <w:p w14:paraId="3FA3DE38" w14:textId="77777777" w:rsidR="008769D1" w:rsidRDefault="00DF52C1">
            <w:pPr>
              <w:jc w:val="right"/>
            </w:pPr>
            <w:r>
              <w:t>100</w:t>
            </w:r>
          </w:p>
        </w:tc>
        <w:tc>
          <w:tcPr>
            <w:tcW w:w="0" w:type="auto"/>
          </w:tcPr>
          <w:p w14:paraId="0C90DECB" w14:textId="77777777" w:rsidR="008769D1" w:rsidRDefault="00DF52C1">
            <w:pPr>
              <w:jc w:val="right"/>
            </w:pPr>
            <w:r>
              <w:t>100</w:t>
            </w:r>
          </w:p>
        </w:tc>
      </w:tr>
      <w:tr w:rsidR="008769D1" w14:paraId="01F475B8" w14:textId="77777777">
        <w:tc>
          <w:tcPr>
            <w:tcW w:w="0" w:type="auto"/>
          </w:tcPr>
          <w:p w14:paraId="5251A0A6" w14:textId="77777777" w:rsidR="008769D1" w:rsidRDefault="00DF52C1">
            <w:pPr>
              <w:jc w:val="right"/>
            </w:pPr>
            <w:r>
              <w:t>9</w:t>
            </w:r>
          </w:p>
        </w:tc>
        <w:tc>
          <w:tcPr>
            <w:tcW w:w="0" w:type="auto"/>
          </w:tcPr>
          <w:p w14:paraId="208CD9EC" w14:textId="77777777" w:rsidR="008769D1" w:rsidRDefault="00DF52C1">
            <w:r>
              <w:t>L3909</w:t>
            </w:r>
          </w:p>
        </w:tc>
        <w:tc>
          <w:tcPr>
            <w:tcW w:w="0" w:type="auto"/>
          </w:tcPr>
          <w:p w14:paraId="5690EF80" w14:textId="77777777" w:rsidR="008769D1" w:rsidRDefault="00DF52C1">
            <w:pPr>
              <w:jc w:val="right"/>
            </w:pPr>
            <w:r>
              <w:t>100</w:t>
            </w:r>
          </w:p>
        </w:tc>
        <w:tc>
          <w:tcPr>
            <w:tcW w:w="0" w:type="auto"/>
          </w:tcPr>
          <w:p w14:paraId="1140E741" w14:textId="77777777" w:rsidR="008769D1" w:rsidRDefault="00DF52C1">
            <w:pPr>
              <w:jc w:val="right"/>
            </w:pPr>
            <w:r>
              <w:t>100</w:t>
            </w:r>
          </w:p>
        </w:tc>
      </w:tr>
      <w:tr w:rsidR="008769D1" w14:paraId="05E678B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54C3CD" w14:textId="77777777" w:rsidR="008769D1" w:rsidRDefault="00DF52C1">
            <w:pPr>
              <w:jc w:val="right"/>
            </w:pPr>
            <w:r>
              <w:t>10</w:t>
            </w:r>
          </w:p>
        </w:tc>
        <w:tc>
          <w:tcPr>
            <w:tcW w:w="0" w:type="auto"/>
          </w:tcPr>
          <w:p w14:paraId="40E84C8B" w14:textId="77777777" w:rsidR="008769D1" w:rsidRDefault="00DF52C1">
            <w:r>
              <w:t>E0238</w:t>
            </w:r>
          </w:p>
        </w:tc>
        <w:tc>
          <w:tcPr>
            <w:tcW w:w="0" w:type="auto"/>
          </w:tcPr>
          <w:p w14:paraId="2ACD3C66" w14:textId="77777777" w:rsidR="008769D1" w:rsidRDefault="00DF52C1">
            <w:pPr>
              <w:jc w:val="right"/>
            </w:pPr>
            <w:r>
              <w:t>100</w:t>
            </w:r>
          </w:p>
        </w:tc>
        <w:tc>
          <w:tcPr>
            <w:tcW w:w="0" w:type="auto"/>
          </w:tcPr>
          <w:p w14:paraId="1E92EEF9" w14:textId="77777777" w:rsidR="008769D1" w:rsidRDefault="00DF52C1">
            <w:pPr>
              <w:jc w:val="right"/>
            </w:pPr>
            <w:r>
              <w:t>100</w:t>
            </w:r>
          </w:p>
        </w:tc>
      </w:tr>
      <w:tr w:rsidR="008769D1" w14:paraId="0C9A96A9" w14:textId="77777777">
        <w:tc>
          <w:tcPr>
            <w:tcW w:w="0" w:type="auto"/>
          </w:tcPr>
          <w:p w14:paraId="75B29990" w14:textId="77777777" w:rsidR="008769D1" w:rsidRDefault="00DF52C1">
            <w:pPr>
              <w:jc w:val="right"/>
            </w:pPr>
            <w:r>
              <w:t>11</w:t>
            </w:r>
          </w:p>
        </w:tc>
        <w:tc>
          <w:tcPr>
            <w:tcW w:w="0" w:type="auto"/>
          </w:tcPr>
          <w:p w14:paraId="5FBA1E46" w14:textId="77777777" w:rsidR="008769D1" w:rsidRDefault="00DF52C1">
            <w:r>
              <w:t>L3701</w:t>
            </w:r>
          </w:p>
        </w:tc>
        <w:tc>
          <w:tcPr>
            <w:tcW w:w="0" w:type="auto"/>
          </w:tcPr>
          <w:p w14:paraId="0228521A" w14:textId="77777777" w:rsidR="008769D1" w:rsidRDefault="00DF52C1">
            <w:pPr>
              <w:jc w:val="right"/>
            </w:pPr>
            <w:r>
              <w:t>100</w:t>
            </w:r>
          </w:p>
        </w:tc>
        <w:tc>
          <w:tcPr>
            <w:tcW w:w="0" w:type="auto"/>
          </w:tcPr>
          <w:p w14:paraId="5FE26DC9" w14:textId="77777777" w:rsidR="008769D1" w:rsidRDefault="00DF52C1">
            <w:pPr>
              <w:jc w:val="right"/>
            </w:pPr>
            <w:r>
              <w:t>100</w:t>
            </w:r>
          </w:p>
        </w:tc>
      </w:tr>
    </w:tbl>
    <w:p w14:paraId="21928552" w14:textId="77777777" w:rsidR="008769D1" w:rsidRDefault="00DF52C1">
      <w:r>
        <w:t>Query executed in 0.44 secs</w:t>
      </w:r>
    </w:p>
    <w:p w14:paraId="0D116FE9" w14:textId="77777777" w:rsidR="008769D1" w:rsidRDefault="00DF52C1">
      <w:pPr>
        <w:pStyle w:val="Heading2"/>
      </w:pPr>
      <w:bookmarkStart w:id="17" w:name="_Toc61707443"/>
      <w:r>
        <w:t>Mapped Codes</w:t>
      </w:r>
      <w:bookmarkEnd w:id="17"/>
    </w:p>
    <w:p w14:paraId="70FEFE4E" w14:textId="77777777" w:rsidR="008769D1" w:rsidRDefault="00DF52C1">
      <w:r>
        <w:t>Table 13. Top 25 of mapped drugs. Counts are rounded up to the nearest hundred. Values with a record count &lt;=5 are omitted.</w:t>
      </w:r>
    </w:p>
    <w:tbl>
      <w:tblPr>
        <w:tblStyle w:val="EHDEN"/>
        <w:tblW w:w="0" w:type="auto"/>
        <w:tblLook w:val="0420" w:firstRow="1" w:lastRow="0" w:firstColumn="0" w:lastColumn="0" w:noHBand="0" w:noVBand="1"/>
      </w:tblPr>
      <w:tblGrid>
        <w:gridCol w:w="1279"/>
        <w:gridCol w:w="4649"/>
        <w:gridCol w:w="1189"/>
        <w:gridCol w:w="1206"/>
      </w:tblGrid>
      <w:tr w:rsidR="008769D1" w14:paraId="4325CECB"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016EED2D" w14:textId="77777777" w:rsidR="008769D1" w:rsidRDefault="00DF52C1">
            <w:pPr>
              <w:jc w:val="right"/>
            </w:pPr>
            <w:r>
              <w:t>ROW_NUM</w:t>
            </w:r>
          </w:p>
        </w:tc>
        <w:tc>
          <w:tcPr>
            <w:tcW w:w="0" w:type="auto"/>
          </w:tcPr>
          <w:p w14:paraId="178D8E1F" w14:textId="77777777" w:rsidR="008769D1" w:rsidRDefault="00DF52C1">
            <w:r>
              <w:t>CONCEPT NAME</w:t>
            </w:r>
          </w:p>
        </w:tc>
        <w:tc>
          <w:tcPr>
            <w:tcW w:w="0" w:type="auto"/>
          </w:tcPr>
          <w:p w14:paraId="2C920CA3" w14:textId="77777777" w:rsidR="008769D1" w:rsidRDefault="00DF52C1">
            <w:pPr>
              <w:jc w:val="right"/>
            </w:pPr>
            <w:r>
              <w:t>#RECORDS</w:t>
            </w:r>
          </w:p>
        </w:tc>
        <w:tc>
          <w:tcPr>
            <w:tcW w:w="0" w:type="auto"/>
          </w:tcPr>
          <w:p w14:paraId="79FB923B" w14:textId="77777777" w:rsidR="008769D1" w:rsidRDefault="00DF52C1">
            <w:pPr>
              <w:jc w:val="right"/>
            </w:pPr>
            <w:r>
              <w:t>#SUBJECTS</w:t>
            </w:r>
          </w:p>
        </w:tc>
      </w:tr>
      <w:tr w:rsidR="008769D1" w14:paraId="7BC53D9E" w14:textId="77777777">
        <w:tc>
          <w:tcPr>
            <w:tcW w:w="0" w:type="auto"/>
          </w:tcPr>
          <w:p w14:paraId="1C7B0C74" w14:textId="77777777" w:rsidR="008769D1" w:rsidRDefault="00DF52C1">
            <w:pPr>
              <w:jc w:val="right"/>
            </w:pPr>
            <w:r>
              <w:t>1</w:t>
            </w:r>
          </w:p>
        </w:tc>
        <w:tc>
          <w:tcPr>
            <w:tcW w:w="0" w:type="auto"/>
          </w:tcPr>
          <w:p w14:paraId="3799754A" w14:textId="77777777" w:rsidR="008769D1" w:rsidRDefault="00DF52C1">
            <w:r>
              <w:t>Epoetin Alfa</w:t>
            </w:r>
          </w:p>
        </w:tc>
        <w:tc>
          <w:tcPr>
            <w:tcW w:w="0" w:type="auto"/>
          </w:tcPr>
          <w:p w14:paraId="153565BC" w14:textId="77777777" w:rsidR="008769D1" w:rsidRDefault="00DF52C1">
            <w:pPr>
              <w:jc w:val="right"/>
            </w:pPr>
            <w:r>
              <w:t>139,300</w:t>
            </w:r>
          </w:p>
        </w:tc>
        <w:tc>
          <w:tcPr>
            <w:tcW w:w="0" w:type="auto"/>
          </w:tcPr>
          <w:p w14:paraId="3C8CAC92" w14:textId="77777777" w:rsidR="008769D1" w:rsidRDefault="00DF52C1">
            <w:pPr>
              <w:jc w:val="right"/>
            </w:pPr>
            <w:r>
              <w:t>9,500</w:t>
            </w:r>
          </w:p>
        </w:tc>
      </w:tr>
      <w:tr w:rsidR="008769D1" w14:paraId="291E84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8D9DBC5" w14:textId="77777777" w:rsidR="008769D1" w:rsidRDefault="00DF52C1">
            <w:pPr>
              <w:jc w:val="right"/>
            </w:pPr>
            <w:r>
              <w:t>2</w:t>
            </w:r>
          </w:p>
        </w:tc>
        <w:tc>
          <w:tcPr>
            <w:tcW w:w="0" w:type="auto"/>
          </w:tcPr>
          <w:p w14:paraId="38D0FAB2" w14:textId="77777777" w:rsidR="008769D1" w:rsidRDefault="00DF52C1">
            <w:r>
              <w:t>""</w:t>
            </w:r>
          </w:p>
        </w:tc>
        <w:tc>
          <w:tcPr>
            <w:tcW w:w="0" w:type="auto"/>
          </w:tcPr>
          <w:p w14:paraId="442E483E" w14:textId="77777777" w:rsidR="008769D1" w:rsidRDefault="00DF52C1">
            <w:pPr>
              <w:jc w:val="right"/>
            </w:pPr>
            <w:r>
              <w:t>101,900</w:t>
            </w:r>
          </w:p>
        </w:tc>
        <w:tc>
          <w:tcPr>
            <w:tcW w:w="0" w:type="auto"/>
          </w:tcPr>
          <w:p w14:paraId="3E965A99" w14:textId="77777777" w:rsidR="008769D1" w:rsidRDefault="00DF52C1">
            <w:pPr>
              <w:jc w:val="right"/>
            </w:pPr>
            <w:r>
              <w:t>53,700</w:t>
            </w:r>
          </w:p>
        </w:tc>
      </w:tr>
      <w:tr w:rsidR="008769D1" w14:paraId="0843AAAE" w14:textId="77777777">
        <w:tc>
          <w:tcPr>
            <w:tcW w:w="0" w:type="auto"/>
          </w:tcPr>
          <w:p w14:paraId="12DCC21F" w14:textId="77777777" w:rsidR="008769D1" w:rsidRDefault="00DF52C1">
            <w:pPr>
              <w:jc w:val="right"/>
            </w:pPr>
            <w:r>
              <w:t>3</w:t>
            </w:r>
          </w:p>
        </w:tc>
        <w:tc>
          <w:tcPr>
            <w:tcW w:w="0" w:type="auto"/>
          </w:tcPr>
          <w:p w14:paraId="3A0FE7F1" w14:textId="77777777" w:rsidR="008769D1" w:rsidRDefault="00DF52C1">
            <w:r>
              <w:t>paricalcitol 0.001 MG</w:t>
            </w:r>
          </w:p>
        </w:tc>
        <w:tc>
          <w:tcPr>
            <w:tcW w:w="0" w:type="auto"/>
          </w:tcPr>
          <w:p w14:paraId="0F41E9BC" w14:textId="77777777" w:rsidR="008769D1" w:rsidRDefault="00DF52C1">
            <w:pPr>
              <w:jc w:val="right"/>
            </w:pPr>
            <w:r>
              <w:t>75,800</w:t>
            </w:r>
          </w:p>
        </w:tc>
        <w:tc>
          <w:tcPr>
            <w:tcW w:w="0" w:type="auto"/>
          </w:tcPr>
          <w:p w14:paraId="6EB09B53" w14:textId="77777777" w:rsidR="008769D1" w:rsidRDefault="00DF52C1">
            <w:pPr>
              <w:jc w:val="right"/>
            </w:pPr>
            <w:r>
              <w:t>2,800</w:t>
            </w:r>
          </w:p>
        </w:tc>
      </w:tr>
      <w:tr w:rsidR="008769D1" w14:paraId="67D8855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F77B80" w14:textId="77777777" w:rsidR="008769D1" w:rsidRDefault="00DF52C1">
            <w:pPr>
              <w:jc w:val="right"/>
            </w:pPr>
            <w:r>
              <w:t>4</w:t>
            </w:r>
          </w:p>
        </w:tc>
        <w:tc>
          <w:tcPr>
            <w:tcW w:w="0" w:type="auto"/>
          </w:tcPr>
          <w:p w14:paraId="7F49B05E" w14:textId="77777777" w:rsidR="008769D1" w:rsidRDefault="00DF52C1">
            <w:r>
              <w:t>Oxygen 99 % Gas for Inhalation</w:t>
            </w:r>
          </w:p>
        </w:tc>
        <w:tc>
          <w:tcPr>
            <w:tcW w:w="0" w:type="auto"/>
          </w:tcPr>
          <w:p w14:paraId="4900024E" w14:textId="77777777" w:rsidR="008769D1" w:rsidRDefault="00DF52C1">
            <w:pPr>
              <w:jc w:val="right"/>
            </w:pPr>
            <w:r>
              <w:t>61,500</w:t>
            </w:r>
          </w:p>
        </w:tc>
        <w:tc>
          <w:tcPr>
            <w:tcW w:w="0" w:type="auto"/>
          </w:tcPr>
          <w:p w14:paraId="2065436E" w14:textId="77777777" w:rsidR="008769D1" w:rsidRDefault="00DF52C1">
            <w:pPr>
              <w:jc w:val="right"/>
            </w:pPr>
            <w:r>
              <w:t>37,400</w:t>
            </w:r>
          </w:p>
        </w:tc>
      </w:tr>
      <w:tr w:rsidR="008769D1" w14:paraId="723992E0" w14:textId="77777777">
        <w:tc>
          <w:tcPr>
            <w:tcW w:w="0" w:type="auto"/>
          </w:tcPr>
          <w:p w14:paraId="787F2A4C" w14:textId="77777777" w:rsidR="008769D1" w:rsidRDefault="00DF52C1">
            <w:pPr>
              <w:jc w:val="right"/>
            </w:pPr>
            <w:r>
              <w:t>5</w:t>
            </w:r>
          </w:p>
        </w:tc>
        <w:tc>
          <w:tcPr>
            <w:tcW w:w="0" w:type="auto"/>
          </w:tcPr>
          <w:p w14:paraId="41869674" w14:textId="77777777" w:rsidR="008769D1" w:rsidRDefault="00DF52C1">
            <w:r>
              <w:t>Gemfibrozil 600 MG Oral Tablet</w:t>
            </w:r>
          </w:p>
        </w:tc>
        <w:tc>
          <w:tcPr>
            <w:tcW w:w="0" w:type="auto"/>
          </w:tcPr>
          <w:p w14:paraId="6346A8E5" w14:textId="77777777" w:rsidR="008769D1" w:rsidRDefault="00DF52C1">
            <w:pPr>
              <w:jc w:val="right"/>
            </w:pPr>
            <w:r>
              <w:t>37,700</w:t>
            </w:r>
          </w:p>
        </w:tc>
        <w:tc>
          <w:tcPr>
            <w:tcW w:w="0" w:type="auto"/>
          </w:tcPr>
          <w:p w14:paraId="28CA4158" w14:textId="77777777" w:rsidR="008769D1" w:rsidRDefault="00DF52C1">
            <w:pPr>
              <w:jc w:val="right"/>
            </w:pPr>
            <w:r>
              <w:t>27,000</w:t>
            </w:r>
          </w:p>
        </w:tc>
      </w:tr>
      <w:tr w:rsidR="008769D1" w14:paraId="28B1A1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C48746" w14:textId="77777777" w:rsidR="008769D1" w:rsidRDefault="00DF52C1">
            <w:pPr>
              <w:jc w:val="right"/>
            </w:pPr>
            <w:r>
              <w:t>6</w:t>
            </w:r>
          </w:p>
        </w:tc>
        <w:tc>
          <w:tcPr>
            <w:tcW w:w="0" w:type="auto"/>
          </w:tcPr>
          <w:p w14:paraId="7F86517B" w14:textId="77777777" w:rsidR="008769D1" w:rsidRDefault="00DF52C1">
            <w:r>
              <w:t>Omeprazole 20 MG Delayed Release Oral Capsule</w:t>
            </w:r>
          </w:p>
        </w:tc>
        <w:tc>
          <w:tcPr>
            <w:tcW w:w="0" w:type="auto"/>
          </w:tcPr>
          <w:p w14:paraId="5EF0DFB5" w14:textId="77777777" w:rsidR="008769D1" w:rsidRDefault="00DF52C1">
            <w:pPr>
              <w:jc w:val="right"/>
            </w:pPr>
            <w:r>
              <w:t>37,000</w:t>
            </w:r>
          </w:p>
        </w:tc>
        <w:tc>
          <w:tcPr>
            <w:tcW w:w="0" w:type="auto"/>
          </w:tcPr>
          <w:p w14:paraId="59C2FEB1" w14:textId="77777777" w:rsidR="008769D1" w:rsidRDefault="00DF52C1">
            <w:pPr>
              <w:jc w:val="right"/>
            </w:pPr>
            <w:r>
              <w:t>24,800</w:t>
            </w:r>
          </w:p>
        </w:tc>
      </w:tr>
      <w:tr w:rsidR="008769D1" w14:paraId="2E56376A" w14:textId="77777777">
        <w:tc>
          <w:tcPr>
            <w:tcW w:w="0" w:type="auto"/>
          </w:tcPr>
          <w:p w14:paraId="4184AD28" w14:textId="77777777" w:rsidR="008769D1" w:rsidRDefault="00DF52C1">
            <w:pPr>
              <w:jc w:val="right"/>
            </w:pPr>
            <w:r>
              <w:t>7</w:t>
            </w:r>
          </w:p>
        </w:tc>
        <w:tc>
          <w:tcPr>
            <w:tcW w:w="0" w:type="auto"/>
          </w:tcPr>
          <w:p w14:paraId="19F3B040" w14:textId="77777777" w:rsidR="008769D1" w:rsidRDefault="00DF52C1">
            <w:r>
              <w:t>Lovastatin 20 MG Oral Tablet</w:t>
            </w:r>
          </w:p>
        </w:tc>
        <w:tc>
          <w:tcPr>
            <w:tcW w:w="0" w:type="auto"/>
          </w:tcPr>
          <w:p w14:paraId="34BD3D20" w14:textId="77777777" w:rsidR="008769D1" w:rsidRDefault="00DF52C1">
            <w:pPr>
              <w:jc w:val="right"/>
            </w:pPr>
            <w:r>
              <w:t>32,100</w:t>
            </w:r>
          </w:p>
        </w:tc>
        <w:tc>
          <w:tcPr>
            <w:tcW w:w="0" w:type="auto"/>
          </w:tcPr>
          <w:p w14:paraId="5ADEBF1A" w14:textId="77777777" w:rsidR="008769D1" w:rsidRDefault="00DF52C1">
            <w:pPr>
              <w:jc w:val="right"/>
            </w:pPr>
            <w:r>
              <w:t>24,100</w:t>
            </w:r>
          </w:p>
        </w:tc>
      </w:tr>
      <w:tr w:rsidR="008769D1" w14:paraId="1B8B023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C98B7B9" w14:textId="77777777" w:rsidR="008769D1" w:rsidRDefault="00DF52C1">
            <w:pPr>
              <w:jc w:val="right"/>
            </w:pPr>
            <w:r>
              <w:t>8</w:t>
            </w:r>
          </w:p>
        </w:tc>
        <w:tc>
          <w:tcPr>
            <w:tcW w:w="0" w:type="auto"/>
          </w:tcPr>
          <w:p w14:paraId="49CD025B" w14:textId="77777777" w:rsidR="008769D1" w:rsidRDefault="00DF52C1">
            <w:r>
              <w:t>Simvastatin 40 MG Oral Tablet</w:t>
            </w:r>
          </w:p>
        </w:tc>
        <w:tc>
          <w:tcPr>
            <w:tcW w:w="0" w:type="auto"/>
          </w:tcPr>
          <w:p w14:paraId="58E04834" w14:textId="77777777" w:rsidR="008769D1" w:rsidRDefault="00DF52C1">
            <w:pPr>
              <w:jc w:val="right"/>
            </w:pPr>
            <w:r>
              <w:t>29,900</w:t>
            </w:r>
          </w:p>
        </w:tc>
        <w:tc>
          <w:tcPr>
            <w:tcW w:w="0" w:type="auto"/>
          </w:tcPr>
          <w:p w14:paraId="2F3EE95B" w14:textId="77777777" w:rsidR="008769D1" w:rsidRDefault="00DF52C1">
            <w:pPr>
              <w:jc w:val="right"/>
            </w:pPr>
            <w:r>
              <w:t>23,000</w:t>
            </w:r>
          </w:p>
        </w:tc>
      </w:tr>
      <w:tr w:rsidR="008769D1" w14:paraId="596AB182" w14:textId="77777777">
        <w:tc>
          <w:tcPr>
            <w:tcW w:w="0" w:type="auto"/>
          </w:tcPr>
          <w:p w14:paraId="3EE05CEF" w14:textId="77777777" w:rsidR="008769D1" w:rsidRDefault="00DF52C1">
            <w:pPr>
              <w:jc w:val="right"/>
            </w:pPr>
            <w:r>
              <w:t>9</w:t>
            </w:r>
          </w:p>
        </w:tc>
        <w:tc>
          <w:tcPr>
            <w:tcW w:w="0" w:type="auto"/>
          </w:tcPr>
          <w:p w14:paraId="405A00B6" w14:textId="77777777" w:rsidR="008769D1" w:rsidRDefault="00DF52C1">
            <w:r>
              <w:t>Simvastatin 20 MG Oral Tablet</w:t>
            </w:r>
          </w:p>
        </w:tc>
        <w:tc>
          <w:tcPr>
            <w:tcW w:w="0" w:type="auto"/>
          </w:tcPr>
          <w:p w14:paraId="57DA0F52" w14:textId="77777777" w:rsidR="008769D1" w:rsidRDefault="00DF52C1">
            <w:pPr>
              <w:jc w:val="right"/>
            </w:pPr>
            <w:r>
              <w:t>27,900</w:t>
            </w:r>
          </w:p>
        </w:tc>
        <w:tc>
          <w:tcPr>
            <w:tcW w:w="0" w:type="auto"/>
          </w:tcPr>
          <w:p w14:paraId="638AA862" w14:textId="77777777" w:rsidR="008769D1" w:rsidRDefault="00DF52C1">
            <w:pPr>
              <w:jc w:val="right"/>
            </w:pPr>
            <w:r>
              <w:t>21,600</w:t>
            </w:r>
          </w:p>
        </w:tc>
      </w:tr>
      <w:tr w:rsidR="008769D1" w14:paraId="6CDFDC7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D28B65E" w14:textId="77777777" w:rsidR="008769D1" w:rsidRDefault="00DF52C1">
            <w:pPr>
              <w:jc w:val="right"/>
            </w:pPr>
            <w:r>
              <w:t>10</w:t>
            </w:r>
          </w:p>
        </w:tc>
        <w:tc>
          <w:tcPr>
            <w:tcW w:w="0" w:type="auto"/>
          </w:tcPr>
          <w:p w14:paraId="4DE934CD" w14:textId="77777777" w:rsidR="008769D1" w:rsidRDefault="00DF52C1">
            <w:r>
              <w:t>Lovastatin 40 MG Oral Tablet</w:t>
            </w:r>
          </w:p>
        </w:tc>
        <w:tc>
          <w:tcPr>
            <w:tcW w:w="0" w:type="auto"/>
          </w:tcPr>
          <w:p w14:paraId="069B71AC" w14:textId="77777777" w:rsidR="008769D1" w:rsidRDefault="00DF52C1">
            <w:pPr>
              <w:jc w:val="right"/>
            </w:pPr>
            <w:r>
              <w:t>27,300</w:t>
            </w:r>
          </w:p>
        </w:tc>
        <w:tc>
          <w:tcPr>
            <w:tcW w:w="0" w:type="auto"/>
          </w:tcPr>
          <w:p w14:paraId="146474C1" w14:textId="77777777" w:rsidR="008769D1" w:rsidRDefault="00DF52C1">
            <w:pPr>
              <w:jc w:val="right"/>
            </w:pPr>
            <w:r>
              <w:t>21,300</w:t>
            </w:r>
          </w:p>
        </w:tc>
      </w:tr>
      <w:tr w:rsidR="008769D1" w14:paraId="2F005125" w14:textId="77777777">
        <w:tc>
          <w:tcPr>
            <w:tcW w:w="0" w:type="auto"/>
          </w:tcPr>
          <w:p w14:paraId="63199E97" w14:textId="77777777" w:rsidR="008769D1" w:rsidRDefault="00DF52C1">
            <w:pPr>
              <w:jc w:val="right"/>
            </w:pPr>
            <w:r>
              <w:t>11</w:t>
            </w:r>
          </w:p>
        </w:tc>
        <w:tc>
          <w:tcPr>
            <w:tcW w:w="0" w:type="auto"/>
          </w:tcPr>
          <w:p w14:paraId="68E5ED48" w14:textId="77777777" w:rsidR="008769D1" w:rsidRDefault="00DF52C1">
            <w:r>
              <w:t>Furosemide 40 MG Oral Tablet</w:t>
            </w:r>
          </w:p>
        </w:tc>
        <w:tc>
          <w:tcPr>
            <w:tcW w:w="0" w:type="auto"/>
          </w:tcPr>
          <w:p w14:paraId="57CCC89C" w14:textId="77777777" w:rsidR="008769D1" w:rsidRDefault="00DF52C1">
            <w:pPr>
              <w:jc w:val="right"/>
            </w:pPr>
            <w:r>
              <w:t>25,100</w:t>
            </w:r>
          </w:p>
        </w:tc>
        <w:tc>
          <w:tcPr>
            <w:tcW w:w="0" w:type="auto"/>
          </w:tcPr>
          <w:p w14:paraId="6638E043" w14:textId="77777777" w:rsidR="008769D1" w:rsidRDefault="00DF52C1">
            <w:pPr>
              <w:jc w:val="right"/>
            </w:pPr>
            <w:r>
              <w:t>19,900</w:t>
            </w:r>
          </w:p>
        </w:tc>
      </w:tr>
      <w:tr w:rsidR="008769D1" w14:paraId="050C126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35B403" w14:textId="77777777" w:rsidR="008769D1" w:rsidRDefault="00DF52C1">
            <w:pPr>
              <w:jc w:val="right"/>
            </w:pPr>
            <w:r>
              <w:t>12</w:t>
            </w:r>
          </w:p>
        </w:tc>
        <w:tc>
          <w:tcPr>
            <w:tcW w:w="0" w:type="auto"/>
          </w:tcPr>
          <w:p w14:paraId="39479A14" w14:textId="77777777" w:rsidR="008769D1" w:rsidRDefault="00DF52C1">
            <w:r>
              <w:t>Metformin hydrochloride 500 MG Oral Tablet</w:t>
            </w:r>
          </w:p>
        </w:tc>
        <w:tc>
          <w:tcPr>
            <w:tcW w:w="0" w:type="auto"/>
          </w:tcPr>
          <w:p w14:paraId="0AEEB395" w14:textId="77777777" w:rsidR="008769D1" w:rsidRDefault="00DF52C1">
            <w:pPr>
              <w:jc w:val="right"/>
            </w:pPr>
            <w:r>
              <w:t>24,400</w:t>
            </w:r>
          </w:p>
        </w:tc>
        <w:tc>
          <w:tcPr>
            <w:tcW w:w="0" w:type="auto"/>
          </w:tcPr>
          <w:p w14:paraId="026C0518" w14:textId="77777777" w:rsidR="008769D1" w:rsidRDefault="00DF52C1">
            <w:pPr>
              <w:jc w:val="right"/>
            </w:pPr>
            <w:r>
              <w:t>17,600</w:t>
            </w:r>
          </w:p>
        </w:tc>
      </w:tr>
      <w:tr w:rsidR="008769D1" w14:paraId="3A3D2E3A" w14:textId="77777777">
        <w:tc>
          <w:tcPr>
            <w:tcW w:w="0" w:type="auto"/>
          </w:tcPr>
          <w:p w14:paraId="3B2AEB76" w14:textId="77777777" w:rsidR="008769D1" w:rsidRDefault="00DF52C1">
            <w:pPr>
              <w:jc w:val="right"/>
            </w:pPr>
            <w:r>
              <w:t>13</w:t>
            </w:r>
          </w:p>
        </w:tc>
        <w:tc>
          <w:tcPr>
            <w:tcW w:w="0" w:type="auto"/>
          </w:tcPr>
          <w:p w14:paraId="7897E9DE" w14:textId="77777777" w:rsidR="008769D1" w:rsidRDefault="00DF52C1">
            <w:r>
              <w:t>Hydrochlorothiazide 50 MG Oral Tablet</w:t>
            </w:r>
          </w:p>
        </w:tc>
        <w:tc>
          <w:tcPr>
            <w:tcW w:w="0" w:type="auto"/>
          </w:tcPr>
          <w:p w14:paraId="76F3DCA9" w14:textId="77777777" w:rsidR="008769D1" w:rsidRDefault="00DF52C1">
            <w:pPr>
              <w:jc w:val="right"/>
            </w:pPr>
            <w:r>
              <w:t>24,300</w:t>
            </w:r>
          </w:p>
        </w:tc>
        <w:tc>
          <w:tcPr>
            <w:tcW w:w="0" w:type="auto"/>
          </w:tcPr>
          <w:p w14:paraId="046538B5" w14:textId="77777777" w:rsidR="008769D1" w:rsidRDefault="00DF52C1">
            <w:pPr>
              <w:jc w:val="right"/>
            </w:pPr>
            <w:r>
              <w:t>19,500</w:t>
            </w:r>
          </w:p>
        </w:tc>
      </w:tr>
      <w:tr w:rsidR="008769D1" w14:paraId="60D0C2E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82342EE" w14:textId="77777777" w:rsidR="008769D1" w:rsidRDefault="00DF52C1">
            <w:pPr>
              <w:jc w:val="right"/>
            </w:pPr>
            <w:r>
              <w:lastRenderedPageBreak/>
              <w:t>14</w:t>
            </w:r>
          </w:p>
        </w:tc>
        <w:tc>
          <w:tcPr>
            <w:tcW w:w="0" w:type="auto"/>
          </w:tcPr>
          <w:p w14:paraId="5BCB98D3" w14:textId="77777777" w:rsidR="008769D1" w:rsidRDefault="00DF52C1">
            <w:r>
              <w:t>Injection, iron sucrose, 1 mg</w:t>
            </w:r>
          </w:p>
        </w:tc>
        <w:tc>
          <w:tcPr>
            <w:tcW w:w="0" w:type="auto"/>
          </w:tcPr>
          <w:p w14:paraId="2CB2B3DD" w14:textId="77777777" w:rsidR="008769D1" w:rsidRDefault="00DF52C1">
            <w:pPr>
              <w:jc w:val="right"/>
            </w:pPr>
            <w:r>
              <w:t>24,100</w:t>
            </w:r>
          </w:p>
        </w:tc>
        <w:tc>
          <w:tcPr>
            <w:tcW w:w="0" w:type="auto"/>
          </w:tcPr>
          <w:p w14:paraId="5EAAFDA0" w14:textId="77777777" w:rsidR="008769D1" w:rsidRDefault="00DF52C1">
            <w:pPr>
              <w:jc w:val="right"/>
            </w:pPr>
            <w:r>
              <w:t>3,300</w:t>
            </w:r>
          </w:p>
        </w:tc>
      </w:tr>
      <w:tr w:rsidR="008769D1" w14:paraId="47D0EF48" w14:textId="77777777">
        <w:tc>
          <w:tcPr>
            <w:tcW w:w="0" w:type="auto"/>
          </w:tcPr>
          <w:p w14:paraId="43D13730" w14:textId="77777777" w:rsidR="008769D1" w:rsidRDefault="00DF52C1">
            <w:pPr>
              <w:jc w:val="right"/>
            </w:pPr>
            <w:r>
              <w:t>15</w:t>
            </w:r>
          </w:p>
        </w:tc>
        <w:tc>
          <w:tcPr>
            <w:tcW w:w="0" w:type="auto"/>
          </w:tcPr>
          <w:p w14:paraId="4C3EF32B" w14:textId="77777777" w:rsidR="008769D1" w:rsidRDefault="00DF52C1">
            <w:r>
              <w:t>Glyburide 5 MG Oral Tablet</w:t>
            </w:r>
          </w:p>
        </w:tc>
        <w:tc>
          <w:tcPr>
            <w:tcW w:w="0" w:type="auto"/>
          </w:tcPr>
          <w:p w14:paraId="2603A472" w14:textId="77777777" w:rsidR="008769D1" w:rsidRDefault="00DF52C1">
            <w:pPr>
              <w:jc w:val="right"/>
            </w:pPr>
            <w:r>
              <w:t>23,300</w:t>
            </w:r>
          </w:p>
        </w:tc>
        <w:tc>
          <w:tcPr>
            <w:tcW w:w="0" w:type="auto"/>
          </w:tcPr>
          <w:p w14:paraId="74C86B7F" w14:textId="77777777" w:rsidR="008769D1" w:rsidRDefault="00DF52C1">
            <w:pPr>
              <w:jc w:val="right"/>
            </w:pPr>
            <w:r>
              <w:t>17,100</w:t>
            </w:r>
          </w:p>
        </w:tc>
      </w:tr>
      <w:tr w:rsidR="008769D1" w14:paraId="18C0902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7878A5" w14:textId="77777777" w:rsidR="008769D1" w:rsidRDefault="00DF52C1">
            <w:pPr>
              <w:jc w:val="right"/>
            </w:pPr>
            <w:r>
              <w:t>16</w:t>
            </w:r>
          </w:p>
        </w:tc>
        <w:tc>
          <w:tcPr>
            <w:tcW w:w="0" w:type="auto"/>
          </w:tcPr>
          <w:p w14:paraId="69B92376" w14:textId="77777777" w:rsidR="008769D1" w:rsidRDefault="00DF52C1">
            <w:r>
              <w:t>Doxercalciferol 0.001 MG</w:t>
            </w:r>
          </w:p>
        </w:tc>
        <w:tc>
          <w:tcPr>
            <w:tcW w:w="0" w:type="auto"/>
          </w:tcPr>
          <w:p w14:paraId="7E9257AE" w14:textId="77777777" w:rsidR="008769D1" w:rsidRDefault="00DF52C1">
            <w:pPr>
              <w:jc w:val="right"/>
            </w:pPr>
            <w:r>
              <w:t>23,000</w:t>
            </w:r>
          </w:p>
        </w:tc>
        <w:tc>
          <w:tcPr>
            <w:tcW w:w="0" w:type="auto"/>
          </w:tcPr>
          <w:p w14:paraId="4F3AAB0A" w14:textId="77777777" w:rsidR="008769D1" w:rsidRDefault="00DF52C1">
            <w:pPr>
              <w:jc w:val="right"/>
            </w:pPr>
            <w:r>
              <w:t>2,300</w:t>
            </w:r>
          </w:p>
        </w:tc>
      </w:tr>
      <w:tr w:rsidR="008769D1" w14:paraId="197CEF76" w14:textId="77777777">
        <w:tc>
          <w:tcPr>
            <w:tcW w:w="0" w:type="auto"/>
          </w:tcPr>
          <w:p w14:paraId="2E66E2C3" w14:textId="77777777" w:rsidR="008769D1" w:rsidRDefault="00DF52C1">
            <w:pPr>
              <w:jc w:val="right"/>
            </w:pPr>
            <w:r>
              <w:t>17</w:t>
            </w:r>
          </w:p>
        </w:tc>
        <w:tc>
          <w:tcPr>
            <w:tcW w:w="0" w:type="auto"/>
          </w:tcPr>
          <w:p w14:paraId="3C162E54" w14:textId="77777777" w:rsidR="008769D1" w:rsidRDefault="00DF52C1">
            <w:r>
              <w:t>Sodium Chloride Injectable Solution</w:t>
            </w:r>
          </w:p>
        </w:tc>
        <w:tc>
          <w:tcPr>
            <w:tcW w:w="0" w:type="auto"/>
          </w:tcPr>
          <w:p w14:paraId="39FC1E0A" w14:textId="77777777" w:rsidR="008769D1" w:rsidRDefault="00DF52C1">
            <w:pPr>
              <w:jc w:val="right"/>
            </w:pPr>
            <w:r>
              <w:t>22,900</w:t>
            </w:r>
          </w:p>
        </w:tc>
        <w:tc>
          <w:tcPr>
            <w:tcW w:w="0" w:type="auto"/>
          </w:tcPr>
          <w:p w14:paraId="18193117" w14:textId="77777777" w:rsidR="008769D1" w:rsidRDefault="00DF52C1">
            <w:pPr>
              <w:jc w:val="right"/>
            </w:pPr>
            <w:r>
              <w:t>16,800</w:t>
            </w:r>
          </w:p>
        </w:tc>
      </w:tr>
      <w:tr w:rsidR="008769D1" w14:paraId="20296D6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FB4CDE" w14:textId="77777777" w:rsidR="008769D1" w:rsidRDefault="00DF52C1">
            <w:pPr>
              <w:jc w:val="right"/>
            </w:pPr>
            <w:r>
              <w:t>18</w:t>
            </w:r>
          </w:p>
        </w:tc>
        <w:tc>
          <w:tcPr>
            <w:tcW w:w="0" w:type="auto"/>
          </w:tcPr>
          <w:p w14:paraId="0BC0DA09" w14:textId="77777777" w:rsidR="008769D1" w:rsidRDefault="00DF52C1">
            <w:r>
              <w:t>Dipyridamole 25 MG Oral Tablet</w:t>
            </w:r>
          </w:p>
        </w:tc>
        <w:tc>
          <w:tcPr>
            <w:tcW w:w="0" w:type="auto"/>
          </w:tcPr>
          <w:p w14:paraId="007948A4" w14:textId="77777777" w:rsidR="008769D1" w:rsidRDefault="00DF52C1">
            <w:pPr>
              <w:jc w:val="right"/>
            </w:pPr>
            <w:r>
              <w:t>22,700</w:t>
            </w:r>
          </w:p>
        </w:tc>
        <w:tc>
          <w:tcPr>
            <w:tcW w:w="0" w:type="auto"/>
          </w:tcPr>
          <w:p w14:paraId="47E465FD" w14:textId="77777777" w:rsidR="008769D1" w:rsidRDefault="00DF52C1">
            <w:pPr>
              <w:jc w:val="right"/>
            </w:pPr>
            <w:r>
              <w:t>15,500</w:t>
            </w:r>
          </w:p>
        </w:tc>
      </w:tr>
      <w:tr w:rsidR="008769D1" w14:paraId="6EF52561" w14:textId="77777777">
        <w:tc>
          <w:tcPr>
            <w:tcW w:w="0" w:type="auto"/>
          </w:tcPr>
          <w:p w14:paraId="7057138F" w14:textId="77777777" w:rsidR="008769D1" w:rsidRDefault="00DF52C1">
            <w:pPr>
              <w:jc w:val="right"/>
            </w:pPr>
            <w:r>
              <w:t>19</w:t>
            </w:r>
          </w:p>
        </w:tc>
        <w:tc>
          <w:tcPr>
            <w:tcW w:w="0" w:type="auto"/>
          </w:tcPr>
          <w:p w14:paraId="57963A8D" w14:textId="77777777" w:rsidR="008769D1" w:rsidRDefault="00DF52C1">
            <w:r>
              <w:t>Hydrochlorothiazide 25 MG Oral Tablet</w:t>
            </w:r>
          </w:p>
        </w:tc>
        <w:tc>
          <w:tcPr>
            <w:tcW w:w="0" w:type="auto"/>
          </w:tcPr>
          <w:p w14:paraId="395118C0" w14:textId="77777777" w:rsidR="008769D1" w:rsidRDefault="00DF52C1">
            <w:pPr>
              <w:jc w:val="right"/>
            </w:pPr>
            <w:r>
              <w:t>22,100</w:t>
            </w:r>
          </w:p>
        </w:tc>
        <w:tc>
          <w:tcPr>
            <w:tcW w:w="0" w:type="auto"/>
          </w:tcPr>
          <w:p w14:paraId="772F5C4E" w14:textId="77777777" w:rsidR="008769D1" w:rsidRDefault="00DF52C1">
            <w:pPr>
              <w:jc w:val="right"/>
            </w:pPr>
            <w:r>
              <w:t>18,000</w:t>
            </w:r>
          </w:p>
        </w:tc>
      </w:tr>
      <w:tr w:rsidR="008769D1" w14:paraId="7018B75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A7DC9E" w14:textId="77777777" w:rsidR="008769D1" w:rsidRDefault="00DF52C1">
            <w:pPr>
              <w:jc w:val="right"/>
            </w:pPr>
            <w:r>
              <w:t>20</w:t>
            </w:r>
          </w:p>
        </w:tc>
        <w:tc>
          <w:tcPr>
            <w:tcW w:w="0" w:type="auto"/>
          </w:tcPr>
          <w:p w14:paraId="3BC78645" w14:textId="77777777" w:rsidR="008769D1" w:rsidRDefault="00DF52C1">
            <w:r>
              <w:t>Simvastatin 10 MG Oral Tablet</w:t>
            </w:r>
          </w:p>
        </w:tc>
        <w:tc>
          <w:tcPr>
            <w:tcW w:w="0" w:type="auto"/>
          </w:tcPr>
          <w:p w14:paraId="7076DBFB" w14:textId="77777777" w:rsidR="008769D1" w:rsidRDefault="00DF52C1">
            <w:pPr>
              <w:jc w:val="right"/>
            </w:pPr>
            <w:r>
              <w:t>21,900</w:t>
            </w:r>
          </w:p>
        </w:tc>
        <w:tc>
          <w:tcPr>
            <w:tcW w:w="0" w:type="auto"/>
          </w:tcPr>
          <w:p w14:paraId="1AE22100" w14:textId="77777777" w:rsidR="008769D1" w:rsidRDefault="00DF52C1">
            <w:pPr>
              <w:jc w:val="right"/>
            </w:pPr>
            <w:r>
              <w:t>18,000</w:t>
            </w:r>
          </w:p>
        </w:tc>
      </w:tr>
      <w:tr w:rsidR="008769D1" w14:paraId="2C5C03A4" w14:textId="77777777">
        <w:tc>
          <w:tcPr>
            <w:tcW w:w="0" w:type="auto"/>
          </w:tcPr>
          <w:p w14:paraId="7F3F7E17" w14:textId="77777777" w:rsidR="008769D1" w:rsidRDefault="00DF52C1">
            <w:pPr>
              <w:jc w:val="right"/>
            </w:pPr>
            <w:r>
              <w:t>21</w:t>
            </w:r>
          </w:p>
        </w:tc>
        <w:tc>
          <w:tcPr>
            <w:tcW w:w="0" w:type="auto"/>
          </w:tcPr>
          <w:p w14:paraId="41D53CC1" w14:textId="77777777" w:rsidR="008769D1" w:rsidRDefault="00DF52C1">
            <w:r>
              <w:t>Lovastatin 10 MG Oral Tablet</w:t>
            </w:r>
          </w:p>
        </w:tc>
        <w:tc>
          <w:tcPr>
            <w:tcW w:w="0" w:type="auto"/>
          </w:tcPr>
          <w:p w14:paraId="2C889075" w14:textId="77777777" w:rsidR="008769D1" w:rsidRDefault="00DF52C1">
            <w:pPr>
              <w:jc w:val="right"/>
            </w:pPr>
            <w:r>
              <w:t>21,500</w:t>
            </w:r>
          </w:p>
        </w:tc>
        <w:tc>
          <w:tcPr>
            <w:tcW w:w="0" w:type="auto"/>
          </w:tcPr>
          <w:p w14:paraId="0E1A91E7" w14:textId="77777777" w:rsidR="008769D1" w:rsidRDefault="00DF52C1">
            <w:pPr>
              <w:jc w:val="right"/>
            </w:pPr>
            <w:r>
              <w:t>17,800</w:t>
            </w:r>
          </w:p>
        </w:tc>
      </w:tr>
      <w:tr w:rsidR="008769D1" w14:paraId="56F506F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104714F" w14:textId="77777777" w:rsidR="008769D1" w:rsidRDefault="00DF52C1">
            <w:pPr>
              <w:jc w:val="right"/>
            </w:pPr>
            <w:r>
              <w:t>22</w:t>
            </w:r>
          </w:p>
        </w:tc>
        <w:tc>
          <w:tcPr>
            <w:tcW w:w="0" w:type="auto"/>
          </w:tcPr>
          <w:p w14:paraId="027BCF86" w14:textId="77777777" w:rsidR="008769D1" w:rsidRDefault="00DF52C1">
            <w:r>
              <w:t>Dipyridamole 50 MG Oral Tablet</w:t>
            </w:r>
          </w:p>
        </w:tc>
        <w:tc>
          <w:tcPr>
            <w:tcW w:w="0" w:type="auto"/>
          </w:tcPr>
          <w:p w14:paraId="62D509C4" w14:textId="77777777" w:rsidR="008769D1" w:rsidRDefault="00DF52C1">
            <w:pPr>
              <w:jc w:val="right"/>
            </w:pPr>
            <w:r>
              <w:t>21,100</w:t>
            </w:r>
          </w:p>
        </w:tc>
        <w:tc>
          <w:tcPr>
            <w:tcW w:w="0" w:type="auto"/>
          </w:tcPr>
          <w:p w14:paraId="21E485FD" w14:textId="77777777" w:rsidR="008769D1" w:rsidRDefault="00DF52C1">
            <w:pPr>
              <w:jc w:val="right"/>
            </w:pPr>
            <w:r>
              <w:t>14,700</w:t>
            </w:r>
          </w:p>
        </w:tc>
      </w:tr>
      <w:tr w:rsidR="008769D1" w14:paraId="2A7D13F9" w14:textId="77777777">
        <w:tc>
          <w:tcPr>
            <w:tcW w:w="0" w:type="auto"/>
          </w:tcPr>
          <w:p w14:paraId="1118F339" w14:textId="77777777" w:rsidR="008769D1" w:rsidRDefault="00DF52C1">
            <w:pPr>
              <w:jc w:val="right"/>
            </w:pPr>
            <w:r>
              <w:t>23</w:t>
            </w:r>
          </w:p>
        </w:tc>
        <w:tc>
          <w:tcPr>
            <w:tcW w:w="0" w:type="auto"/>
          </w:tcPr>
          <w:p w14:paraId="05377BBF" w14:textId="77777777" w:rsidR="008769D1" w:rsidRDefault="00DF52C1">
            <w:r>
              <w:t>Furosemide 20 MG Oral Tablet</w:t>
            </w:r>
          </w:p>
        </w:tc>
        <w:tc>
          <w:tcPr>
            <w:tcW w:w="0" w:type="auto"/>
          </w:tcPr>
          <w:p w14:paraId="3C92FE0B" w14:textId="77777777" w:rsidR="008769D1" w:rsidRDefault="00DF52C1">
            <w:pPr>
              <w:jc w:val="right"/>
            </w:pPr>
            <w:r>
              <w:t>21,000</w:t>
            </w:r>
          </w:p>
        </w:tc>
        <w:tc>
          <w:tcPr>
            <w:tcW w:w="0" w:type="auto"/>
          </w:tcPr>
          <w:p w14:paraId="6E28B38D" w14:textId="77777777" w:rsidR="008769D1" w:rsidRDefault="00DF52C1">
            <w:pPr>
              <w:jc w:val="right"/>
            </w:pPr>
            <w:r>
              <w:t>17,200</w:t>
            </w:r>
          </w:p>
        </w:tc>
      </w:tr>
      <w:tr w:rsidR="008769D1" w14:paraId="1C34C3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73F2BA" w14:textId="77777777" w:rsidR="008769D1" w:rsidRDefault="00DF52C1">
            <w:pPr>
              <w:jc w:val="right"/>
            </w:pPr>
            <w:r>
              <w:t>24</w:t>
            </w:r>
          </w:p>
        </w:tc>
        <w:tc>
          <w:tcPr>
            <w:tcW w:w="0" w:type="auto"/>
          </w:tcPr>
          <w:p w14:paraId="4A33970C" w14:textId="77777777" w:rsidR="008769D1" w:rsidRDefault="00DF52C1">
            <w:r>
              <w:t>Glipizide 10 MG Oral Tablet</w:t>
            </w:r>
          </w:p>
        </w:tc>
        <w:tc>
          <w:tcPr>
            <w:tcW w:w="0" w:type="auto"/>
          </w:tcPr>
          <w:p w14:paraId="38367A28" w14:textId="77777777" w:rsidR="008769D1" w:rsidRDefault="00DF52C1">
            <w:pPr>
              <w:jc w:val="right"/>
            </w:pPr>
            <w:r>
              <w:t>20,000</w:t>
            </w:r>
          </w:p>
        </w:tc>
        <w:tc>
          <w:tcPr>
            <w:tcW w:w="0" w:type="auto"/>
          </w:tcPr>
          <w:p w14:paraId="1CF91F5C" w14:textId="77777777" w:rsidR="008769D1" w:rsidRDefault="00DF52C1">
            <w:pPr>
              <w:jc w:val="right"/>
            </w:pPr>
            <w:r>
              <w:t>15,300</w:t>
            </w:r>
          </w:p>
        </w:tc>
      </w:tr>
      <w:tr w:rsidR="008769D1" w14:paraId="7D0604D0" w14:textId="77777777">
        <w:tc>
          <w:tcPr>
            <w:tcW w:w="0" w:type="auto"/>
          </w:tcPr>
          <w:p w14:paraId="2F31268A" w14:textId="77777777" w:rsidR="008769D1" w:rsidRDefault="00DF52C1">
            <w:pPr>
              <w:jc w:val="right"/>
            </w:pPr>
            <w:r>
              <w:t>25</w:t>
            </w:r>
          </w:p>
        </w:tc>
        <w:tc>
          <w:tcPr>
            <w:tcW w:w="0" w:type="auto"/>
          </w:tcPr>
          <w:p w14:paraId="0BA039A7" w14:textId="77777777" w:rsidR="008769D1" w:rsidRDefault="00DF52C1">
            <w:r>
              <w:t>Dipyridamole 75 MG Oral Tablet</w:t>
            </w:r>
          </w:p>
        </w:tc>
        <w:tc>
          <w:tcPr>
            <w:tcW w:w="0" w:type="auto"/>
          </w:tcPr>
          <w:p w14:paraId="1CD07404" w14:textId="77777777" w:rsidR="008769D1" w:rsidRDefault="00DF52C1">
            <w:pPr>
              <w:jc w:val="right"/>
            </w:pPr>
            <w:r>
              <w:t>19,800</w:t>
            </w:r>
          </w:p>
        </w:tc>
        <w:tc>
          <w:tcPr>
            <w:tcW w:w="0" w:type="auto"/>
          </w:tcPr>
          <w:p w14:paraId="03FF87B6" w14:textId="77777777" w:rsidR="008769D1" w:rsidRDefault="00DF52C1">
            <w:pPr>
              <w:jc w:val="right"/>
            </w:pPr>
            <w:r>
              <w:t>14,000</w:t>
            </w:r>
          </w:p>
        </w:tc>
      </w:tr>
    </w:tbl>
    <w:p w14:paraId="6AF3AC80" w14:textId="77777777" w:rsidR="008769D1" w:rsidRDefault="00DF52C1">
      <w:r>
        <w:t>Query executed in 13.84 secs</w:t>
      </w:r>
    </w:p>
    <w:p w14:paraId="212D9DF7" w14:textId="77777777" w:rsidR="008769D1" w:rsidRDefault="00DF52C1">
      <w:r>
        <w:t>Table 14. Top 25 of mapped conditions. Counts are rounded up to the nearest hundred. Values with a record count &lt;=5 are omitted.</w:t>
      </w:r>
    </w:p>
    <w:tbl>
      <w:tblPr>
        <w:tblStyle w:val="EHDEN"/>
        <w:tblW w:w="0" w:type="auto"/>
        <w:tblLook w:val="0420" w:firstRow="1" w:lastRow="0" w:firstColumn="0" w:lastColumn="0" w:noHBand="0" w:noVBand="1"/>
      </w:tblPr>
      <w:tblGrid>
        <w:gridCol w:w="1279"/>
        <w:gridCol w:w="3863"/>
        <w:gridCol w:w="1189"/>
        <w:gridCol w:w="1206"/>
      </w:tblGrid>
      <w:tr w:rsidR="008769D1" w14:paraId="4B0F96EB"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6E11E31F" w14:textId="77777777" w:rsidR="008769D1" w:rsidRDefault="00DF52C1">
            <w:pPr>
              <w:jc w:val="right"/>
            </w:pPr>
            <w:r>
              <w:t>ROW_NUM</w:t>
            </w:r>
          </w:p>
        </w:tc>
        <w:tc>
          <w:tcPr>
            <w:tcW w:w="0" w:type="auto"/>
          </w:tcPr>
          <w:p w14:paraId="3F4306A9" w14:textId="77777777" w:rsidR="008769D1" w:rsidRDefault="00DF52C1">
            <w:r>
              <w:t>CONCEPT NAME</w:t>
            </w:r>
          </w:p>
        </w:tc>
        <w:tc>
          <w:tcPr>
            <w:tcW w:w="0" w:type="auto"/>
          </w:tcPr>
          <w:p w14:paraId="0963588A" w14:textId="77777777" w:rsidR="008769D1" w:rsidRDefault="00DF52C1">
            <w:pPr>
              <w:jc w:val="right"/>
            </w:pPr>
            <w:r>
              <w:t>#RECORDS</w:t>
            </w:r>
          </w:p>
        </w:tc>
        <w:tc>
          <w:tcPr>
            <w:tcW w:w="0" w:type="auto"/>
          </w:tcPr>
          <w:p w14:paraId="43486320" w14:textId="77777777" w:rsidR="008769D1" w:rsidRDefault="00DF52C1">
            <w:pPr>
              <w:jc w:val="right"/>
            </w:pPr>
            <w:r>
              <w:t>#SUBJECTS</w:t>
            </w:r>
          </w:p>
        </w:tc>
      </w:tr>
      <w:tr w:rsidR="008769D1" w14:paraId="740F9BD6" w14:textId="77777777">
        <w:tc>
          <w:tcPr>
            <w:tcW w:w="0" w:type="auto"/>
          </w:tcPr>
          <w:p w14:paraId="301D9C79" w14:textId="77777777" w:rsidR="008769D1" w:rsidRDefault="00DF52C1">
            <w:pPr>
              <w:jc w:val="right"/>
            </w:pPr>
            <w:r>
              <w:t>1</w:t>
            </w:r>
          </w:p>
        </w:tc>
        <w:tc>
          <w:tcPr>
            <w:tcW w:w="0" w:type="auto"/>
          </w:tcPr>
          <w:p w14:paraId="7B08A565" w14:textId="77777777" w:rsidR="008769D1" w:rsidRDefault="00DF52C1">
            <w:r>
              <w:t>Type 2 diabetes mellitus</w:t>
            </w:r>
          </w:p>
        </w:tc>
        <w:tc>
          <w:tcPr>
            <w:tcW w:w="0" w:type="auto"/>
          </w:tcPr>
          <w:p w14:paraId="15BE12EC" w14:textId="77777777" w:rsidR="008769D1" w:rsidRDefault="00DF52C1">
            <w:pPr>
              <w:jc w:val="right"/>
            </w:pPr>
            <w:r>
              <w:t>612,900</w:t>
            </w:r>
          </w:p>
        </w:tc>
        <w:tc>
          <w:tcPr>
            <w:tcW w:w="0" w:type="auto"/>
          </w:tcPr>
          <w:p w14:paraId="37E8ABB2" w14:textId="77777777" w:rsidR="008769D1" w:rsidRDefault="00DF52C1">
            <w:pPr>
              <w:jc w:val="right"/>
            </w:pPr>
            <w:r>
              <w:t>78,700</w:t>
            </w:r>
          </w:p>
        </w:tc>
      </w:tr>
      <w:tr w:rsidR="008769D1" w14:paraId="13D582B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DA4839" w14:textId="77777777" w:rsidR="008769D1" w:rsidRDefault="00DF52C1">
            <w:pPr>
              <w:jc w:val="right"/>
            </w:pPr>
            <w:r>
              <w:t>2</w:t>
            </w:r>
          </w:p>
        </w:tc>
        <w:tc>
          <w:tcPr>
            <w:tcW w:w="0" w:type="auto"/>
          </w:tcPr>
          <w:p w14:paraId="72116056" w14:textId="77777777" w:rsidR="008769D1" w:rsidRDefault="00DF52C1">
            <w:r>
              <w:t>Atrial fibrillation</w:t>
            </w:r>
          </w:p>
        </w:tc>
        <w:tc>
          <w:tcPr>
            <w:tcW w:w="0" w:type="auto"/>
          </w:tcPr>
          <w:p w14:paraId="1FA9B4D6" w14:textId="77777777" w:rsidR="008769D1" w:rsidRDefault="00DF52C1">
            <w:pPr>
              <w:jc w:val="right"/>
            </w:pPr>
            <w:r>
              <w:t>299,000</w:t>
            </w:r>
          </w:p>
        </w:tc>
        <w:tc>
          <w:tcPr>
            <w:tcW w:w="0" w:type="auto"/>
          </w:tcPr>
          <w:p w14:paraId="4C8B374E" w14:textId="77777777" w:rsidR="008769D1" w:rsidRDefault="00DF52C1">
            <w:pPr>
              <w:jc w:val="right"/>
            </w:pPr>
            <w:r>
              <w:t>61,100</w:t>
            </w:r>
          </w:p>
        </w:tc>
      </w:tr>
      <w:tr w:rsidR="008769D1" w14:paraId="25F5E7F1" w14:textId="77777777">
        <w:tc>
          <w:tcPr>
            <w:tcW w:w="0" w:type="auto"/>
          </w:tcPr>
          <w:p w14:paraId="0104054B" w14:textId="77777777" w:rsidR="008769D1" w:rsidRDefault="00DF52C1">
            <w:pPr>
              <w:jc w:val="right"/>
            </w:pPr>
            <w:r>
              <w:t>3</w:t>
            </w:r>
          </w:p>
        </w:tc>
        <w:tc>
          <w:tcPr>
            <w:tcW w:w="0" w:type="auto"/>
          </w:tcPr>
          <w:p w14:paraId="124BAFD1" w14:textId="77777777" w:rsidR="008769D1" w:rsidRDefault="00DF52C1">
            <w:r>
              <w:t>Chest pain</w:t>
            </w:r>
          </w:p>
        </w:tc>
        <w:tc>
          <w:tcPr>
            <w:tcW w:w="0" w:type="auto"/>
          </w:tcPr>
          <w:p w14:paraId="7CA4A6C9" w14:textId="77777777" w:rsidR="008769D1" w:rsidRDefault="00DF52C1">
            <w:pPr>
              <w:jc w:val="right"/>
            </w:pPr>
            <w:r>
              <w:t>246,700</w:t>
            </w:r>
          </w:p>
        </w:tc>
        <w:tc>
          <w:tcPr>
            <w:tcW w:w="0" w:type="auto"/>
          </w:tcPr>
          <w:p w14:paraId="539F6BC3" w14:textId="77777777" w:rsidR="008769D1" w:rsidRDefault="00DF52C1">
            <w:pPr>
              <w:jc w:val="right"/>
            </w:pPr>
            <w:r>
              <w:t>57,400</w:t>
            </w:r>
          </w:p>
        </w:tc>
      </w:tr>
      <w:tr w:rsidR="008769D1" w14:paraId="4DE440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CFC2B1" w14:textId="77777777" w:rsidR="008769D1" w:rsidRDefault="00DF52C1">
            <w:pPr>
              <w:jc w:val="right"/>
            </w:pPr>
            <w:r>
              <w:t>4</w:t>
            </w:r>
          </w:p>
        </w:tc>
        <w:tc>
          <w:tcPr>
            <w:tcW w:w="0" w:type="auto"/>
          </w:tcPr>
          <w:p w14:paraId="6E6CFEB4" w14:textId="77777777" w:rsidR="008769D1" w:rsidRDefault="00DF52C1">
            <w:r>
              <w:t>Pure hypercholesterolemia</w:t>
            </w:r>
          </w:p>
        </w:tc>
        <w:tc>
          <w:tcPr>
            <w:tcW w:w="0" w:type="auto"/>
          </w:tcPr>
          <w:p w14:paraId="667429A3" w14:textId="77777777" w:rsidR="008769D1" w:rsidRDefault="00DF52C1">
            <w:pPr>
              <w:jc w:val="right"/>
            </w:pPr>
            <w:r>
              <w:t>224,500</w:t>
            </w:r>
          </w:p>
        </w:tc>
        <w:tc>
          <w:tcPr>
            <w:tcW w:w="0" w:type="auto"/>
          </w:tcPr>
          <w:p w14:paraId="116E41F0" w14:textId="77777777" w:rsidR="008769D1" w:rsidRDefault="00DF52C1">
            <w:pPr>
              <w:jc w:val="right"/>
            </w:pPr>
            <w:r>
              <w:t>67,700</w:t>
            </w:r>
          </w:p>
        </w:tc>
      </w:tr>
      <w:tr w:rsidR="008769D1" w14:paraId="5254C296" w14:textId="77777777">
        <w:tc>
          <w:tcPr>
            <w:tcW w:w="0" w:type="auto"/>
          </w:tcPr>
          <w:p w14:paraId="489E41F1" w14:textId="77777777" w:rsidR="008769D1" w:rsidRDefault="00DF52C1">
            <w:pPr>
              <w:jc w:val="right"/>
            </w:pPr>
            <w:r>
              <w:t>5</w:t>
            </w:r>
          </w:p>
        </w:tc>
        <w:tc>
          <w:tcPr>
            <w:tcW w:w="0" w:type="auto"/>
          </w:tcPr>
          <w:p w14:paraId="7A548314" w14:textId="77777777" w:rsidR="008769D1" w:rsidRDefault="00DF52C1">
            <w:r>
              <w:t>Anemia</w:t>
            </w:r>
          </w:p>
        </w:tc>
        <w:tc>
          <w:tcPr>
            <w:tcW w:w="0" w:type="auto"/>
          </w:tcPr>
          <w:p w14:paraId="17358FE1" w14:textId="77777777" w:rsidR="008769D1" w:rsidRDefault="00DF52C1">
            <w:pPr>
              <w:jc w:val="right"/>
            </w:pPr>
            <w:r>
              <w:t>194,300</w:t>
            </w:r>
          </w:p>
        </w:tc>
        <w:tc>
          <w:tcPr>
            <w:tcW w:w="0" w:type="auto"/>
          </w:tcPr>
          <w:p w14:paraId="7CDD56B8" w14:textId="77777777" w:rsidR="008769D1" w:rsidRDefault="00DF52C1">
            <w:pPr>
              <w:jc w:val="right"/>
            </w:pPr>
            <w:r>
              <w:t>57,200</w:t>
            </w:r>
          </w:p>
        </w:tc>
      </w:tr>
      <w:tr w:rsidR="008769D1" w14:paraId="79B78AE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B9C425" w14:textId="77777777" w:rsidR="008769D1" w:rsidRDefault="00DF52C1">
            <w:pPr>
              <w:jc w:val="right"/>
            </w:pPr>
            <w:r>
              <w:t>6</w:t>
            </w:r>
          </w:p>
        </w:tc>
        <w:tc>
          <w:tcPr>
            <w:tcW w:w="0" w:type="auto"/>
          </w:tcPr>
          <w:p w14:paraId="29A67624" w14:textId="77777777" w:rsidR="008769D1" w:rsidRDefault="00DF52C1">
            <w:r>
              <w:t>Coronary arteriosclerosis in native artery</w:t>
            </w:r>
          </w:p>
        </w:tc>
        <w:tc>
          <w:tcPr>
            <w:tcW w:w="0" w:type="auto"/>
          </w:tcPr>
          <w:p w14:paraId="720F0D7B" w14:textId="77777777" w:rsidR="008769D1" w:rsidRDefault="00DF52C1">
            <w:pPr>
              <w:jc w:val="right"/>
            </w:pPr>
            <w:r>
              <w:t>184,100</w:t>
            </w:r>
          </w:p>
        </w:tc>
        <w:tc>
          <w:tcPr>
            <w:tcW w:w="0" w:type="auto"/>
          </w:tcPr>
          <w:p w14:paraId="46850FAF" w14:textId="77777777" w:rsidR="008769D1" w:rsidRDefault="00DF52C1">
            <w:pPr>
              <w:jc w:val="right"/>
            </w:pPr>
            <w:r>
              <w:t>53,400</w:t>
            </w:r>
          </w:p>
        </w:tc>
      </w:tr>
      <w:tr w:rsidR="008769D1" w14:paraId="17958BEF" w14:textId="77777777">
        <w:tc>
          <w:tcPr>
            <w:tcW w:w="0" w:type="auto"/>
          </w:tcPr>
          <w:p w14:paraId="1158DA6C" w14:textId="77777777" w:rsidR="008769D1" w:rsidRDefault="00DF52C1">
            <w:pPr>
              <w:jc w:val="right"/>
            </w:pPr>
            <w:r>
              <w:t>7</w:t>
            </w:r>
          </w:p>
        </w:tc>
        <w:tc>
          <w:tcPr>
            <w:tcW w:w="0" w:type="auto"/>
          </w:tcPr>
          <w:p w14:paraId="18C029B1" w14:textId="77777777" w:rsidR="008769D1" w:rsidRDefault="00DF52C1">
            <w:r>
              <w:t>Hypothyroidism</w:t>
            </w:r>
          </w:p>
        </w:tc>
        <w:tc>
          <w:tcPr>
            <w:tcW w:w="0" w:type="auto"/>
          </w:tcPr>
          <w:p w14:paraId="1F0C3795" w14:textId="77777777" w:rsidR="008769D1" w:rsidRDefault="00DF52C1">
            <w:pPr>
              <w:jc w:val="right"/>
            </w:pPr>
            <w:r>
              <w:t>183,000</w:t>
            </w:r>
          </w:p>
        </w:tc>
        <w:tc>
          <w:tcPr>
            <w:tcW w:w="0" w:type="auto"/>
          </w:tcPr>
          <w:p w14:paraId="32BCFF29" w14:textId="77777777" w:rsidR="008769D1" w:rsidRDefault="00DF52C1">
            <w:pPr>
              <w:jc w:val="right"/>
            </w:pPr>
            <w:r>
              <w:t>62,400</w:t>
            </w:r>
          </w:p>
        </w:tc>
      </w:tr>
      <w:tr w:rsidR="008769D1" w14:paraId="7332B24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26009A" w14:textId="77777777" w:rsidR="008769D1" w:rsidRDefault="00DF52C1">
            <w:pPr>
              <w:jc w:val="right"/>
            </w:pPr>
            <w:r>
              <w:t>8</w:t>
            </w:r>
          </w:p>
        </w:tc>
        <w:tc>
          <w:tcPr>
            <w:tcW w:w="0" w:type="auto"/>
          </w:tcPr>
          <w:p w14:paraId="4FF1F74D" w14:textId="77777777" w:rsidR="008769D1" w:rsidRDefault="00DF52C1">
            <w:r>
              <w:t>Malaise and fatigue</w:t>
            </w:r>
          </w:p>
        </w:tc>
        <w:tc>
          <w:tcPr>
            <w:tcW w:w="0" w:type="auto"/>
          </w:tcPr>
          <w:p w14:paraId="10A91945" w14:textId="77777777" w:rsidR="008769D1" w:rsidRDefault="00DF52C1">
            <w:pPr>
              <w:jc w:val="right"/>
            </w:pPr>
            <w:r>
              <w:t>171,400</w:t>
            </w:r>
          </w:p>
        </w:tc>
        <w:tc>
          <w:tcPr>
            <w:tcW w:w="0" w:type="auto"/>
          </w:tcPr>
          <w:p w14:paraId="423B2CCE" w14:textId="77777777" w:rsidR="008769D1" w:rsidRDefault="00DF52C1">
            <w:pPr>
              <w:jc w:val="right"/>
            </w:pPr>
            <w:r>
              <w:t>57,600</w:t>
            </w:r>
          </w:p>
        </w:tc>
      </w:tr>
      <w:tr w:rsidR="008769D1" w14:paraId="62A8F274" w14:textId="77777777">
        <w:tc>
          <w:tcPr>
            <w:tcW w:w="0" w:type="auto"/>
          </w:tcPr>
          <w:p w14:paraId="7AEE26A8" w14:textId="77777777" w:rsidR="008769D1" w:rsidRDefault="00DF52C1">
            <w:pPr>
              <w:jc w:val="right"/>
            </w:pPr>
            <w:r>
              <w:t>9</w:t>
            </w:r>
          </w:p>
        </w:tc>
        <w:tc>
          <w:tcPr>
            <w:tcW w:w="0" w:type="auto"/>
          </w:tcPr>
          <w:p w14:paraId="1D4DE55B" w14:textId="77777777" w:rsidR="008769D1" w:rsidRDefault="00DF52C1">
            <w:r>
              <w:t xml:space="preserve">Congestive heart </w:t>
            </w:r>
            <w:r>
              <w:t>failure</w:t>
            </w:r>
          </w:p>
        </w:tc>
        <w:tc>
          <w:tcPr>
            <w:tcW w:w="0" w:type="auto"/>
          </w:tcPr>
          <w:p w14:paraId="5064A44E" w14:textId="77777777" w:rsidR="008769D1" w:rsidRDefault="00DF52C1">
            <w:pPr>
              <w:jc w:val="right"/>
            </w:pPr>
            <w:r>
              <w:t>166,500</w:t>
            </w:r>
          </w:p>
        </w:tc>
        <w:tc>
          <w:tcPr>
            <w:tcW w:w="0" w:type="auto"/>
          </w:tcPr>
          <w:p w14:paraId="400032C8" w14:textId="77777777" w:rsidR="008769D1" w:rsidRDefault="00DF52C1">
            <w:pPr>
              <w:jc w:val="right"/>
            </w:pPr>
            <w:r>
              <w:t>51,700</w:t>
            </w:r>
          </w:p>
        </w:tc>
      </w:tr>
      <w:tr w:rsidR="008769D1" w14:paraId="4505F51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66A3724" w14:textId="77777777" w:rsidR="008769D1" w:rsidRDefault="00DF52C1">
            <w:pPr>
              <w:jc w:val="right"/>
            </w:pPr>
            <w:r>
              <w:t>10</w:t>
            </w:r>
          </w:p>
        </w:tc>
        <w:tc>
          <w:tcPr>
            <w:tcW w:w="0" w:type="auto"/>
          </w:tcPr>
          <w:p w14:paraId="33D2223E" w14:textId="77777777" w:rsidR="008769D1" w:rsidRDefault="00DF52C1">
            <w:r>
              <w:t>Urinary tract infectious disease</w:t>
            </w:r>
          </w:p>
        </w:tc>
        <w:tc>
          <w:tcPr>
            <w:tcW w:w="0" w:type="auto"/>
          </w:tcPr>
          <w:p w14:paraId="1F7866EA" w14:textId="77777777" w:rsidR="008769D1" w:rsidRDefault="00DF52C1">
            <w:pPr>
              <w:jc w:val="right"/>
            </w:pPr>
            <w:r>
              <w:t>164,100</w:t>
            </w:r>
          </w:p>
        </w:tc>
        <w:tc>
          <w:tcPr>
            <w:tcW w:w="0" w:type="auto"/>
          </w:tcPr>
          <w:p w14:paraId="6910CFEF" w14:textId="77777777" w:rsidR="008769D1" w:rsidRDefault="00DF52C1">
            <w:pPr>
              <w:jc w:val="right"/>
            </w:pPr>
            <w:r>
              <w:t>54,100</w:t>
            </w:r>
          </w:p>
        </w:tc>
      </w:tr>
      <w:tr w:rsidR="008769D1" w14:paraId="6B26D11A" w14:textId="77777777">
        <w:tc>
          <w:tcPr>
            <w:tcW w:w="0" w:type="auto"/>
          </w:tcPr>
          <w:p w14:paraId="10994BF4" w14:textId="77777777" w:rsidR="008769D1" w:rsidRDefault="00DF52C1">
            <w:pPr>
              <w:jc w:val="right"/>
            </w:pPr>
            <w:r>
              <w:t>11</w:t>
            </w:r>
          </w:p>
        </w:tc>
        <w:tc>
          <w:tcPr>
            <w:tcW w:w="0" w:type="auto"/>
          </w:tcPr>
          <w:p w14:paraId="64039120" w14:textId="77777777" w:rsidR="008769D1" w:rsidRDefault="00DF52C1">
            <w:r>
              <w:t>Low back pain</w:t>
            </w:r>
          </w:p>
        </w:tc>
        <w:tc>
          <w:tcPr>
            <w:tcW w:w="0" w:type="auto"/>
          </w:tcPr>
          <w:p w14:paraId="77E36F62" w14:textId="77777777" w:rsidR="008769D1" w:rsidRDefault="00DF52C1">
            <w:pPr>
              <w:jc w:val="right"/>
            </w:pPr>
            <w:r>
              <w:t>154,900</w:t>
            </w:r>
          </w:p>
        </w:tc>
        <w:tc>
          <w:tcPr>
            <w:tcW w:w="0" w:type="auto"/>
          </w:tcPr>
          <w:p w14:paraId="6B34FEFB" w14:textId="77777777" w:rsidR="008769D1" w:rsidRDefault="00DF52C1">
            <w:pPr>
              <w:jc w:val="right"/>
            </w:pPr>
            <w:r>
              <w:t>52,300</w:t>
            </w:r>
          </w:p>
        </w:tc>
      </w:tr>
      <w:tr w:rsidR="008769D1" w14:paraId="58188E0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30BE44" w14:textId="77777777" w:rsidR="008769D1" w:rsidRDefault="00DF52C1">
            <w:pPr>
              <w:jc w:val="right"/>
            </w:pPr>
            <w:r>
              <w:t>12</w:t>
            </w:r>
          </w:p>
        </w:tc>
        <w:tc>
          <w:tcPr>
            <w:tcW w:w="0" w:type="auto"/>
          </w:tcPr>
          <w:p w14:paraId="28001F3B" w14:textId="77777777" w:rsidR="008769D1" w:rsidRDefault="00DF52C1">
            <w:r>
              <w:t>Coronary arteriosclerosis</w:t>
            </w:r>
          </w:p>
        </w:tc>
        <w:tc>
          <w:tcPr>
            <w:tcW w:w="0" w:type="auto"/>
          </w:tcPr>
          <w:p w14:paraId="27BADCD2" w14:textId="77777777" w:rsidR="008769D1" w:rsidRDefault="00DF52C1">
            <w:pPr>
              <w:jc w:val="right"/>
            </w:pPr>
            <w:r>
              <w:t>128,600</w:t>
            </w:r>
          </w:p>
        </w:tc>
        <w:tc>
          <w:tcPr>
            <w:tcW w:w="0" w:type="auto"/>
          </w:tcPr>
          <w:p w14:paraId="46B63B95" w14:textId="77777777" w:rsidR="008769D1" w:rsidRDefault="00DF52C1">
            <w:pPr>
              <w:jc w:val="right"/>
            </w:pPr>
            <w:r>
              <w:t>51,300</w:t>
            </w:r>
          </w:p>
        </w:tc>
      </w:tr>
      <w:tr w:rsidR="008769D1" w14:paraId="607D6437" w14:textId="77777777">
        <w:tc>
          <w:tcPr>
            <w:tcW w:w="0" w:type="auto"/>
          </w:tcPr>
          <w:p w14:paraId="410EA180" w14:textId="77777777" w:rsidR="008769D1" w:rsidRDefault="00DF52C1">
            <w:pPr>
              <w:jc w:val="right"/>
            </w:pPr>
            <w:r>
              <w:t>13</w:t>
            </w:r>
          </w:p>
        </w:tc>
        <w:tc>
          <w:tcPr>
            <w:tcW w:w="0" w:type="auto"/>
          </w:tcPr>
          <w:p w14:paraId="69569359" w14:textId="77777777" w:rsidR="008769D1" w:rsidRDefault="00DF52C1">
            <w:r>
              <w:t>Dyspnea</w:t>
            </w:r>
          </w:p>
        </w:tc>
        <w:tc>
          <w:tcPr>
            <w:tcW w:w="0" w:type="auto"/>
          </w:tcPr>
          <w:p w14:paraId="395FB418" w14:textId="77777777" w:rsidR="008769D1" w:rsidRDefault="00DF52C1">
            <w:pPr>
              <w:jc w:val="right"/>
            </w:pPr>
            <w:r>
              <w:t>118,100</w:t>
            </w:r>
          </w:p>
        </w:tc>
        <w:tc>
          <w:tcPr>
            <w:tcW w:w="0" w:type="auto"/>
          </w:tcPr>
          <w:p w14:paraId="278CD2BD" w14:textId="77777777" w:rsidR="008769D1" w:rsidRDefault="00DF52C1">
            <w:pPr>
              <w:jc w:val="right"/>
            </w:pPr>
            <w:r>
              <w:t>46,300</w:t>
            </w:r>
          </w:p>
        </w:tc>
      </w:tr>
      <w:tr w:rsidR="008769D1" w14:paraId="5E10E45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57A7DBA" w14:textId="77777777" w:rsidR="008769D1" w:rsidRDefault="00DF52C1">
            <w:pPr>
              <w:jc w:val="right"/>
            </w:pPr>
            <w:r>
              <w:t>14</w:t>
            </w:r>
          </w:p>
        </w:tc>
        <w:tc>
          <w:tcPr>
            <w:tcW w:w="0" w:type="auto"/>
          </w:tcPr>
          <w:p w14:paraId="07362A0E" w14:textId="77777777" w:rsidR="008769D1" w:rsidRDefault="00DF52C1">
            <w:r>
              <w:t>Pain in limb</w:t>
            </w:r>
          </w:p>
        </w:tc>
        <w:tc>
          <w:tcPr>
            <w:tcW w:w="0" w:type="auto"/>
          </w:tcPr>
          <w:p w14:paraId="43F81AA0" w14:textId="77777777" w:rsidR="008769D1" w:rsidRDefault="00DF52C1">
            <w:pPr>
              <w:jc w:val="right"/>
            </w:pPr>
            <w:r>
              <w:t>115,400</w:t>
            </w:r>
          </w:p>
        </w:tc>
        <w:tc>
          <w:tcPr>
            <w:tcW w:w="0" w:type="auto"/>
          </w:tcPr>
          <w:p w14:paraId="2022472A" w14:textId="77777777" w:rsidR="008769D1" w:rsidRDefault="00DF52C1">
            <w:pPr>
              <w:jc w:val="right"/>
            </w:pPr>
            <w:r>
              <w:t>52,100</w:t>
            </w:r>
          </w:p>
        </w:tc>
      </w:tr>
      <w:tr w:rsidR="008769D1" w14:paraId="06A38FFE" w14:textId="77777777">
        <w:tc>
          <w:tcPr>
            <w:tcW w:w="0" w:type="auto"/>
          </w:tcPr>
          <w:p w14:paraId="4914750F" w14:textId="77777777" w:rsidR="008769D1" w:rsidRDefault="00DF52C1">
            <w:pPr>
              <w:jc w:val="right"/>
            </w:pPr>
            <w:r>
              <w:t>15</w:t>
            </w:r>
          </w:p>
        </w:tc>
        <w:tc>
          <w:tcPr>
            <w:tcW w:w="0" w:type="auto"/>
          </w:tcPr>
          <w:p w14:paraId="30DB94AB" w14:textId="77777777" w:rsidR="008769D1" w:rsidRDefault="00DF52C1">
            <w:r>
              <w:t>Abdominal pain</w:t>
            </w:r>
          </w:p>
        </w:tc>
        <w:tc>
          <w:tcPr>
            <w:tcW w:w="0" w:type="auto"/>
          </w:tcPr>
          <w:p w14:paraId="72E34440" w14:textId="77777777" w:rsidR="008769D1" w:rsidRDefault="00DF52C1">
            <w:pPr>
              <w:jc w:val="right"/>
            </w:pPr>
            <w:r>
              <w:t>100,100</w:t>
            </w:r>
          </w:p>
        </w:tc>
        <w:tc>
          <w:tcPr>
            <w:tcW w:w="0" w:type="auto"/>
          </w:tcPr>
          <w:p w14:paraId="13BE4D2E" w14:textId="77777777" w:rsidR="008769D1" w:rsidRDefault="00DF52C1">
            <w:pPr>
              <w:jc w:val="right"/>
            </w:pPr>
            <w:r>
              <w:t>43,000</w:t>
            </w:r>
          </w:p>
        </w:tc>
      </w:tr>
      <w:tr w:rsidR="008769D1" w14:paraId="79A4700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D7B22E" w14:textId="77777777" w:rsidR="008769D1" w:rsidRDefault="00DF52C1">
            <w:pPr>
              <w:jc w:val="right"/>
            </w:pPr>
            <w:r>
              <w:t>16</w:t>
            </w:r>
          </w:p>
        </w:tc>
        <w:tc>
          <w:tcPr>
            <w:tcW w:w="0" w:type="auto"/>
          </w:tcPr>
          <w:p w14:paraId="2CDB5D50" w14:textId="77777777" w:rsidR="008769D1" w:rsidRDefault="00DF52C1">
            <w:r>
              <w:t>Type II diabetes mellitus uncontrolled</w:t>
            </w:r>
          </w:p>
        </w:tc>
        <w:tc>
          <w:tcPr>
            <w:tcW w:w="0" w:type="auto"/>
          </w:tcPr>
          <w:p w14:paraId="76978E4A" w14:textId="77777777" w:rsidR="008769D1" w:rsidRDefault="00DF52C1">
            <w:pPr>
              <w:jc w:val="right"/>
            </w:pPr>
            <w:r>
              <w:t>94,700</w:t>
            </w:r>
          </w:p>
        </w:tc>
        <w:tc>
          <w:tcPr>
            <w:tcW w:w="0" w:type="auto"/>
          </w:tcPr>
          <w:p w14:paraId="2F3AB0FC" w14:textId="77777777" w:rsidR="008769D1" w:rsidRDefault="00DF52C1">
            <w:pPr>
              <w:jc w:val="right"/>
            </w:pPr>
            <w:r>
              <w:t>36,400</w:t>
            </w:r>
          </w:p>
        </w:tc>
      </w:tr>
      <w:tr w:rsidR="008769D1" w14:paraId="38D3BABD" w14:textId="77777777">
        <w:tc>
          <w:tcPr>
            <w:tcW w:w="0" w:type="auto"/>
          </w:tcPr>
          <w:p w14:paraId="346A1355" w14:textId="77777777" w:rsidR="008769D1" w:rsidRDefault="00DF52C1">
            <w:pPr>
              <w:jc w:val="right"/>
            </w:pPr>
            <w:r>
              <w:t>17</w:t>
            </w:r>
          </w:p>
        </w:tc>
        <w:tc>
          <w:tcPr>
            <w:tcW w:w="0" w:type="auto"/>
          </w:tcPr>
          <w:p w14:paraId="6474819D" w14:textId="77777777" w:rsidR="008769D1" w:rsidRDefault="00DF52C1">
            <w:r>
              <w:t>End stage renal disease</w:t>
            </w:r>
          </w:p>
        </w:tc>
        <w:tc>
          <w:tcPr>
            <w:tcW w:w="0" w:type="auto"/>
          </w:tcPr>
          <w:p w14:paraId="649D46CA" w14:textId="77777777" w:rsidR="008769D1" w:rsidRDefault="00DF52C1">
            <w:pPr>
              <w:jc w:val="right"/>
            </w:pPr>
            <w:r>
              <w:t>93,400</w:t>
            </w:r>
          </w:p>
        </w:tc>
        <w:tc>
          <w:tcPr>
            <w:tcW w:w="0" w:type="auto"/>
          </w:tcPr>
          <w:p w14:paraId="00B19CA9" w14:textId="77777777" w:rsidR="008769D1" w:rsidRDefault="00DF52C1">
            <w:pPr>
              <w:jc w:val="right"/>
            </w:pPr>
            <w:r>
              <w:t>21,400</w:t>
            </w:r>
          </w:p>
        </w:tc>
      </w:tr>
      <w:tr w:rsidR="008769D1" w14:paraId="4DD3B1A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AFB91B" w14:textId="77777777" w:rsidR="008769D1" w:rsidRDefault="00DF52C1">
            <w:pPr>
              <w:jc w:val="right"/>
            </w:pPr>
            <w:r>
              <w:t>18</w:t>
            </w:r>
          </w:p>
        </w:tc>
        <w:tc>
          <w:tcPr>
            <w:tcW w:w="0" w:type="auto"/>
          </w:tcPr>
          <w:p w14:paraId="495D1AF2" w14:textId="77777777" w:rsidR="008769D1" w:rsidRDefault="00DF52C1">
            <w:r>
              <w:t>Actinic keratosis</w:t>
            </w:r>
          </w:p>
        </w:tc>
        <w:tc>
          <w:tcPr>
            <w:tcW w:w="0" w:type="auto"/>
          </w:tcPr>
          <w:p w14:paraId="13DFA376" w14:textId="77777777" w:rsidR="008769D1" w:rsidRDefault="00DF52C1">
            <w:pPr>
              <w:jc w:val="right"/>
            </w:pPr>
            <w:r>
              <w:t>85,700</w:t>
            </w:r>
          </w:p>
        </w:tc>
        <w:tc>
          <w:tcPr>
            <w:tcW w:w="0" w:type="auto"/>
          </w:tcPr>
          <w:p w14:paraId="058EAEC7" w14:textId="77777777" w:rsidR="008769D1" w:rsidRDefault="00DF52C1">
            <w:pPr>
              <w:jc w:val="right"/>
            </w:pPr>
            <w:r>
              <w:t>33,600</w:t>
            </w:r>
          </w:p>
        </w:tc>
      </w:tr>
      <w:tr w:rsidR="008769D1" w14:paraId="5F3E2E03" w14:textId="77777777">
        <w:tc>
          <w:tcPr>
            <w:tcW w:w="0" w:type="auto"/>
          </w:tcPr>
          <w:p w14:paraId="4D5337B2" w14:textId="77777777" w:rsidR="008769D1" w:rsidRDefault="00DF52C1">
            <w:pPr>
              <w:jc w:val="right"/>
            </w:pPr>
            <w:r>
              <w:t>19</w:t>
            </w:r>
          </w:p>
        </w:tc>
        <w:tc>
          <w:tcPr>
            <w:tcW w:w="0" w:type="auto"/>
          </w:tcPr>
          <w:p w14:paraId="0C8C9450" w14:textId="77777777" w:rsidR="008769D1" w:rsidRDefault="00DF52C1">
            <w:r>
              <w:t>Gastroesophageal reflux disease</w:t>
            </w:r>
          </w:p>
        </w:tc>
        <w:tc>
          <w:tcPr>
            <w:tcW w:w="0" w:type="auto"/>
          </w:tcPr>
          <w:p w14:paraId="08228314" w14:textId="77777777" w:rsidR="008769D1" w:rsidRDefault="00DF52C1">
            <w:pPr>
              <w:jc w:val="right"/>
            </w:pPr>
            <w:r>
              <w:t>83,600</w:t>
            </w:r>
          </w:p>
        </w:tc>
        <w:tc>
          <w:tcPr>
            <w:tcW w:w="0" w:type="auto"/>
          </w:tcPr>
          <w:p w14:paraId="2F0B4AB7" w14:textId="77777777" w:rsidR="008769D1" w:rsidRDefault="00DF52C1">
            <w:pPr>
              <w:jc w:val="right"/>
            </w:pPr>
            <w:r>
              <w:t>47,200</w:t>
            </w:r>
          </w:p>
        </w:tc>
      </w:tr>
      <w:tr w:rsidR="008769D1" w14:paraId="55E4A7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7819A1" w14:textId="77777777" w:rsidR="008769D1" w:rsidRDefault="00DF52C1">
            <w:pPr>
              <w:jc w:val="right"/>
            </w:pPr>
            <w:r>
              <w:t>20</w:t>
            </w:r>
          </w:p>
        </w:tc>
        <w:tc>
          <w:tcPr>
            <w:tcW w:w="0" w:type="auto"/>
          </w:tcPr>
          <w:p w14:paraId="6D7C2EF2" w14:textId="77777777" w:rsidR="008769D1" w:rsidRDefault="00DF52C1">
            <w:r>
              <w:t>Iron deficiency anemia</w:t>
            </w:r>
          </w:p>
        </w:tc>
        <w:tc>
          <w:tcPr>
            <w:tcW w:w="0" w:type="auto"/>
          </w:tcPr>
          <w:p w14:paraId="5021E4B0" w14:textId="77777777" w:rsidR="008769D1" w:rsidRDefault="00DF52C1">
            <w:pPr>
              <w:jc w:val="right"/>
            </w:pPr>
            <w:r>
              <w:t>83,000</w:t>
            </w:r>
          </w:p>
        </w:tc>
        <w:tc>
          <w:tcPr>
            <w:tcW w:w="0" w:type="auto"/>
          </w:tcPr>
          <w:p w14:paraId="3F4F07A2" w14:textId="77777777" w:rsidR="008769D1" w:rsidRDefault="00DF52C1">
            <w:pPr>
              <w:jc w:val="right"/>
            </w:pPr>
            <w:r>
              <w:t>26,500</w:t>
            </w:r>
          </w:p>
        </w:tc>
      </w:tr>
      <w:tr w:rsidR="008769D1" w14:paraId="657D63E2" w14:textId="77777777">
        <w:tc>
          <w:tcPr>
            <w:tcW w:w="0" w:type="auto"/>
          </w:tcPr>
          <w:p w14:paraId="3FFD5E16" w14:textId="77777777" w:rsidR="008769D1" w:rsidRDefault="00DF52C1">
            <w:pPr>
              <w:jc w:val="right"/>
            </w:pPr>
            <w:r>
              <w:t>21</w:t>
            </w:r>
          </w:p>
        </w:tc>
        <w:tc>
          <w:tcPr>
            <w:tcW w:w="0" w:type="auto"/>
          </w:tcPr>
          <w:p w14:paraId="760F47DB" w14:textId="77777777" w:rsidR="008769D1" w:rsidRDefault="00DF52C1">
            <w:r>
              <w:t xml:space="preserve">Onychomycosis due to </w:t>
            </w:r>
            <w:r>
              <w:t>dermatophyte</w:t>
            </w:r>
          </w:p>
        </w:tc>
        <w:tc>
          <w:tcPr>
            <w:tcW w:w="0" w:type="auto"/>
          </w:tcPr>
          <w:p w14:paraId="4344A2E8" w14:textId="77777777" w:rsidR="008769D1" w:rsidRDefault="00DF52C1">
            <w:pPr>
              <w:jc w:val="right"/>
            </w:pPr>
            <w:r>
              <w:t>82,800</w:t>
            </w:r>
          </w:p>
        </w:tc>
        <w:tc>
          <w:tcPr>
            <w:tcW w:w="0" w:type="auto"/>
          </w:tcPr>
          <w:p w14:paraId="3B2A6BFC" w14:textId="77777777" w:rsidR="008769D1" w:rsidRDefault="00DF52C1">
            <w:pPr>
              <w:jc w:val="right"/>
            </w:pPr>
            <w:r>
              <w:t>41,700</w:t>
            </w:r>
          </w:p>
        </w:tc>
      </w:tr>
      <w:tr w:rsidR="008769D1" w14:paraId="2D8B5A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66DBDEE" w14:textId="77777777" w:rsidR="008769D1" w:rsidRDefault="00DF52C1">
            <w:pPr>
              <w:jc w:val="right"/>
            </w:pPr>
            <w:r>
              <w:t>22</w:t>
            </w:r>
          </w:p>
        </w:tc>
        <w:tc>
          <w:tcPr>
            <w:tcW w:w="0" w:type="auto"/>
          </w:tcPr>
          <w:p w14:paraId="0B1C0B5C" w14:textId="77777777" w:rsidR="008769D1" w:rsidRDefault="00DF52C1">
            <w:r>
              <w:t>Nuclear senile cataract</w:t>
            </w:r>
          </w:p>
        </w:tc>
        <w:tc>
          <w:tcPr>
            <w:tcW w:w="0" w:type="auto"/>
          </w:tcPr>
          <w:p w14:paraId="4DEC8F3B" w14:textId="77777777" w:rsidR="008769D1" w:rsidRDefault="00DF52C1">
            <w:pPr>
              <w:jc w:val="right"/>
            </w:pPr>
            <w:r>
              <w:t>80,600</w:t>
            </w:r>
          </w:p>
        </w:tc>
        <w:tc>
          <w:tcPr>
            <w:tcW w:w="0" w:type="auto"/>
          </w:tcPr>
          <w:p w14:paraId="073F96DD" w14:textId="77777777" w:rsidR="008769D1" w:rsidRDefault="00DF52C1">
            <w:pPr>
              <w:jc w:val="right"/>
            </w:pPr>
            <w:r>
              <w:t>37,900</w:t>
            </w:r>
          </w:p>
        </w:tc>
      </w:tr>
      <w:tr w:rsidR="008769D1" w14:paraId="275E976F" w14:textId="77777777">
        <w:tc>
          <w:tcPr>
            <w:tcW w:w="0" w:type="auto"/>
          </w:tcPr>
          <w:p w14:paraId="56122B68" w14:textId="77777777" w:rsidR="008769D1" w:rsidRDefault="00DF52C1">
            <w:pPr>
              <w:jc w:val="right"/>
            </w:pPr>
            <w:r>
              <w:t>23</w:t>
            </w:r>
          </w:p>
        </w:tc>
        <w:tc>
          <w:tcPr>
            <w:tcW w:w="0" w:type="auto"/>
          </w:tcPr>
          <w:p w14:paraId="12180CAD" w14:textId="77777777" w:rsidR="008769D1" w:rsidRDefault="00DF52C1">
            <w:r>
              <w:t>Conduction disorder of the heart</w:t>
            </w:r>
          </w:p>
        </w:tc>
        <w:tc>
          <w:tcPr>
            <w:tcW w:w="0" w:type="auto"/>
          </w:tcPr>
          <w:p w14:paraId="3FAAFECC" w14:textId="77777777" w:rsidR="008769D1" w:rsidRDefault="00DF52C1">
            <w:pPr>
              <w:jc w:val="right"/>
            </w:pPr>
            <w:r>
              <w:t>75,100</w:t>
            </w:r>
          </w:p>
        </w:tc>
        <w:tc>
          <w:tcPr>
            <w:tcW w:w="0" w:type="auto"/>
          </w:tcPr>
          <w:p w14:paraId="1DFDA98F" w14:textId="77777777" w:rsidR="008769D1" w:rsidRDefault="00DF52C1">
            <w:pPr>
              <w:jc w:val="right"/>
            </w:pPr>
            <w:r>
              <w:t>36,900</w:t>
            </w:r>
          </w:p>
        </w:tc>
      </w:tr>
      <w:tr w:rsidR="008769D1" w14:paraId="7859C7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E457E9" w14:textId="77777777" w:rsidR="008769D1" w:rsidRDefault="00DF52C1">
            <w:pPr>
              <w:jc w:val="right"/>
            </w:pPr>
            <w:r>
              <w:t>24</w:t>
            </w:r>
          </w:p>
        </w:tc>
        <w:tc>
          <w:tcPr>
            <w:tcW w:w="0" w:type="auto"/>
          </w:tcPr>
          <w:p w14:paraId="3D0D76A3" w14:textId="77777777" w:rsidR="008769D1" w:rsidRDefault="00DF52C1">
            <w:r>
              <w:t>Arthralgia of the lower leg</w:t>
            </w:r>
          </w:p>
        </w:tc>
        <w:tc>
          <w:tcPr>
            <w:tcW w:w="0" w:type="auto"/>
          </w:tcPr>
          <w:p w14:paraId="488D21C2" w14:textId="77777777" w:rsidR="008769D1" w:rsidRDefault="00DF52C1">
            <w:pPr>
              <w:jc w:val="right"/>
            </w:pPr>
            <w:r>
              <w:t>74,200</w:t>
            </w:r>
          </w:p>
        </w:tc>
        <w:tc>
          <w:tcPr>
            <w:tcW w:w="0" w:type="auto"/>
          </w:tcPr>
          <w:p w14:paraId="6954E172" w14:textId="77777777" w:rsidR="008769D1" w:rsidRDefault="00DF52C1">
            <w:pPr>
              <w:jc w:val="right"/>
            </w:pPr>
            <w:r>
              <w:t>33,800</w:t>
            </w:r>
          </w:p>
        </w:tc>
      </w:tr>
      <w:tr w:rsidR="008769D1" w14:paraId="3A4790C1" w14:textId="77777777">
        <w:tc>
          <w:tcPr>
            <w:tcW w:w="0" w:type="auto"/>
          </w:tcPr>
          <w:p w14:paraId="274E1BF4" w14:textId="77777777" w:rsidR="008769D1" w:rsidRDefault="00DF52C1">
            <w:pPr>
              <w:jc w:val="right"/>
            </w:pPr>
            <w:r>
              <w:t>25</w:t>
            </w:r>
          </w:p>
        </w:tc>
        <w:tc>
          <w:tcPr>
            <w:tcW w:w="0" w:type="auto"/>
          </w:tcPr>
          <w:p w14:paraId="7A932CE3" w14:textId="77777777" w:rsidR="008769D1" w:rsidRDefault="00DF52C1">
            <w:r>
              <w:t>Respiratory symptom</w:t>
            </w:r>
          </w:p>
        </w:tc>
        <w:tc>
          <w:tcPr>
            <w:tcW w:w="0" w:type="auto"/>
          </w:tcPr>
          <w:p w14:paraId="7B2E0B14" w14:textId="77777777" w:rsidR="008769D1" w:rsidRDefault="00DF52C1">
            <w:pPr>
              <w:jc w:val="right"/>
            </w:pPr>
            <w:r>
              <w:t>72,700</w:t>
            </w:r>
          </w:p>
        </w:tc>
        <w:tc>
          <w:tcPr>
            <w:tcW w:w="0" w:type="auto"/>
          </w:tcPr>
          <w:p w14:paraId="306BFFF8" w14:textId="77777777" w:rsidR="008769D1" w:rsidRDefault="00DF52C1">
            <w:pPr>
              <w:jc w:val="right"/>
            </w:pPr>
            <w:r>
              <w:t>35,000</w:t>
            </w:r>
          </w:p>
        </w:tc>
      </w:tr>
    </w:tbl>
    <w:p w14:paraId="668916C6" w14:textId="77777777" w:rsidR="008769D1" w:rsidRDefault="00DF52C1">
      <w:r>
        <w:t>Query executed in 19.66 secs</w:t>
      </w:r>
    </w:p>
    <w:p w14:paraId="343BA1E4" w14:textId="77777777" w:rsidR="008769D1" w:rsidRDefault="00DF52C1">
      <w:r>
        <w:t>Table 15. Top 25 of mapped measurements. Counts are rounded up to the nearest hundred. Values with a record count &lt;=5 are omitted.</w:t>
      </w:r>
    </w:p>
    <w:tbl>
      <w:tblPr>
        <w:tblStyle w:val="EHDEN"/>
        <w:tblW w:w="0" w:type="auto"/>
        <w:tblLook w:val="0420" w:firstRow="1" w:lastRow="0" w:firstColumn="0" w:lastColumn="0" w:noHBand="0" w:noVBand="1"/>
      </w:tblPr>
      <w:tblGrid>
        <w:gridCol w:w="1279"/>
        <w:gridCol w:w="5398"/>
        <w:gridCol w:w="1189"/>
        <w:gridCol w:w="1206"/>
      </w:tblGrid>
      <w:tr w:rsidR="008769D1" w14:paraId="20FB18AA"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6EBE7A3F" w14:textId="77777777" w:rsidR="008769D1" w:rsidRDefault="00DF52C1">
            <w:pPr>
              <w:jc w:val="right"/>
            </w:pPr>
            <w:r>
              <w:t>ROW_NUM</w:t>
            </w:r>
          </w:p>
        </w:tc>
        <w:tc>
          <w:tcPr>
            <w:tcW w:w="0" w:type="auto"/>
          </w:tcPr>
          <w:p w14:paraId="1C64BB99" w14:textId="77777777" w:rsidR="008769D1" w:rsidRDefault="00DF52C1">
            <w:r>
              <w:t>CONCEPT NAME</w:t>
            </w:r>
          </w:p>
        </w:tc>
        <w:tc>
          <w:tcPr>
            <w:tcW w:w="0" w:type="auto"/>
          </w:tcPr>
          <w:p w14:paraId="5F7DA809" w14:textId="77777777" w:rsidR="008769D1" w:rsidRDefault="00DF52C1">
            <w:pPr>
              <w:jc w:val="right"/>
            </w:pPr>
            <w:r>
              <w:t>#RECORDS</w:t>
            </w:r>
          </w:p>
        </w:tc>
        <w:tc>
          <w:tcPr>
            <w:tcW w:w="0" w:type="auto"/>
          </w:tcPr>
          <w:p w14:paraId="72A437BC" w14:textId="77777777" w:rsidR="008769D1" w:rsidRDefault="00DF52C1">
            <w:pPr>
              <w:jc w:val="right"/>
            </w:pPr>
            <w:r>
              <w:t>#SUBJECTS</w:t>
            </w:r>
          </w:p>
        </w:tc>
      </w:tr>
      <w:tr w:rsidR="008769D1" w14:paraId="376A9E66" w14:textId="77777777">
        <w:tc>
          <w:tcPr>
            <w:tcW w:w="0" w:type="auto"/>
          </w:tcPr>
          <w:p w14:paraId="5BEE04DA" w14:textId="77777777" w:rsidR="008769D1" w:rsidRDefault="00DF52C1">
            <w:pPr>
              <w:jc w:val="right"/>
            </w:pPr>
            <w:r>
              <w:t>1</w:t>
            </w:r>
          </w:p>
        </w:tc>
        <w:tc>
          <w:tcPr>
            <w:tcW w:w="0" w:type="auto"/>
          </w:tcPr>
          <w:p w14:paraId="553D09E4" w14:textId="77777777" w:rsidR="008769D1" w:rsidRDefault="00DF52C1">
            <w:r>
              <w:t>""</w:t>
            </w:r>
          </w:p>
        </w:tc>
        <w:tc>
          <w:tcPr>
            <w:tcW w:w="0" w:type="auto"/>
          </w:tcPr>
          <w:p w14:paraId="21B162D8" w14:textId="77777777" w:rsidR="008769D1" w:rsidRDefault="00DF52C1">
            <w:pPr>
              <w:jc w:val="right"/>
            </w:pPr>
            <w:r>
              <w:t>3,290,600</w:t>
            </w:r>
          </w:p>
        </w:tc>
        <w:tc>
          <w:tcPr>
            <w:tcW w:w="0" w:type="auto"/>
          </w:tcPr>
          <w:p w14:paraId="2D29CB57" w14:textId="77777777" w:rsidR="008769D1" w:rsidRDefault="00DF52C1">
            <w:pPr>
              <w:jc w:val="right"/>
            </w:pPr>
            <w:r>
              <w:t>91,900</w:t>
            </w:r>
          </w:p>
        </w:tc>
      </w:tr>
      <w:tr w:rsidR="008769D1" w14:paraId="1049F3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4B8813" w14:textId="77777777" w:rsidR="008769D1" w:rsidRDefault="00DF52C1">
            <w:pPr>
              <w:jc w:val="right"/>
            </w:pPr>
            <w:r>
              <w:lastRenderedPageBreak/>
              <w:t>2</w:t>
            </w:r>
          </w:p>
        </w:tc>
        <w:tc>
          <w:tcPr>
            <w:tcW w:w="0" w:type="auto"/>
          </w:tcPr>
          <w:p w14:paraId="3CAFEC49" w14:textId="77777777" w:rsidR="008769D1" w:rsidRDefault="00DF52C1">
            <w:r>
              <w:t>Prostate cancer screening; prostate specific antigen test (</w:t>
            </w:r>
            <w:r>
              <w:t>psa)</w:t>
            </w:r>
          </w:p>
        </w:tc>
        <w:tc>
          <w:tcPr>
            <w:tcW w:w="0" w:type="auto"/>
          </w:tcPr>
          <w:p w14:paraId="44088CE1" w14:textId="77777777" w:rsidR="008769D1" w:rsidRDefault="00DF52C1">
            <w:pPr>
              <w:jc w:val="right"/>
            </w:pPr>
            <w:r>
              <w:t>16,900</w:t>
            </w:r>
          </w:p>
        </w:tc>
        <w:tc>
          <w:tcPr>
            <w:tcW w:w="0" w:type="auto"/>
          </w:tcPr>
          <w:p w14:paraId="17115DD8" w14:textId="77777777" w:rsidR="008769D1" w:rsidRDefault="00DF52C1">
            <w:pPr>
              <w:jc w:val="right"/>
            </w:pPr>
            <w:r>
              <w:t>15,000</w:t>
            </w:r>
          </w:p>
        </w:tc>
      </w:tr>
      <w:tr w:rsidR="008769D1" w14:paraId="7E7B6398" w14:textId="77777777">
        <w:tc>
          <w:tcPr>
            <w:tcW w:w="0" w:type="auto"/>
          </w:tcPr>
          <w:p w14:paraId="0012FD0B" w14:textId="77777777" w:rsidR="008769D1" w:rsidRDefault="00DF52C1">
            <w:pPr>
              <w:jc w:val="right"/>
            </w:pPr>
            <w:r>
              <w:t>3</w:t>
            </w:r>
          </w:p>
        </w:tc>
        <w:tc>
          <w:tcPr>
            <w:tcW w:w="0" w:type="auto"/>
          </w:tcPr>
          <w:p w14:paraId="738234E8" w14:textId="77777777" w:rsidR="008769D1" w:rsidRDefault="00DF52C1">
            <w:r>
              <w:t>Laboratory test</w:t>
            </w:r>
          </w:p>
        </w:tc>
        <w:tc>
          <w:tcPr>
            <w:tcW w:w="0" w:type="auto"/>
          </w:tcPr>
          <w:p w14:paraId="6534A509" w14:textId="77777777" w:rsidR="008769D1" w:rsidRDefault="00DF52C1">
            <w:pPr>
              <w:jc w:val="right"/>
            </w:pPr>
            <w:r>
              <w:t>16,900</w:t>
            </w:r>
          </w:p>
        </w:tc>
        <w:tc>
          <w:tcPr>
            <w:tcW w:w="0" w:type="auto"/>
          </w:tcPr>
          <w:p w14:paraId="2FAC4262" w14:textId="77777777" w:rsidR="008769D1" w:rsidRDefault="00DF52C1">
            <w:pPr>
              <w:jc w:val="right"/>
            </w:pPr>
            <w:r>
              <w:t>13,200</w:t>
            </w:r>
          </w:p>
        </w:tc>
      </w:tr>
      <w:tr w:rsidR="008769D1" w14:paraId="0390DDA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A8AEAF" w14:textId="77777777" w:rsidR="008769D1" w:rsidRDefault="00DF52C1">
            <w:pPr>
              <w:jc w:val="right"/>
            </w:pPr>
            <w:r>
              <w:t>4</w:t>
            </w:r>
          </w:p>
        </w:tc>
        <w:tc>
          <w:tcPr>
            <w:tcW w:w="0" w:type="auto"/>
          </w:tcPr>
          <w:p w14:paraId="08426225" w14:textId="77777777" w:rsidR="008769D1" w:rsidRDefault="00DF52C1">
            <w:r>
              <w:t xml:space="preserve">Screening cytopathology, cervical or vaginal (any reporting system), collected in preservative fluid, automated thin layer preparation, with screening by automated system and manual </w:t>
            </w:r>
            <w:r>
              <w:t>rescreening under physician supervision</w:t>
            </w:r>
          </w:p>
        </w:tc>
        <w:tc>
          <w:tcPr>
            <w:tcW w:w="0" w:type="auto"/>
          </w:tcPr>
          <w:p w14:paraId="75BBCE80" w14:textId="77777777" w:rsidR="008769D1" w:rsidRDefault="00DF52C1">
            <w:pPr>
              <w:jc w:val="right"/>
            </w:pPr>
            <w:r>
              <w:t>5,600</w:t>
            </w:r>
          </w:p>
        </w:tc>
        <w:tc>
          <w:tcPr>
            <w:tcW w:w="0" w:type="auto"/>
          </w:tcPr>
          <w:p w14:paraId="40EDF305" w14:textId="77777777" w:rsidR="008769D1" w:rsidRDefault="00DF52C1">
            <w:pPr>
              <w:jc w:val="right"/>
            </w:pPr>
            <w:r>
              <w:t>5,300</w:t>
            </w:r>
          </w:p>
        </w:tc>
      </w:tr>
      <w:tr w:rsidR="008769D1" w14:paraId="19ACDC48" w14:textId="77777777">
        <w:tc>
          <w:tcPr>
            <w:tcW w:w="0" w:type="auto"/>
          </w:tcPr>
          <w:p w14:paraId="679463E0" w14:textId="77777777" w:rsidR="008769D1" w:rsidRDefault="00DF52C1">
            <w:pPr>
              <w:jc w:val="right"/>
            </w:pPr>
            <w:r>
              <w:t>5</w:t>
            </w:r>
          </w:p>
        </w:tc>
        <w:tc>
          <w:tcPr>
            <w:tcW w:w="0" w:type="auto"/>
          </w:tcPr>
          <w:p w14:paraId="42C86D27" w14:textId="77777777" w:rsidR="008769D1" w:rsidRDefault="00DF52C1">
            <w:r>
              <w:t>Screening cytopathology, cervical or vaginal (any reporting system), collected in preservative fluid, automated thin layer preparation, screening by cytotechnologist under physician supervision</w:t>
            </w:r>
          </w:p>
        </w:tc>
        <w:tc>
          <w:tcPr>
            <w:tcW w:w="0" w:type="auto"/>
          </w:tcPr>
          <w:p w14:paraId="1E1056C6" w14:textId="77777777" w:rsidR="008769D1" w:rsidRDefault="00DF52C1">
            <w:pPr>
              <w:jc w:val="right"/>
            </w:pPr>
            <w:r>
              <w:t>3,900</w:t>
            </w:r>
          </w:p>
        </w:tc>
        <w:tc>
          <w:tcPr>
            <w:tcW w:w="0" w:type="auto"/>
          </w:tcPr>
          <w:p w14:paraId="73DDA917" w14:textId="77777777" w:rsidR="008769D1" w:rsidRDefault="00DF52C1">
            <w:pPr>
              <w:jc w:val="right"/>
            </w:pPr>
            <w:r>
              <w:t>3</w:t>
            </w:r>
            <w:r>
              <w:t>,800</w:t>
            </w:r>
          </w:p>
        </w:tc>
      </w:tr>
      <w:tr w:rsidR="008769D1" w14:paraId="414AAE3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8B72A0" w14:textId="77777777" w:rsidR="008769D1" w:rsidRDefault="00DF52C1">
            <w:pPr>
              <w:jc w:val="right"/>
            </w:pPr>
            <w:r>
              <w:t>6</w:t>
            </w:r>
          </w:p>
        </w:tc>
        <w:tc>
          <w:tcPr>
            <w:tcW w:w="0" w:type="auto"/>
          </w:tcPr>
          <w:p w14:paraId="5BB92E01" w14:textId="77777777" w:rsidR="008769D1" w:rsidRDefault="00DF52C1">
            <w:r>
              <w:t>Immunology laboratory test</w:t>
            </w:r>
          </w:p>
        </w:tc>
        <w:tc>
          <w:tcPr>
            <w:tcW w:w="0" w:type="auto"/>
          </w:tcPr>
          <w:p w14:paraId="6A26B9F2" w14:textId="77777777" w:rsidR="008769D1" w:rsidRDefault="00DF52C1">
            <w:pPr>
              <w:jc w:val="right"/>
            </w:pPr>
            <w:r>
              <w:t>3,100</w:t>
            </w:r>
          </w:p>
        </w:tc>
        <w:tc>
          <w:tcPr>
            <w:tcW w:w="0" w:type="auto"/>
          </w:tcPr>
          <w:p w14:paraId="6AB87418" w14:textId="77777777" w:rsidR="008769D1" w:rsidRDefault="00DF52C1">
            <w:pPr>
              <w:jc w:val="right"/>
            </w:pPr>
            <w:r>
              <w:t>2,600</w:t>
            </w:r>
          </w:p>
        </w:tc>
      </w:tr>
      <w:tr w:rsidR="008769D1" w14:paraId="1866F1D4" w14:textId="77777777">
        <w:tc>
          <w:tcPr>
            <w:tcW w:w="0" w:type="auto"/>
          </w:tcPr>
          <w:p w14:paraId="690B14C0" w14:textId="77777777" w:rsidR="008769D1" w:rsidRDefault="00DF52C1">
            <w:pPr>
              <w:jc w:val="right"/>
            </w:pPr>
            <w:r>
              <w:t>7</w:t>
            </w:r>
          </w:p>
        </w:tc>
        <w:tc>
          <w:tcPr>
            <w:tcW w:w="0" w:type="auto"/>
          </w:tcPr>
          <w:p w14:paraId="69280B99" w14:textId="77777777" w:rsidR="008769D1" w:rsidRDefault="00DF52C1">
            <w:r>
              <w:t>Colorectal cancer screening; fecal occult blood test, immunoassay, 1-3 simultaneous</w:t>
            </w:r>
          </w:p>
        </w:tc>
        <w:tc>
          <w:tcPr>
            <w:tcW w:w="0" w:type="auto"/>
          </w:tcPr>
          <w:p w14:paraId="4051E478" w14:textId="77777777" w:rsidR="008769D1" w:rsidRDefault="00DF52C1">
            <w:pPr>
              <w:jc w:val="right"/>
            </w:pPr>
            <w:r>
              <w:t>3,100</w:t>
            </w:r>
          </w:p>
        </w:tc>
        <w:tc>
          <w:tcPr>
            <w:tcW w:w="0" w:type="auto"/>
          </w:tcPr>
          <w:p w14:paraId="20B69B0C" w14:textId="77777777" w:rsidR="008769D1" w:rsidRDefault="00DF52C1">
            <w:pPr>
              <w:jc w:val="right"/>
            </w:pPr>
            <w:r>
              <w:t>3,000</w:t>
            </w:r>
          </w:p>
        </w:tc>
      </w:tr>
      <w:tr w:rsidR="008769D1" w14:paraId="726EA6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581D05" w14:textId="77777777" w:rsidR="008769D1" w:rsidRDefault="00DF52C1">
            <w:pPr>
              <w:jc w:val="right"/>
            </w:pPr>
            <w:r>
              <w:t>8</w:t>
            </w:r>
          </w:p>
        </w:tc>
        <w:tc>
          <w:tcPr>
            <w:tcW w:w="0" w:type="auto"/>
          </w:tcPr>
          <w:p w14:paraId="0F5E1BD7" w14:textId="77777777" w:rsidR="008769D1" w:rsidRDefault="00DF52C1">
            <w:r>
              <w:t>Hematology screening test</w:t>
            </w:r>
          </w:p>
        </w:tc>
        <w:tc>
          <w:tcPr>
            <w:tcW w:w="0" w:type="auto"/>
          </w:tcPr>
          <w:p w14:paraId="285EC479" w14:textId="77777777" w:rsidR="008769D1" w:rsidRDefault="00DF52C1">
            <w:pPr>
              <w:jc w:val="right"/>
            </w:pPr>
            <w:r>
              <w:t>2,600</w:t>
            </w:r>
          </w:p>
        </w:tc>
        <w:tc>
          <w:tcPr>
            <w:tcW w:w="0" w:type="auto"/>
          </w:tcPr>
          <w:p w14:paraId="56A426BB" w14:textId="77777777" w:rsidR="008769D1" w:rsidRDefault="00DF52C1">
            <w:pPr>
              <w:jc w:val="right"/>
            </w:pPr>
            <w:r>
              <w:t>2,500</w:t>
            </w:r>
          </w:p>
        </w:tc>
      </w:tr>
      <w:tr w:rsidR="008769D1" w14:paraId="40DEA07A" w14:textId="77777777">
        <w:tc>
          <w:tcPr>
            <w:tcW w:w="0" w:type="auto"/>
          </w:tcPr>
          <w:p w14:paraId="19F3A347" w14:textId="77777777" w:rsidR="008769D1" w:rsidRDefault="00DF52C1">
            <w:pPr>
              <w:jc w:val="right"/>
            </w:pPr>
            <w:r>
              <w:t>9</w:t>
            </w:r>
          </w:p>
        </w:tc>
        <w:tc>
          <w:tcPr>
            <w:tcW w:w="0" w:type="auto"/>
          </w:tcPr>
          <w:p w14:paraId="32CBA20D" w14:textId="77777777" w:rsidR="008769D1" w:rsidRDefault="00DF52C1">
            <w:r>
              <w:t>Microscopic examination of vaginal Papanicolaou smear</w:t>
            </w:r>
          </w:p>
        </w:tc>
        <w:tc>
          <w:tcPr>
            <w:tcW w:w="0" w:type="auto"/>
          </w:tcPr>
          <w:p w14:paraId="49149C99" w14:textId="77777777" w:rsidR="008769D1" w:rsidRDefault="00DF52C1">
            <w:pPr>
              <w:jc w:val="right"/>
            </w:pPr>
            <w:r>
              <w:t>2,500</w:t>
            </w:r>
          </w:p>
        </w:tc>
        <w:tc>
          <w:tcPr>
            <w:tcW w:w="0" w:type="auto"/>
          </w:tcPr>
          <w:p w14:paraId="36C86530" w14:textId="77777777" w:rsidR="008769D1" w:rsidRDefault="00DF52C1">
            <w:pPr>
              <w:jc w:val="right"/>
            </w:pPr>
            <w:r>
              <w:t>2,500</w:t>
            </w:r>
          </w:p>
        </w:tc>
      </w:tr>
      <w:tr w:rsidR="008769D1" w14:paraId="10E3707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BF5172" w14:textId="77777777" w:rsidR="008769D1" w:rsidRDefault="00DF52C1">
            <w:pPr>
              <w:jc w:val="right"/>
            </w:pPr>
            <w:r>
              <w:t>10</w:t>
            </w:r>
          </w:p>
        </w:tc>
        <w:tc>
          <w:tcPr>
            <w:tcW w:w="0" w:type="auto"/>
          </w:tcPr>
          <w:p w14:paraId="41A4562F" w14:textId="77777777" w:rsidR="008769D1" w:rsidRDefault="00DF52C1">
            <w:r>
              <w:t>Genetic test</w:t>
            </w:r>
          </w:p>
        </w:tc>
        <w:tc>
          <w:tcPr>
            <w:tcW w:w="0" w:type="auto"/>
          </w:tcPr>
          <w:p w14:paraId="588B25C2" w14:textId="77777777" w:rsidR="008769D1" w:rsidRDefault="00DF52C1">
            <w:pPr>
              <w:jc w:val="right"/>
            </w:pPr>
            <w:r>
              <w:t>2,500</w:t>
            </w:r>
          </w:p>
        </w:tc>
        <w:tc>
          <w:tcPr>
            <w:tcW w:w="0" w:type="auto"/>
          </w:tcPr>
          <w:p w14:paraId="6D3477C3" w14:textId="77777777" w:rsidR="008769D1" w:rsidRDefault="00DF52C1">
            <w:pPr>
              <w:jc w:val="right"/>
            </w:pPr>
            <w:r>
              <w:t>2,400</w:t>
            </w:r>
          </w:p>
        </w:tc>
      </w:tr>
      <w:tr w:rsidR="008769D1" w14:paraId="293CAA38" w14:textId="77777777">
        <w:tc>
          <w:tcPr>
            <w:tcW w:w="0" w:type="auto"/>
          </w:tcPr>
          <w:p w14:paraId="005DA1F4" w14:textId="77777777" w:rsidR="008769D1" w:rsidRDefault="00DF52C1">
            <w:pPr>
              <w:jc w:val="right"/>
            </w:pPr>
            <w:r>
              <w:t>11</w:t>
            </w:r>
          </w:p>
        </w:tc>
        <w:tc>
          <w:tcPr>
            <w:tcW w:w="0" w:type="auto"/>
          </w:tcPr>
          <w:p w14:paraId="231ACDA2" w14:textId="77777777" w:rsidR="008769D1" w:rsidRDefault="00DF52C1">
            <w:r>
              <w:t>Microscopic examination of cervical Papanicolaou smear</w:t>
            </w:r>
          </w:p>
        </w:tc>
        <w:tc>
          <w:tcPr>
            <w:tcW w:w="0" w:type="auto"/>
          </w:tcPr>
          <w:p w14:paraId="564F77F9" w14:textId="77777777" w:rsidR="008769D1" w:rsidRDefault="00DF52C1">
            <w:pPr>
              <w:jc w:val="right"/>
            </w:pPr>
            <w:r>
              <w:t>1,700</w:t>
            </w:r>
          </w:p>
        </w:tc>
        <w:tc>
          <w:tcPr>
            <w:tcW w:w="0" w:type="auto"/>
          </w:tcPr>
          <w:p w14:paraId="41BA758E" w14:textId="77777777" w:rsidR="008769D1" w:rsidRDefault="00DF52C1">
            <w:pPr>
              <w:jc w:val="right"/>
            </w:pPr>
            <w:r>
              <w:t>1,600</w:t>
            </w:r>
          </w:p>
        </w:tc>
      </w:tr>
      <w:tr w:rsidR="008769D1" w14:paraId="0E678E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5AF3D3" w14:textId="77777777" w:rsidR="008769D1" w:rsidRDefault="00DF52C1">
            <w:pPr>
              <w:jc w:val="right"/>
            </w:pPr>
            <w:r>
              <w:t>12</w:t>
            </w:r>
          </w:p>
        </w:tc>
        <w:tc>
          <w:tcPr>
            <w:tcW w:w="0" w:type="auto"/>
          </w:tcPr>
          <w:p w14:paraId="17489216" w14:textId="77777777" w:rsidR="008769D1" w:rsidRDefault="00DF52C1">
            <w:r>
              <w:t>Blood group typing</w:t>
            </w:r>
          </w:p>
        </w:tc>
        <w:tc>
          <w:tcPr>
            <w:tcW w:w="0" w:type="auto"/>
          </w:tcPr>
          <w:p w14:paraId="561924D1" w14:textId="77777777" w:rsidR="008769D1" w:rsidRDefault="00DF52C1">
            <w:pPr>
              <w:jc w:val="right"/>
            </w:pPr>
            <w:r>
              <w:t>1,600</w:t>
            </w:r>
          </w:p>
        </w:tc>
        <w:tc>
          <w:tcPr>
            <w:tcW w:w="0" w:type="auto"/>
          </w:tcPr>
          <w:p w14:paraId="1DA64310" w14:textId="77777777" w:rsidR="008769D1" w:rsidRDefault="00DF52C1">
            <w:pPr>
              <w:jc w:val="right"/>
            </w:pPr>
            <w:r>
              <w:t>1,600</w:t>
            </w:r>
          </w:p>
        </w:tc>
      </w:tr>
      <w:tr w:rsidR="008769D1" w14:paraId="1D43892F" w14:textId="77777777">
        <w:tc>
          <w:tcPr>
            <w:tcW w:w="0" w:type="auto"/>
          </w:tcPr>
          <w:p w14:paraId="35C684F4" w14:textId="77777777" w:rsidR="008769D1" w:rsidRDefault="00DF52C1">
            <w:pPr>
              <w:jc w:val="right"/>
            </w:pPr>
            <w:r>
              <w:t>13</w:t>
            </w:r>
          </w:p>
        </w:tc>
        <w:tc>
          <w:tcPr>
            <w:tcW w:w="0" w:type="auto"/>
          </w:tcPr>
          <w:p w14:paraId="1BE7635A" w14:textId="77777777" w:rsidR="008769D1" w:rsidRDefault="00DF52C1">
            <w:r>
              <w:t>Phenylketonuria screening test</w:t>
            </w:r>
          </w:p>
        </w:tc>
        <w:tc>
          <w:tcPr>
            <w:tcW w:w="0" w:type="auto"/>
          </w:tcPr>
          <w:p w14:paraId="16DB3DF4" w14:textId="77777777" w:rsidR="008769D1" w:rsidRDefault="00DF52C1">
            <w:pPr>
              <w:jc w:val="right"/>
            </w:pPr>
            <w:r>
              <w:t>1,200</w:t>
            </w:r>
          </w:p>
        </w:tc>
        <w:tc>
          <w:tcPr>
            <w:tcW w:w="0" w:type="auto"/>
          </w:tcPr>
          <w:p w14:paraId="73E46D57" w14:textId="77777777" w:rsidR="008769D1" w:rsidRDefault="00DF52C1">
            <w:pPr>
              <w:jc w:val="right"/>
            </w:pPr>
            <w:r>
              <w:t>1,200</w:t>
            </w:r>
          </w:p>
        </w:tc>
      </w:tr>
      <w:tr w:rsidR="008769D1" w14:paraId="264207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F29D2D" w14:textId="77777777" w:rsidR="008769D1" w:rsidRDefault="00DF52C1">
            <w:pPr>
              <w:jc w:val="right"/>
            </w:pPr>
            <w:r>
              <w:t>14</w:t>
            </w:r>
          </w:p>
        </w:tc>
        <w:tc>
          <w:tcPr>
            <w:tcW w:w="0" w:type="auto"/>
          </w:tcPr>
          <w:p w14:paraId="70849DAA" w14:textId="77777777" w:rsidR="008769D1" w:rsidRDefault="00DF52C1">
            <w:r>
              <w:t>Antenatal RhD antibody screening</w:t>
            </w:r>
          </w:p>
        </w:tc>
        <w:tc>
          <w:tcPr>
            <w:tcW w:w="0" w:type="auto"/>
          </w:tcPr>
          <w:p w14:paraId="2AA16630" w14:textId="77777777" w:rsidR="008769D1" w:rsidRDefault="00DF52C1">
            <w:pPr>
              <w:jc w:val="right"/>
            </w:pPr>
            <w:r>
              <w:t>1,200</w:t>
            </w:r>
          </w:p>
        </w:tc>
        <w:tc>
          <w:tcPr>
            <w:tcW w:w="0" w:type="auto"/>
          </w:tcPr>
          <w:p w14:paraId="0CDA1AC7" w14:textId="77777777" w:rsidR="008769D1" w:rsidRDefault="00DF52C1">
            <w:pPr>
              <w:jc w:val="right"/>
            </w:pPr>
            <w:r>
              <w:t>1,200</w:t>
            </w:r>
          </w:p>
        </w:tc>
      </w:tr>
      <w:tr w:rsidR="008769D1" w14:paraId="752B3344" w14:textId="77777777">
        <w:tc>
          <w:tcPr>
            <w:tcW w:w="0" w:type="auto"/>
          </w:tcPr>
          <w:p w14:paraId="4E35166F" w14:textId="77777777" w:rsidR="008769D1" w:rsidRDefault="00DF52C1">
            <w:pPr>
              <w:jc w:val="right"/>
            </w:pPr>
            <w:r>
              <w:t>15</w:t>
            </w:r>
          </w:p>
        </w:tc>
        <w:tc>
          <w:tcPr>
            <w:tcW w:w="0" w:type="auto"/>
          </w:tcPr>
          <w:p w14:paraId="65AA760A" w14:textId="77777777" w:rsidR="008769D1" w:rsidRDefault="00DF52C1">
            <w:r>
              <w:t xml:space="preserve">Sickle cell </w:t>
            </w:r>
            <w:r>
              <w:t>disease screening test</w:t>
            </w:r>
          </w:p>
        </w:tc>
        <w:tc>
          <w:tcPr>
            <w:tcW w:w="0" w:type="auto"/>
          </w:tcPr>
          <w:p w14:paraId="577F560B" w14:textId="77777777" w:rsidR="008769D1" w:rsidRDefault="00DF52C1">
            <w:pPr>
              <w:jc w:val="right"/>
            </w:pPr>
            <w:r>
              <w:t>1,200</w:t>
            </w:r>
          </w:p>
        </w:tc>
        <w:tc>
          <w:tcPr>
            <w:tcW w:w="0" w:type="auto"/>
          </w:tcPr>
          <w:p w14:paraId="4B14B9DD" w14:textId="77777777" w:rsidR="008769D1" w:rsidRDefault="00DF52C1">
            <w:pPr>
              <w:jc w:val="right"/>
            </w:pPr>
            <w:r>
              <w:t>1,200</w:t>
            </w:r>
          </w:p>
        </w:tc>
      </w:tr>
      <w:tr w:rsidR="008769D1" w14:paraId="07F9A9F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5AABB2" w14:textId="77777777" w:rsidR="008769D1" w:rsidRDefault="00DF52C1">
            <w:pPr>
              <w:jc w:val="right"/>
            </w:pPr>
            <w:r>
              <w:t>16</w:t>
            </w:r>
          </w:p>
        </w:tc>
        <w:tc>
          <w:tcPr>
            <w:tcW w:w="0" w:type="auto"/>
          </w:tcPr>
          <w:p w14:paraId="52798608" w14:textId="77777777" w:rsidR="008769D1" w:rsidRDefault="00DF52C1">
            <w:r>
              <w:t>Detection of parasite</w:t>
            </w:r>
          </w:p>
        </w:tc>
        <w:tc>
          <w:tcPr>
            <w:tcW w:w="0" w:type="auto"/>
          </w:tcPr>
          <w:p w14:paraId="1B17CDDB" w14:textId="77777777" w:rsidR="008769D1" w:rsidRDefault="00DF52C1">
            <w:pPr>
              <w:jc w:val="right"/>
            </w:pPr>
            <w:r>
              <w:t>800</w:t>
            </w:r>
          </w:p>
        </w:tc>
        <w:tc>
          <w:tcPr>
            <w:tcW w:w="0" w:type="auto"/>
          </w:tcPr>
          <w:p w14:paraId="7B410214" w14:textId="77777777" w:rsidR="008769D1" w:rsidRDefault="00DF52C1">
            <w:pPr>
              <w:jc w:val="right"/>
            </w:pPr>
            <w:r>
              <w:t>800</w:t>
            </w:r>
          </w:p>
        </w:tc>
      </w:tr>
      <w:tr w:rsidR="008769D1" w14:paraId="20A0AF78" w14:textId="77777777">
        <w:tc>
          <w:tcPr>
            <w:tcW w:w="0" w:type="auto"/>
          </w:tcPr>
          <w:p w14:paraId="0FF9FD0A" w14:textId="77777777" w:rsidR="008769D1" w:rsidRDefault="00DF52C1">
            <w:pPr>
              <w:jc w:val="right"/>
            </w:pPr>
            <w:r>
              <w:t>17</w:t>
            </w:r>
          </w:p>
        </w:tc>
        <w:tc>
          <w:tcPr>
            <w:tcW w:w="0" w:type="auto"/>
          </w:tcPr>
          <w:p w14:paraId="046D24BB" w14:textId="77777777" w:rsidR="008769D1" w:rsidRDefault="00DF52C1">
            <w:r>
              <w:t>Complete cbc, automated (hgb, hct, rbc, wbc, without platelet count) and automated wbc differential count</w:t>
            </w:r>
          </w:p>
        </w:tc>
        <w:tc>
          <w:tcPr>
            <w:tcW w:w="0" w:type="auto"/>
          </w:tcPr>
          <w:p w14:paraId="6A26C0F8" w14:textId="77777777" w:rsidR="008769D1" w:rsidRDefault="00DF52C1">
            <w:pPr>
              <w:jc w:val="right"/>
            </w:pPr>
            <w:r>
              <w:t>700</w:t>
            </w:r>
          </w:p>
        </w:tc>
        <w:tc>
          <w:tcPr>
            <w:tcW w:w="0" w:type="auto"/>
          </w:tcPr>
          <w:p w14:paraId="6BC5DC48" w14:textId="77777777" w:rsidR="008769D1" w:rsidRDefault="00DF52C1">
            <w:pPr>
              <w:jc w:val="right"/>
            </w:pPr>
            <w:r>
              <w:t>700</w:t>
            </w:r>
          </w:p>
        </w:tc>
      </w:tr>
      <w:tr w:rsidR="008769D1" w14:paraId="6879242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784511" w14:textId="77777777" w:rsidR="008769D1" w:rsidRDefault="00DF52C1">
            <w:pPr>
              <w:jc w:val="right"/>
            </w:pPr>
            <w:r>
              <w:t>18</w:t>
            </w:r>
          </w:p>
        </w:tc>
        <w:tc>
          <w:tcPr>
            <w:tcW w:w="0" w:type="auto"/>
          </w:tcPr>
          <w:p w14:paraId="53FE7909" w14:textId="77777777" w:rsidR="008769D1" w:rsidRDefault="00DF52C1">
            <w:r>
              <w:t xml:space="preserve">Screening papanicolaou smear, cervical or vaginal, up to </w:t>
            </w:r>
            <w:r>
              <w:t>three smears, by technician under physician supervision</w:t>
            </w:r>
          </w:p>
        </w:tc>
        <w:tc>
          <w:tcPr>
            <w:tcW w:w="0" w:type="auto"/>
          </w:tcPr>
          <w:p w14:paraId="647642A2" w14:textId="77777777" w:rsidR="008769D1" w:rsidRDefault="00DF52C1">
            <w:pPr>
              <w:jc w:val="right"/>
            </w:pPr>
            <w:r>
              <w:t>600</w:t>
            </w:r>
          </w:p>
        </w:tc>
        <w:tc>
          <w:tcPr>
            <w:tcW w:w="0" w:type="auto"/>
          </w:tcPr>
          <w:p w14:paraId="27E71E10" w14:textId="77777777" w:rsidR="008769D1" w:rsidRDefault="00DF52C1">
            <w:pPr>
              <w:jc w:val="right"/>
            </w:pPr>
            <w:r>
              <w:t>600</w:t>
            </w:r>
          </w:p>
        </w:tc>
      </w:tr>
      <w:tr w:rsidR="008769D1" w14:paraId="63AF3A7B" w14:textId="77777777">
        <w:tc>
          <w:tcPr>
            <w:tcW w:w="0" w:type="auto"/>
          </w:tcPr>
          <w:p w14:paraId="0A6CCBEE" w14:textId="77777777" w:rsidR="008769D1" w:rsidRDefault="00DF52C1">
            <w:pPr>
              <w:jc w:val="right"/>
            </w:pPr>
            <w:r>
              <w:t>19</w:t>
            </w:r>
          </w:p>
        </w:tc>
        <w:tc>
          <w:tcPr>
            <w:tcW w:w="0" w:type="auto"/>
          </w:tcPr>
          <w:p w14:paraId="0AD8222F" w14:textId="77777777" w:rsidR="008769D1" w:rsidRDefault="00DF52C1">
            <w:r>
              <w:t>Screening cytopathology, cervical or vaginal (any reporting system), collected in preservative fluid, automated thin layer preparation, requiring interpretation by physician</w:t>
            </w:r>
          </w:p>
        </w:tc>
        <w:tc>
          <w:tcPr>
            <w:tcW w:w="0" w:type="auto"/>
          </w:tcPr>
          <w:p w14:paraId="20A42BCF" w14:textId="77777777" w:rsidR="008769D1" w:rsidRDefault="00DF52C1">
            <w:pPr>
              <w:jc w:val="right"/>
            </w:pPr>
            <w:r>
              <w:t>500</w:t>
            </w:r>
          </w:p>
        </w:tc>
        <w:tc>
          <w:tcPr>
            <w:tcW w:w="0" w:type="auto"/>
          </w:tcPr>
          <w:p w14:paraId="553169A8" w14:textId="77777777" w:rsidR="008769D1" w:rsidRDefault="00DF52C1">
            <w:pPr>
              <w:jc w:val="right"/>
            </w:pPr>
            <w:r>
              <w:t>500</w:t>
            </w:r>
          </w:p>
        </w:tc>
      </w:tr>
      <w:tr w:rsidR="008769D1" w14:paraId="61364D3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4636277" w14:textId="77777777" w:rsidR="008769D1" w:rsidRDefault="00DF52C1">
            <w:pPr>
              <w:jc w:val="right"/>
            </w:pPr>
            <w:r>
              <w:t>20</w:t>
            </w:r>
          </w:p>
        </w:tc>
        <w:tc>
          <w:tcPr>
            <w:tcW w:w="0" w:type="auto"/>
          </w:tcPr>
          <w:p w14:paraId="03C54AA6" w14:textId="77777777" w:rsidR="008769D1" w:rsidRDefault="00DF52C1">
            <w:r>
              <w:t>Complete (cbc), automated (hgb, hct, rbc, wbc; without platelet count)</w:t>
            </w:r>
          </w:p>
        </w:tc>
        <w:tc>
          <w:tcPr>
            <w:tcW w:w="0" w:type="auto"/>
          </w:tcPr>
          <w:p w14:paraId="42CD667F" w14:textId="77777777" w:rsidR="008769D1" w:rsidRDefault="00DF52C1">
            <w:pPr>
              <w:jc w:val="right"/>
            </w:pPr>
            <w:r>
              <w:t>400</w:t>
            </w:r>
          </w:p>
        </w:tc>
        <w:tc>
          <w:tcPr>
            <w:tcW w:w="0" w:type="auto"/>
          </w:tcPr>
          <w:p w14:paraId="5CE1E5B6" w14:textId="77777777" w:rsidR="008769D1" w:rsidRDefault="00DF52C1">
            <w:pPr>
              <w:jc w:val="right"/>
            </w:pPr>
            <w:r>
              <w:t>400</w:t>
            </w:r>
          </w:p>
        </w:tc>
      </w:tr>
      <w:tr w:rsidR="008769D1" w14:paraId="45EC2C64" w14:textId="77777777">
        <w:tc>
          <w:tcPr>
            <w:tcW w:w="0" w:type="auto"/>
          </w:tcPr>
          <w:p w14:paraId="7B3CDF24" w14:textId="77777777" w:rsidR="008769D1" w:rsidRDefault="00DF52C1">
            <w:pPr>
              <w:jc w:val="right"/>
            </w:pPr>
            <w:r>
              <w:t>21</w:t>
            </w:r>
          </w:p>
        </w:tc>
        <w:tc>
          <w:tcPr>
            <w:tcW w:w="0" w:type="auto"/>
          </w:tcPr>
          <w:p w14:paraId="69494FB4" w14:textId="77777777" w:rsidR="008769D1" w:rsidRDefault="00DF52C1">
            <w:r>
              <w:t>Wet mounts, including preparations of vaginal, cervical or skin specimens</w:t>
            </w:r>
          </w:p>
        </w:tc>
        <w:tc>
          <w:tcPr>
            <w:tcW w:w="0" w:type="auto"/>
          </w:tcPr>
          <w:p w14:paraId="3C838E53" w14:textId="77777777" w:rsidR="008769D1" w:rsidRDefault="00DF52C1">
            <w:pPr>
              <w:jc w:val="right"/>
            </w:pPr>
            <w:r>
              <w:t>400</w:t>
            </w:r>
          </w:p>
        </w:tc>
        <w:tc>
          <w:tcPr>
            <w:tcW w:w="0" w:type="auto"/>
          </w:tcPr>
          <w:p w14:paraId="1DF7C924" w14:textId="77777777" w:rsidR="008769D1" w:rsidRDefault="00DF52C1">
            <w:pPr>
              <w:jc w:val="right"/>
            </w:pPr>
            <w:r>
              <w:t>400</w:t>
            </w:r>
          </w:p>
        </w:tc>
      </w:tr>
      <w:tr w:rsidR="008769D1" w14:paraId="224358F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6FC8A8" w14:textId="77777777" w:rsidR="008769D1" w:rsidRDefault="00DF52C1">
            <w:pPr>
              <w:jc w:val="right"/>
            </w:pPr>
            <w:r>
              <w:t>22</w:t>
            </w:r>
          </w:p>
        </w:tc>
        <w:tc>
          <w:tcPr>
            <w:tcW w:w="0" w:type="auto"/>
          </w:tcPr>
          <w:p w14:paraId="2B717DB8" w14:textId="77777777" w:rsidR="008769D1" w:rsidRDefault="00DF52C1">
            <w:r>
              <w:t>Type 1 hypersensitivity skin test</w:t>
            </w:r>
          </w:p>
        </w:tc>
        <w:tc>
          <w:tcPr>
            <w:tcW w:w="0" w:type="auto"/>
          </w:tcPr>
          <w:p w14:paraId="3BF0C786" w14:textId="77777777" w:rsidR="008769D1" w:rsidRDefault="00DF52C1">
            <w:pPr>
              <w:jc w:val="right"/>
            </w:pPr>
            <w:r>
              <w:t>400</w:t>
            </w:r>
          </w:p>
        </w:tc>
        <w:tc>
          <w:tcPr>
            <w:tcW w:w="0" w:type="auto"/>
          </w:tcPr>
          <w:p w14:paraId="1F2324B1" w14:textId="77777777" w:rsidR="008769D1" w:rsidRDefault="00DF52C1">
            <w:pPr>
              <w:jc w:val="right"/>
            </w:pPr>
            <w:r>
              <w:t>400</w:t>
            </w:r>
          </w:p>
        </w:tc>
      </w:tr>
      <w:tr w:rsidR="008769D1" w14:paraId="0A900B4C" w14:textId="77777777">
        <w:tc>
          <w:tcPr>
            <w:tcW w:w="0" w:type="auto"/>
          </w:tcPr>
          <w:p w14:paraId="0CB7E9B3" w14:textId="77777777" w:rsidR="008769D1" w:rsidRDefault="00DF52C1">
            <w:pPr>
              <w:jc w:val="right"/>
            </w:pPr>
            <w:r>
              <w:t>23</w:t>
            </w:r>
          </w:p>
        </w:tc>
        <w:tc>
          <w:tcPr>
            <w:tcW w:w="0" w:type="auto"/>
          </w:tcPr>
          <w:p w14:paraId="068D2AD5" w14:textId="77777777" w:rsidR="008769D1" w:rsidRDefault="00DF52C1">
            <w:r>
              <w:t xml:space="preserve">All potassium hydroxide (koh) </w:t>
            </w:r>
            <w:r>
              <w:t>preparations</w:t>
            </w:r>
          </w:p>
        </w:tc>
        <w:tc>
          <w:tcPr>
            <w:tcW w:w="0" w:type="auto"/>
          </w:tcPr>
          <w:p w14:paraId="70B0E6B2" w14:textId="77777777" w:rsidR="008769D1" w:rsidRDefault="00DF52C1">
            <w:pPr>
              <w:jc w:val="right"/>
            </w:pPr>
            <w:r>
              <w:t>200</w:t>
            </w:r>
          </w:p>
        </w:tc>
        <w:tc>
          <w:tcPr>
            <w:tcW w:w="0" w:type="auto"/>
          </w:tcPr>
          <w:p w14:paraId="4D8F3924" w14:textId="77777777" w:rsidR="008769D1" w:rsidRDefault="00DF52C1">
            <w:pPr>
              <w:jc w:val="right"/>
            </w:pPr>
            <w:r>
              <w:t>200</w:t>
            </w:r>
          </w:p>
        </w:tc>
      </w:tr>
      <w:tr w:rsidR="008769D1" w14:paraId="0D1CE46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0E27B1" w14:textId="77777777" w:rsidR="008769D1" w:rsidRDefault="00DF52C1">
            <w:pPr>
              <w:jc w:val="right"/>
            </w:pPr>
            <w:r>
              <w:t>24</w:t>
            </w:r>
          </w:p>
        </w:tc>
        <w:tc>
          <w:tcPr>
            <w:tcW w:w="0" w:type="auto"/>
          </w:tcPr>
          <w:p w14:paraId="61159D45" w14:textId="77777777" w:rsidR="008769D1" w:rsidRDefault="00DF52C1">
            <w:r>
              <w:t>Screening cytopathology, cervical or vaginal (any reporting system), collected in preservative fluid, automated thin layer preparation, with manual screening and rescreening by cytotechnologist under physician supervision</w:t>
            </w:r>
          </w:p>
        </w:tc>
        <w:tc>
          <w:tcPr>
            <w:tcW w:w="0" w:type="auto"/>
          </w:tcPr>
          <w:p w14:paraId="153F5675" w14:textId="77777777" w:rsidR="008769D1" w:rsidRDefault="00DF52C1">
            <w:pPr>
              <w:jc w:val="right"/>
            </w:pPr>
            <w:r>
              <w:t>200</w:t>
            </w:r>
          </w:p>
        </w:tc>
        <w:tc>
          <w:tcPr>
            <w:tcW w:w="0" w:type="auto"/>
          </w:tcPr>
          <w:p w14:paraId="39E479AE" w14:textId="77777777" w:rsidR="008769D1" w:rsidRDefault="00DF52C1">
            <w:pPr>
              <w:jc w:val="right"/>
            </w:pPr>
            <w:r>
              <w:t>200</w:t>
            </w:r>
          </w:p>
        </w:tc>
      </w:tr>
      <w:tr w:rsidR="008769D1" w14:paraId="6D52E149" w14:textId="77777777">
        <w:tc>
          <w:tcPr>
            <w:tcW w:w="0" w:type="auto"/>
          </w:tcPr>
          <w:p w14:paraId="2871FA63" w14:textId="77777777" w:rsidR="008769D1" w:rsidRDefault="00DF52C1">
            <w:pPr>
              <w:jc w:val="right"/>
            </w:pPr>
            <w:r>
              <w:t>25</w:t>
            </w:r>
          </w:p>
        </w:tc>
        <w:tc>
          <w:tcPr>
            <w:tcW w:w="0" w:type="auto"/>
          </w:tcPr>
          <w:p w14:paraId="379F74B1" w14:textId="77777777" w:rsidR="008769D1" w:rsidRDefault="00DF52C1">
            <w:r>
              <w:t>Screening cytopathology, cervical or vaginal (any reporting system), collected in preservative fluid, automated thin layer preparation, with screening by automated system, under physician supervision</w:t>
            </w:r>
          </w:p>
        </w:tc>
        <w:tc>
          <w:tcPr>
            <w:tcW w:w="0" w:type="auto"/>
          </w:tcPr>
          <w:p w14:paraId="7B4C8423" w14:textId="77777777" w:rsidR="008769D1" w:rsidRDefault="00DF52C1">
            <w:pPr>
              <w:jc w:val="right"/>
            </w:pPr>
            <w:r>
              <w:t>100</w:t>
            </w:r>
          </w:p>
        </w:tc>
        <w:tc>
          <w:tcPr>
            <w:tcW w:w="0" w:type="auto"/>
          </w:tcPr>
          <w:p w14:paraId="41762AC0" w14:textId="77777777" w:rsidR="008769D1" w:rsidRDefault="00DF52C1">
            <w:pPr>
              <w:jc w:val="right"/>
            </w:pPr>
            <w:r>
              <w:t>100</w:t>
            </w:r>
          </w:p>
        </w:tc>
      </w:tr>
    </w:tbl>
    <w:p w14:paraId="1F99B00C" w14:textId="77777777" w:rsidR="008769D1" w:rsidRDefault="00DF52C1">
      <w:r>
        <w:t>Query executed in 6.50 secs</w:t>
      </w:r>
    </w:p>
    <w:p w14:paraId="66038005" w14:textId="77777777" w:rsidR="008769D1" w:rsidRDefault="00DF52C1">
      <w:r>
        <w:lastRenderedPageBreak/>
        <w:t>Table 16. Top 25</w:t>
      </w:r>
      <w:r>
        <w:t xml:space="preserve"> of mapped observations. Counts are rounded up to the nearest hundred. Values with a record count &lt;=5 are omitted.</w:t>
      </w:r>
    </w:p>
    <w:tbl>
      <w:tblPr>
        <w:tblStyle w:val="EHDEN"/>
        <w:tblW w:w="0" w:type="auto"/>
        <w:tblLook w:val="0420" w:firstRow="1" w:lastRow="0" w:firstColumn="0" w:lastColumn="0" w:noHBand="0" w:noVBand="1"/>
      </w:tblPr>
      <w:tblGrid>
        <w:gridCol w:w="1279"/>
        <w:gridCol w:w="5398"/>
        <w:gridCol w:w="1189"/>
        <w:gridCol w:w="1206"/>
      </w:tblGrid>
      <w:tr w:rsidR="008769D1" w14:paraId="446819EA"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2F531A7B" w14:textId="77777777" w:rsidR="008769D1" w:rsidRDefault="00DF52C1">
            <w:pPr>
              <w:jc w:val="right"/>
            </w:pPr>
            <w:r>
              <w:t>ROW_NUM</w:t>
            </w:r>
          </w:p>
        </w:tc>
        <w:tc>
          <w:tcPr>
            <w:tcW w:w="0" w:type="auto"/>
          </w:tcPr>
          <w:p w14:paraId="222BB248" w14:textId="77777777" w:rsidR="008769D1" w:rsidRDefault="00DF52C1">
            <w:r>
              <w:t>CONCEPT NAME</w:t>
            </w:r>
          </w:p>
        </w:tc>
        <w:tc>
          <w:tcPr>
            <w:tcW w:w="0" w:type="auto"/>
          </w:tcPr>
          <w:p w14:paraId="01634695" w14:textId="77777777" w:rsidR="008769D1" w:rsidRDefault="00DF52C1">
            <w:pPr>
              <w:jc w:val="right"/>
            </w:pPr>
            <w:r>
              <w:t>#RECORDS</w:t>
            </w:r>
          </w:p>
        </w:tc>
        <w:tc>
          <w:tcPr>
            <w:tcW w:w="0" w:type="auto"/>
          </w:tcPr>
          <w:p w14:paraId="58976E1C" w14:textId="77777777" w:rsidR="008769D1" w:rsidRDefault="00DF52C1">
            <w:pPr>
              <w:jc w:val="right"/>
            </w:pPr>
            <w:r>
              <w:t>#SUBJECTS</w:t>
            </w:r>
          </w:p>
        </w:tc>
      </w:tr>
      <w:tr w:rsidR="008769D1" w14:paraId="61B81C64" w14:textId="77777777">
        <w:tc>
          <w:tcPr>
            <w:tcW w:w="0" w:type="auto"/>
          </w:tcPr>
          <w:p w14:paraId="68B700F8" w14:textId="77777777" w:rsidR="008769D1" w:rsidRDefault="00DF52C1">
            <w:pPr>
              <w:jc w:val="right"/>
            </w:pPr>
            <w:r>
              <w:t>1</w:t>
            </w:r>
          </w:p>
        </w:tc>
        <w:tc>
          <w:tcPr>
            <w:tcW w:w="0" w:type="auto"/>
          </w:tcPr>
          <w:p w14:paraId="4FAD1790" w14:textId="77777777" w:rsidR="008769D1" w:rsidRDefault="00DF52C1">
            <w:r>
              <w:t>Vaccination required</w:t>
            </w:r>
          </w:p>
        </w:tc>
        <w:tc>
          <w:tcPr>
            <w:tcW w:w="0" w:type="auto"/>
          </w:tcPr>
          <w:p w14:paraId="3E6DD79D" w14:textId="77777777" w:rsidR="008769D1" w:rsidRDefault="00DF52C1">
            <w:pPr>
              <w:jc w:val="right"/>
            </w:pPr>
            <w:r>
              <w:t>269,300</w:t>
            </w:r>
          </w:p>
        </w:tc>
        <w:tc>
          <w:tcPr>
            <w:tcW w:w="0" w:type="auto"/>
          </w:tcPr>
          <w:p w14:paraId="16F575E2" w14:textId="77777777" w:rsidR="008769D1" w:rsidRDefault="00DF52C1">
            <w:pPr>
              <w:jc w:val="right"/>
            </w:pPr>
            <w:r>
              <w:t>66,300</w:t>
            </w:r>
          </w:p>
        </w:tc>
      </w:tr>
      <w:tr w:rsidR="008769D1" w14:paraId="435614E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26187E" w14:textId="77777777" w:rsidR="008769D1" w:rsidRDefault="00DF52C1">
            <w:pPr>
              <w:jc w:val="right"/>
            </w:pPr>
            <w:r>
              <w:t>2</w:t>
            </w:r>
          </w:p>
        </w:tc>
        <w:tc>
          <w:tcPr>
            <w:tcW w:w="0" w:type="auto"/>
          </w:tcPr>
          <w:p w14:paraId="238696C2" w14:textId="77777777" w:rsidR="008769D1" w:rsidRDefault="00DF52C1">
            <w:r>
              <w:t>""</w:t>
            </w:r>
          </w:p>
        </w:tc>
        <w:tc>
          <w:tcPr>
            <w:tcW w:w="0" w:type="auto"/>
          </w:tcPr>
          <w:p w14:paraId="7D52430D" w14:textId="77777777" w:rsidR="008769D1" w:rsidRDefault="00DF52C1">
            <w:pPr>
              <w:jc w:val="right"/>
            </w:pPr>
            <w:r>
              <w:t>220,800</w:t>
            </w:r>
          </w:p>
        </w:tc>
        <w:tc>
          <w:tcPr>
            <w:tcW w:w="0" w:type="auto"/>
          </w:tcPr>
          <w:p w14:paraId="57E33ADD" w14:textId="77777777" w:rsidR="008769D1" w:rsidRDefault="00DF52C1">
            <w:pPr>
              <w:jc w:val="right"/>
            </w:pPr>
            <w:r>
              <w:t>68,000</w:t>
            </w:r>
          </w:p>
        </w:tc>
      </w:tr>
      <w:tr w:rsidR="008769D1" w14:paraId="1EB87729" w14:textId="77777777">
        <w:tc>
          <w:tcPr>
            <w:tcW w:w="0" w:type="auto"/>
          </w:tcPr>
          <w:p w14:paraId="586D2CAC" w14:textId="77777777" w:rsidR="008769D1" w:rsidRDefault="00DF52C1">
            <w:pPr>
              <w:jc w:val="right"/>
            </w:pPr>
            <w:r>
              <w:t>3</w:t>
            </w:r>
          </w:p>
        </w:tc>
        <w:tc>
          <w:tcPr>
            <w:tcW w:w="0" w:type="auto"/>
          </w:tcPr>
          <w:p w14:paraId="6F57B040" w14:textId="77777777" w:rsidR="008769D1" w:rsidRDefault="00DF52C1">
            <w:r>
              <w:t>High risk drug monitoring status</w:t>
            </w:r>
          </w:p>
        </w:tc>
        <w:tc>
          <w:tcPr>
            <w:tcW w:w="0" w:type="auto"/>
          </w:tcPr>
          <w:p w14:paraId="12118B6D" w14:textId="77777777" w:rsidR="008769D1" w:rsidRDefault="00DF52C1">
            <w:pPr>
              <w:jc w:val="right"/>
            </w:pPr>
            <w:r>
              <w:t>184,900</w:t>
            </w:r>
          </w:p>
        </w:tc>
        <w:tc>
          <w:tcPr>
            <w:tcW w:w="0" w:type="auto"/>
          </w:tcPr>
          <w:p w14:paraId="461E97F5" w14:textId="77777777" w:rsidR="008769D1" w:rsidRDefault="00DF52C1">
            <w:pPr>
              <w:jc w:val="right"/>
            </w:pPr>
            <w:r>
              <w:t>53,100</w:t>
            </w:r>
          </w:p>
        </w:tc>
      </w:tr>
      <w:tr w:rsidR="008769D1" w14:paraId="166BE30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C01B9D" w14:textId="77777777" w:rsidR="008769D1" w:rsidRDefault="00DF52C1">
            <w:pPr>
              <w:jc w:val="right"/>
            </w:pPr>
            <w:r>
              <w:t>4</w:t>
            </w:r>
          </w:p>
        </w:tc>
        <w:tc>
          <w:tcPr>
            <w:tcW w:w="0" w:type="auto"/>
          </w:tcPr>
          <w:p w14:paraId="55F026F5" w14:textId="77777777" w:rsidR="008769D1" w:rsidRDefault="00DF52C1">
            <w:r>
              <w:t>History of clinical finding in subject</w:t>
            </w:r>
          </w:p>
        </w:tc>
        <w:tc>
          <w:tcPr>
            <w:tcW w:w="0" w:type="auto"/>
          </w:tcPr>
          <w:p w14:paraId="7913656F" w14:textId="77777777" w:rsidR="008769D1" w:rsidRDefault="00DF52C1">
            <w:pPr>
              <w:jc w:val="right"/>
            </w:pPr>
            <w:r>
              <w:t>178,700</w:t>
            </w:r>
          </w:p>
        </w:tc>
        <w:tc>
          <w:tcPr>
            <w:tcW w:w="0" w:type="auto"/>
          </w:tcPr>
          <w:p w14:paraId="78274AC2" w14:textId="77777777" w:rsidR="008769D1" w:rsidRDefault="00DF52C1">
            <w:pPr>
              <w:jc w:val="right"/>
            </w:pPr>
            <w:r>
              <w:t>63,600</w:t>
            </w:r>
          </w:p>
        </w:tc>
      </w:tr>
      <w:tr w:rsidR="008769D1" w14:paraId="2B9F4B69" w14:textId="77777777">
        <w:tc>
          <w:tcPr>
            <w:tcW w:w="0" w:type="auto"/>
          </w:tcPr>
          <w:p w14:paraId="43F0277B" w14:textId="77777777" w:rsidR="008769D1" w:rsidRDefault="00DF52C1">
            <w:pPr>
              <w:jc w:val="right"/>
            </w:pPr>
            <w:r>
              <w:t>5</w:t>
            </w:r>
          </w:p>
        </w:tc>
        <w:tc>
          <w:tcPr>
            <w:tcW w:w="0" w:type="auto"/>
          </w:tcPr>
          <w:p w14:paraId="6F27612A" w14:textId="77777777" w:rsidR="008769D1" w:rsidRDefault="00DF52C1">
            <w:r>
              <w:t>Ground mileage, per statute mile</w:t>
            </w:r>
          </w:p>
        </w:tc>
        <w:tc>
          <w:tcPr>
            <w:tcW w:w="0" w:type="auto"/>
          </w:tcPr>
          <w:p w14:paraId="54C76D09" w14:textId="77777777" w:rsidR="008769D1" w:rsidRDefault="00DF52C1">
            <w:pPr>
              <w:jc w:val="right"/>
            </w:pPr>
            <w:r>
              <w:t>82,600</w:t>
            </w:r>
          </w:p>
        </w:tc>
        <w:tc>
          <w:tcPr>
            <w:tcW w:w="0" w:type="auto"/>
          </w:tcPr>
          <w:p w14:paraId="01AED7F4" w14:textId="77777777" w:rsidR="008769D1" w:rsidRDefault="00DF52C1">
            <w:pPr>
              <w:jc w:val="right"/>
            </w:pPr>
            <w:r>
              <w:t>34,700</w:t>
            </w:r>
          </w:p>
        </w:tc>
      </w:tr>
      <w:tr w:rsidR="008769D1" w14:paraId="219A94A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1CD597" w14:textId="77777777" w:rsidR="008769D1" w:rsidRDefault="00DF52C1">
            <w:pPr>
              <w:jc w:val="right"/>
            </w:pPr>
            <w:r>
              <w:t>6</w:t>
            </w:r>
          </w:p>
        </w:tc>
        <w:tc>
          <w:tcPr>
            <w:tcW w:w="0" w:type="auto"/>
          </w:tcPr>
          <w:p w14:paraId="023AAF31" w14:textId="77777777" w:rsidR="008769D1" w:rsidRDefault="00DF52C1">
            <w:r>
              <w:t>Postoperative care</w:t>
            </w:r>
          </w:p>
        </w:tc>
        <w:tc>
          <w:tcPr>
            <w:tcW w:w="0" w:type="auto"/>
          </w:tcPr>
          <w:p w14:paraId="205F9A28" w14:textId="77777777" w:rsidR="008769D1" w:rsidRDefault="00DF52C1">
            <w:pPr>
              <w:jc w:val="right"/>
            </w:pPr>
            <w:r>
              <w:t>50,900</w:t>
            </w:r>
          </w:p>
        </w:tc>
        <w:tc>
          <w:tcPr>
            <w:tcW w:w="0" w:type="auto"/>
          </w:tcPr>
          <w:p w14:paraId="0EA9C295" w14:textId="77777777" w:rsidR="008769D1" w:rsidRDefault="00DF52C1">
            <w:pPr>
              <w:jc w:val="right"/>
            </w:pPr>
            <w:r>
              <w:t>31,800</w:t>
            </w:r>
          </w:p>
        </w:tc>
      </w:tr>
      <w:tr w:rsidR="008769D1" w14:paraId="3869E77B" w14:textId="77777777">
        <w:tc>
          <w:tcPr>
            <w:tcW w:w="0" w:type="auto"/>
          </w:tcPr>
          <w:p w14:paraId="42450822" w14:textId="77777777" w:rsidR="008769D1" w:rsidRDefault="00DF52C1">
            <w:pPr>
              <w:jc w:val="right"/>
            </w:pPr>
            <w:r>
              <w:t>7</w:t>
            </w:r>
          </w:p>
        </w:tc>
        <w:tc>
          <w:tcPr>
            <w:tcW w:w="0" w:type="auto"/>
          </w:tcPr>
          <w:p w14:paraId="6D55CECD" w14:textId="77777777" w:rsidR="008769D1" w:rsidRDefault="00DF52C1">
            <w:r>
              <w:t>H/O: artificial joint</w:t>
            </w:r>
          </w:p>
        </w:tc>
        <w:tc>
          <w:tcPr>
            <w:tcW w:w="0" w:type="auto"/>
          </w:tcPr>
          <w:p w14:paraId="0FEB6F22" w14:textId="77777777" w:rsidR="008769D1" w:rsidRDefault="00DF52C1">
            <w:pPr>
              <w:jc w:val="right"/>
            </w:pPr>
            <w:r>
              <w:t>42,900</w:t>
            </w:r>
          </w:p>
        </w:tc>
        <w:tc>
          <w:tcPr>
            <w:tcW w:w="0" w:type="auto"/>
          </w:tcPr>
          <w:p w14:paraId="56132B1D" w14:textId="77777777" w:rsidR="008769D1" w:rsidRDefault="00DF52C1">
            <w:pPr>
              <w:jc w:val="right"/>
            </w:pPr>
            <w:r>
              <w:t>24,100</w:t>
            </w:r>
          </w:p>
        </w:tc>
      </w:tr>
      <w:tr w:rsidR="008769D1" w14:paraId="6A2C64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E21B65" w14:textId="77777777" w:rsidR="008769D1" w:rsidRDefault="00DF52C1">
            <w:pPr>
              <w:jc w:val="right"/>
            </w:pPr>
            <w:r>
              <w:t>8</w:t>
            </w:r>
          </w:p>
        </w:tc>
        <w:tc>
          <w:tcPr>
            <w:tcW w:w="0" w:type="auto"/>
          </w:tcPr>
          <w:p w14:paraId="6A41D6FE" w14:textId="77777777" w:rsidR="008769D1" w:rsidRDefault="00DF52C1">
            <w:r>
              <w:t xml:space="preserve">Ambulance service, basic life support, </w:t>
            </w:r>
            <w:r>
              <w:t>non-emergency transport, (bls)</w:t>
            </w:r>
          </w:p>
        </w:tc>
        <w:tc>
          <w:tcPr>
            <w:tcW w:w="0" w:type="auto"/>
          </w:tcPr>
          <w:p w14:paraId="7AE1BE4A" w14:textId="77777777" w:rsidR="008769D1" w:rsidRDefault="00DF52C1">
            <w:pPr>
              <w:jc w:val="right"/>
            </w:pPr>
            <w:r>
              <w:t>38,300</w:t>
            </w:r>
          </w:p>
        </w:tc>
        <w:tc>
          <w:tcPr>
            <w:tcW w:w="0" w:type="auto"/>
          </w:tcPr>
          <w:p w14:paraId="414E0BED" w14:textId="77777777" w:rsidR="008769D1" w:rsidRDefault="00DF52C1">
            <w:pPr>
              <w:jc w:val="right"/>
            </w:pPr>
            <w:r>
              <w:t>23,200</w:t>
            </w:r>
          </w:p>
        </w:tc>
      </w:tr>
      <w:tr w:rsidR="008769D1" w14:paraId="1FC061D7" w14:textId="77777777">
        <w:tc>
          <w:tcPr>
            <w:tcW w:w="0" w:type="auto"/>
          </w:tcPr>
          <w:p w14:paraId="4415A7ED" w14:textId="77777777" w:rsidR="008769D1" w:rsidRDefault="00DF52C1">
            <w:pPr>
              <w:jc w:val="right"/>
            </w:pPr>
            <w:r>
              <w:t>9</w:t>
            </w:r>
          </w:p>
        </w:tc>
        <w:tc>
          <w:tcPr>
            <w:tcW w:w="0" w:type="auto"/>
          </w:tcPr>
          <w:p w14:paraId="0DD81262" w14:textId="77777777" w:rsidR="008769D1" w:rsidRDefault="00DF52C1">
            <w:r>
              <w:t>Diabetic on insulin</w:t>
            </w:r>
          </w:p>
        </w:tc>
        <w:tc>
          <w:tcPr>
            <w:tcW w:w="0" w:type="auto"/>
          </w:tcPr>
          <w:p w14:paraId="3545E091" w14:textId="77777777" w:rsidR="008769D1" w:rsidRDefault="00DF52C1">
            <w:pPr>
              <w:jc w:val="right"/>
            </w:pPr>
            <w:r>
              <w:t>34,100</w:t>
            </w:r>
          </w:p>
        </w:tc>
        <w:tc>
          <w:tcPr>
            <w:tcW w:w="0" w:type="auto"/>
          </w:tcPr>
          <w:p w14:paraId="54C4DF89" w14:textId="77777777" w:rsidR="008769D1" w:rsidRDefault="00DF52C1">
            <w:pPr>
              <w:jc w:val="right"/>
            </w:pPr>
            <w:r>
              <w:t>25,300</w:t>
            </w:r>
          </w:p>
        </w:tc>
      </w:tr>
      <w:tr w:rsidR="008769D1" w14:paraId="139EDD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762B21" w14:textId="77777777" w:rsidR="008769D1" w:rsidRDefault="00DF52C1">
            <w:pPr>
              <w:jc w:val="right"/>
            </w:pPr>
            <w:r>
              <w:t>10</w:t>
            </w:r>
          </w:p>
        </w:tc>
        <w:tc>
          <w:tcPr>
            <w:tcW w:w="0" w:type="auto"/>
          </w:tcPr>
          <w:p w14:paraId="7A616967" w14:textId="77777777" w:rsidR="008769D1" w:rsidRDefault="00DF52C1">
            <w:r>
              <w:t>Family history of clinical finding</w:t>
            </w:r>
          </w:p>
        </w:tc>
        <w:tc>
          <w:tcPr>
            <w:tcW w:w="0" w:type="auto"/>
          </w:tcPr>
          <w:p w14:paraId="06157B26" w14:textId="77777777" w:rsidR="008769D1" w:rsidRDefault="00DF52C1">
            <w:pPr>
              <w:jc w:val="right"/>
            </w:pPr>
            <w:r>
              <w:t>31,800</w:t>
            </w:r>
          </w:p>
        </w:tc>
        <w:tc>
          <w:tcPr>
            <w:tcW w:w="0" w:type="auto"/>
          </w:tcPr>
          <w:p w14:paraId="0122157C" w14:textId="77777777" w:rsidR="008769D1" w:rsidRDefault="00DF52C1">
            <w:pPr>
              <w:jc w:val="right"/>
            </w:pPr>
            <w:r>
              <w:t>24,900</w:t>
            </w:r>
          </w:p>
        </w:tc>
      </w:tr>
      <w:tr w:rsidR="008769D1" w14:paraId="167467EE" w14:textId="77777777">
        <w:tc>
          <w:tcPr>
            <w:tcW w:w="0" w:type="auto"/>
          </w:tcPr>
          <w:p w14:paraId="50AE3FA8" w14:textId="77777777" w:rsidR="008769D1" w:rsidRDefault="00DF52C1">
            <w:pPr>
              <w:jc w:val="right"/>
            </w:pPr>
            <w:r>
              <w:t>11</w:t>
            </w:r>
          </w:p>
        </w:tc>
        <w:tc>
          <w:tcPr>
            <w:tcW w:w="0" w:type="auto"/>
          </w:tcPr>
          <w:p w14:paraId="47CCEFC1" w14:textId="77777777" w:rsidR="008769D1" w:rsidRDefault="00DF52C1">
            <w:r>
              <w:t>Aftercare</w:t>
            </w:r>
          </w:p>
        </w:tc>
        <w:tc>
          <w:tcPr>
            <w:tcW w:w="0" w:type="auto"/>
          </w:tcPr>
          <w:p w14:paraId="1C16877F" w14:textId="77777777" w:rsidR="008769D1" w:rsidRDefault="00DF52C1">
            <w:pPr>
              <w:jc w:val="right"/>
            </w:pPr>
            <w:r>
              <w:t>30,700</w:t>
            </w:r>
          </w:p>
        </w:tc>
        <w:tc>
          <w:tcPr>
            <w:tcW w:w="0" w:type="auto"/>
          </w:tcPr>
          <w:p w14:paraId="2758D872" w14:textId="77777777" w:rsidR="008769D1" w:rsidRDefault="00DF52C1">
            <w:pPr>
              <w:jc w:val="right"/>
            </w:pPr>
            <w:r>
              <w:t>21,700</w:t>
            </w:r>
          </w:p>
        </w:tc>
      </w:tr>
      <w:tr w:rsidR="008769D1" w14:paraId="5DB9A25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AC3D920" w14:textId="77777777" w:rsidR="008769D1" w:rsidRDefault="00DF52C1">
            <w:pPr>
              <w:jc w:val="right"/>
            </w:pPr>
            <w:r>
              <w:t>12</w:t>
            </w:r>
          </w:p>
        </w:tc>
        <w:tc>
          <w:tcPr>
            <w:tcW w:w="0" w:type="auto"/>
          </w:tcPr>
          <w:p w14:paraId="166D54EE" w14:textId="77777777" w:rsidR="008769D1" w:rsidRDefault="00DF52C1">
            <w:r>
              <w:t xml:space="preserve">Ambulance service, advanced life support, emergency transport, level 1 (als 1 - </w:t>
            </w:r>
            <w:r>
              <w:t>emergency)</w:t>
            </w:r>
          </w:p>
        </w:tc>
        <w:tc>
          <w:tcPr>
            <w:tcW w:w="0" w:type="auto"/>
          </w:tcPr>
          <w:p w14:paraId="7B5FD9B1" w14:textId="77777777" w:rsidR="008769D1" w:rsidRDefault="00DF52C1">
            <w:pPr>
              <w:jc w:val="right"/>
            </w:pPr>
            <w:r>
              <w:t>29,700</w:t>
            </w:r>
          </w:p>
        </w:tc>
        <w:tc>
          <w:tcPr>
            <w:tcW w:w="0" w:type="auto"/>
          </w:tcPr>
          <w:p w14:paraId="272F5416" w14:textId="77777777" w:rsidR="008769D1" w:rsidRDefault="00DF52C1">
            <w:pPr>
              <w:jc w:val="right"/>
            </w:pPr>
            <w:r>
              <w:t>22,500</w:t>
            </w:r>
          </w:p>
        </w:tc>
      </w:tr>
      <w:tr w:rsidR="008769D1" w14:paraId="36CA788E" w14:textId="77777777">
        <w:tc>
          <w:tcPr>
            <w:tcW w:w="0" w:type="auto"/>
          </w:tcPr>
          <w:p w14:paraId="3595AEFC" w14:textId="77777777" w:rsidR="008769D1" w:rsidRDefault="00DF52C1">
            <w:pPr>
              <w:jc w:val="right"/>
            </w:pPr>
            <w:r>
              <w:t>13</w:t>
            </w:r>
          </w:p>
        </w:tc>
        <w:tc>
          <w:tcPr>
            <w:tcW w:w="0" w:type="auto"/>
          </w:tcPr>
          <w:p w14:paraId="4A66C90C" w14:textId="77777777" w:rsidR="008769D1" w:rsidRDefault="00DF52C1">
            <w:r>
              <w:t>H/O: artificial eye lens</w:t>
            </w:r>
          </w:p>
        </w:tc>
        <w:tc>
          <w:tcPr>
            <w:tcW w:w="0" w:type="auto"/>
          </w:tcPr>
          <w:p w14:paraId="643BA07B" w14:textId="77777777" w:rsidR="008769D1" w:rsidRDefault="00DF52C1">
            <w:pPr>
              <w:jc w:val="right"/>
            </w:pPr>
            <w:r>
              <w:t>27,200</w:t>
            </w:r>
          </w:p>
        </w:tc>
        <w:tc>
          <w:tcPr>
            <w:tcW w:w="0" w:type="auto"/>
          </w:tcPr>
          <w:p w14:paraId="5E8887B1" w14:textId="77777777" w:rsidR="008769D1" w:rsidRDefault="00DF52C1">
            <w:pPr>
              <w:jc w:val="right"/>
            </w:pPr>
            <w:r>
              <w:t>19,800</w:t>
            </w:r>
          </w:p>
        </w:tc>
      </w:tr>
      <w:tr w:rsidR="008769D1" w14:paraId="53685D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7F9E9B" w14:textId="77777777" w:rsidR="008769D1" w:rsidRDefault="00DF52C1">
            <w:pPr>
              <w:jc w:val="right"/>
            </w:pPr>
            <w:r>
              <w:t>14</w:t>
            </w:r>
          </w:p>
        </w:tc>
        <w:tc>
          <w:tcPr>
            <w:tcW w:w="0" w:type="auto"/>
          </w:tcPr>
          <w:p w14:paraId="0AF44A92" w14:textId="77777777" w:rsidR="008769D1" w:rsidRDefault="00DF52C1">
            <w:r>
              <w:t>Antineoplastic chemotherapy regimen</w:t>
            </w:r>
          </w:p>
        </w:tc>
        <w:tc>
          <w:tcPr>
            <w:tcW w:w="0" w:type="auto"/>
          </w:tcPr>
          <w:p w14:paraId="58DD8799" w14:textId="77777777" w:rsidR="008769D1" w:rsidRDefault="00DF52C1">
            <w:pPr>
              <w:jc w:val="right"/>
            </w:pPr>
            <w:r>
              <w:t>24,400</w:t>
            </w:r>
          </w:p>
        </w:tc>
        <w:tc>
          <w:tcPr>
            <w:tcW w:w="0" w:type="auto"/>
          </w:tcPr>
          <w:p w14:paraId="45A7DA23" w14:textId="77777777" w:rsidR="008769D1" w:rsidRDefault="00DF52C1">
            <w:pPr>
              <w:jc w:val="right"/>
            </w:pPr>
            <w:r>
              <w:t>12,200</w:t>
            </w:r>
          </w:p>
        </w:tc>
      </w:tr>
      <w:tr w:rsidR="008769D1" w14:paraId="3BA3A4B4" w14:textId="77777777">
        <w:tc>
          <w:tcPr>
            <w:tcW w:w="0" w:type="auto"/>
          </w:tcPr>
          <w:p w14:paraId="65DB1A68" w14:textId="77777777" w:rsidR="008769D1" w:rsidRDefault="00DF52C1">
            <w:pPr>
              <w:jc w:val="right"/>
            </w:pPr>
            <w:r>
              <w:t>15</w:t>
            </w:r>
          </w:p>
        </w:tc>
        <w:tc>
          <w:tcPr>
            <w:tcW w:w="0" w:type="auto"/>
          </w:tcPr>
          <w:p w14:paraId="2190FC99" w14:textId="77777777" w:rsidR="008769D1" w:rsidRDefault="00DF52C1">
            <w:r>
              <w:t>Low osmolar contrast material, 300-399 mg/ml iodine concentration, per ml</w:t>
            </w:r>
          </w:p>
        </w:tc>
        <w:tc>
          <w:tcPr>
            <w:tcW w:w="0" w:type="auto"/>
          </w:tcPr>
          <w:p w14:paraId="523733E0" w14:textId="77777777" w:rsidR="008769D1" w:rsidRDefault="00DF52C1">
            <w:pPr>
              <w:jc w:val="right"/>
            </w:pPr>
            <w:r>
              <w:t>21,700</w:t>
            </w:r>
          </w:p>
        </w:tc>
        <w:tc>
          <w:tcPr>
            <w:tcW w:w="0" w:type="auto"/>
          </w:tcPr>
          <w:p w14:paraId="2ACDFE5B" w14:textId="77777777" w:rsidR="008769D1" w:rsidRDefault="00DF52C1">
            <w:pPr>
              <w:jc w:val="right"/>
            </w:pPr>
            <w:r>
              <w:t>16,400</w:t>
            </w:r>
          </w:p>
        </w:tc>
      </w:tr>
      <w:tr w:rsidR="008769D1" w14:paraId="3C70F8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F25759" w14:textId="77777777" w:rsidR="008769D1" w:rsidRDefault="00DF52C1">
            <w:pPr>
              <w:jc w:val="right"/>
            </w:pPr>
            <w:r>
              <w:t>16</w:t>
            </w:r>
          </w:p>
        </w:tc>
        <w:tc>
          <w:tcPr>
            <w:tcW w:w="0" w:type="auto"/>
          </w:tcPr>
          <w:p w14:paraId="5F0DAF85" w14:textId="77777777" w:rsidR="008769D1" w:rsidRDefault="00DF52C1">
            <w:r>
              <w:t>Abnormal weight loss</w:t>
            </w:r>
          </w:p>
        </w:tc>
        <w:tc>
          <w:tcPr>
            <w:tcW w:w="0" w:type="auto"/>
          </w:tcPr>
          <w:p w14:paraId="2B137861" w14:textId="77777777" w:rsidR="008769D1" w:rsidRDefault="00DF52C1">
            <w:pPr>
              <w:jc w:val="right"/>
            </w:pPr>
            <w:r>
              <w:t>21,600</w:t>
            </w:r>
          </w:p>
        </w:tc>
        <w:tc>
          <w:tcPr>
            <w:tcW w:w="0" w:type="auto"/>
          </w:tcPr>
          <w:p w14:paraId="24FDECC5" w14:textId="77777777" w:rsidR="008769D1" w:rsidRDefault="00DF52C1">
            <w:pPr>
              <w:jc w:val="right"/>
            </w:pPr>
            <w:r>
              <w:t>15,500</w:t>
            </w:r>
          </w:p>
        </w:tc>
      </w:tr>
      <w:tr w:rsidR="008769D1" w14:paraId="31896FB3" w14:textId="77777777">
        <w:tc>
          <w:tcPr>
            <w:tcW w:w="0" w:type="auto"/>
          </w:tcPr>
          <w:p w14:paraId="54FF7276" w14:textId="77777777" w:rsidR="008769D1" w:rsidRDefault="00DF52C1">
            <w:pPr>
              <w:jc w:val="right"/>
            </w:pPr>
            <w:r>
              <w:t>17</w:t>
            </w:r>
          </w:p>
        </w:tc>
        <w:tc>
          <w:tcPr>
            <w:tcW w:w="0" w:type="auto"/>
          </w:tcPr>
          <w:p w14:paraId="66D6EC43" w14:textId="77777777" w:rsidR="008769D1" w:rsidRDefault="00DF52C1">
            <w:r>
              <w:t>Cardiac pacemaker in situ</w:t>
            </w:r>
          </w:p>
        </w:tc>
        <w:tc>
          <w:tcPr>
            <w:tcW w:w="0" w:type="auto"/>
          </w:tcPr>
          <w:p w14:paraId="5E32A68C" w14:textId="77777777" w:rsidR="008769D1" w:rsidRDefault="00DF52C1">
            <w:pPr>
              <w:jc w:val="right"/>
            </w:pPr>
            <w:r>
              <w:t>20,700</w:t>
            </w:r>
          </w:p>
        </w:tc>
        <w:tc>
          <w:tcPr>
            <w:tcW w:w="0" w:type="auto"/>
          </w:tcPr>
          <w:p w14:paraId="582C2B64" w14:textId="77777777" w:rsidR="008769D1" w:rsidRDefault="00DF52C1">
            <w:pPr>
              <w:jc w:val="right"/>
            </w:pPr>
            <w:r>
              <w:t>16,300</w:t>
            </w:r>
          </w:p>
        </w:tc>
      </w:tr>
      <w:tr w:rsidR="008769D1" w14:paraId="1672FBD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08EEDBD" w14:textId="77777777" w:rsidR="008769D1" w:rsidRDefault="00DF52C1">
            <w:pPr>
              <w:jc w:val="right"/>
            </w:pPr>
            <w:r>
              <w:t>18</w:t>
            </w:r>
          </w:p>
        </w:tc>
        <w:tc>
          <w:tcPr>
            <w:tcW w:w="0" w:type="auto"/>
          </w:tcPr>
          <w:p w14:paraId="0643189F" w14:textId="77777777" w:rsidR="008769D1" w:rsidRDefault="00DF52C1">
            <w:r>
              <w:t>Dialysis finding</w:t>
            </w:r>
          </w:p>
        </w:tc>
        <w:tc>
          <w:tcPr>
            <w:tcW w:w="0" w:type="auto"/>
          </w:tcPr>
          <w:p w14:paraId="57143EA3" w14:textId="77777777" w:rsidR="008769D1" w:rsidRDefault="00DF52C1">
            <w:pPr>
              <w:jc w:val="right"/>
            </w:pPr>
            <w:r>
              <w:t>20,300</w:t>
            </w:r>
          </w:p>
        </w:tc>
        <w:tc>
          <w:tcPr>
            <w:tcW w:w="0" w:type="auto"/>
          </w:tcPr>
          <w:p w14:paraId="3EB3E55D" w14:textId="77777777" w:rsidR="008769D1" w:rsidRDefault="00DF52C1">
            <w:pPr>
              <w:jc w:val="right"/>
            </w:pPr>
            <w:r>
              <w:t>9,000</w:t>
            </w:r>
          </w:p>
        </w:tc>
      </w:tr>
      <w:tr w:rsidR="008769D1" w14:paraId="14FFA9A3" w14:textId="77777777">
        <w:tc>
          <w:tcPr>
            <w:tcW w:w="0" w:type="auto"/>
          </w:tcPr>
          <w:p w14:paraId="54339BBA" w14:textId="77777777" w:rsidR="008769D1" w:rsidRDefault="00DF52C1">
            <w:pPr>
              <w:jc w:val="right"/>
            </w:pPr>
            <w:r>
              <w:t>19</w:t>
            </w:r>
          </w:p>
        </w:tc>
        <w:tc>
          <w:tcPr>
            <w:tcW w:w="0" w:type="auto"/>
          </w:tcPr>
          <w:p w14:paraId="5AEA12C0" w14:textId="77777777" w:rsidR="008769D1" w:rsidRDefault="00DF52C1">
            <w:r>
              <w:t>History of renal transplant</w:t>
            </w:r>
          </w:p>
        </w:tc>
        <w:tc>
          <w:tcPr>
            <w:tcW w:w="0" w:type="auto"/>
          </w:tcPr>
          <w:p w14:paraId="60DE23F8" w14:textId="77777777" w:rsidR="008769D1" w:rsidRDefault="00DF52C1">
            <w:pPr>
              <w:jc w:val="right"/>
            </w:pPr>
            <w:r>
              <w:t>18,300</w:t>
            </w:r>
          </w:p>
        </w:tc>
        <w:tc>
          <w:tcPr>
            <w:tcW w:w="0" w:type="auto"/>
          </w:tcPr>
          <w:p w14:paraId="4516C13A" w14:textId="77777777" w:rsidR="008769D1" w:rsidRDefault="00DF52C1">
            <w:pPr>
              <w:jc w:val="right"/>
            </w:pPr>
            <w:r>
              <w:t>8,500</w:t>
            </w:r>
          </w:p>
        </w:tc>
      </w:tr>
      <w:tr w:rsidR="008769D1" w14:paraId="57E786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1B8458" w14:textId="77777777" w:rsidR="008769D1" w:rsidRDefault="00DF52C1">
            <w:pPr>
              <w:jc w:val="right"/>
            </w:pPr>
            <w:r>
              <w:t>20</w:t>
            </w:r>
          </w:p>
        </w:tc>
        <w:tc>
          <w:tcPr>
            <w:tcW w:w="0" w:type="auto"/>
          </w:tcPr>
          <w:p w14:paraId="4DB0EB4D" w14:textId="77777777" w:rsidR="008769D1" w:rsidRDefault="00DF52C1">
            <w:r>
              <w:t>Ambulance service, basic life support, emergency transport (bls-emergency)</w:t>
            </w:r>
          </w:p>
        </w:tc>
        <w:tc>
          <w:tcPr>
            <w:tcW w:w="0" w:type="auto"/>
          </w:tcPr>
          <w:p w14:paraId="173FBFD1" w14:textId="77777777" w:rsidR="008769D1" w:rsidRDefault="00DF52C1">
            <w:pPr>
              <w:jc w:val="right"/>
            </w:pPr>
            <w:r>
              <w:t>16,200</w:t>
            </w:r>
          </w:p>
        </w:tc>
        <w:tc>
          <w:tcPr>
            <w:tcW w:w="0" w:type="auto"/>
          </w:tcPr>
          <w:p w14:paraId="03AE7C69" w14:textId="77777777" w:rsidR="008769D1" w:rsidRDefault="00DF52C1">
            <w:pPr>
              <w:jc w:val="right"/>
            </w:pPr>
            <w:r>
              <w:t>14,000</w:t>
            </w:r>
          </w:p>
        </w:tc>
      </w:tr>
      <w:tr w:rsidR="008769D1" w14:paraId="6CDC1348" w14:textId="77777777">
        <w:tc>
          <w:tcPr>
            <w:tcW w:w="0" w:type="auto"/>
          </w:tcPr>
          <w:p w14:paraId="6822018D" w14:textId="77777777" w:rsidR="008769D1" w:rsidRDefault="00DF52C1">
            <w:pPr>
              <w:jc w:val="right"/>
            </w:pPr>
            <w:r>
              <w:t>21</w:t>
            </w:r>
          </w:p>
        </w:tc>
        <w:tc>
          <w:tcPr>
            <w:tcW w:w="0" w:type="auto"/>
          </w:tcPr>
          <w:p w14:paraId="7BA263BF" w14:textId="77777777" w:rsidR="008769D1" w:rsidRDefault="00DF52C1">
            <w:r>
              <w:t xml:space="preserve">H/O: artificial heart </w:t>
            </w:r>
            <w:r>
              <w:t>valve</w:t>
            </w:r>
          </w:p>
        </w:tc>
        <w:tc>
          <w:tcPr>
            <w:tcW w:w="0" w:type="auto"/>
          </w:tcPr>
          <w:p w14:paraId="1FD99B50" w14:textId="77777777" w:rsidR="008769D1" w:rsidRDefault="00DF52C1">
            <w:pPr>
              <w:jc w:val="right"/>
            </w:pPr>
            <w:r>
              <w:t>12,900</w:t>
            </w:r>
          </w:p>
        </w:tc>
        <w:tc>
          <w:tcPr>
            <w:tcW w:w="0" w:type="auto"/>
          </w:tcPr>
          <w:p w14:paraId="7A280887" w14:textId="77777777" w:rsidR="008769D1" w:rsidRDefault="00DF52C1">
            <w:pPr>
              <w:jc w:val="right"/>
            </w:pPr>
            <w:r>
              <w:t>9,700</w:t>
            </w:r>
          </w:p>
        </w:tc>
      </w:tr>
      <w:tr w:rsidR="008769D1" w14:paraId="16552E3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DCB541" w14:textId="77777777" w:rsidR="008769D1" w:rsidRDefault="00DF52C1">
            <w:pPr>
              <w:jc w:val="right"/>
            </w:pPr>
            <w:r>
              <w:t>22</w:t>
            </w:r>
          </w:p>
        </w:tc>
        <w:tc>
          <w:tcPr>
            <w:tcW w:w="0" w:type="auto"/>
          </w:tcPr>
          <w:p w14:paraId="1B226172" w14:textId="77777777" w:rsidR="008769D1" w:rsidRDefault="00DF52C1">
            <w:r>
              <w:t>Fall</w:t>
            </w:r>
          </w:p>
        </w:tc>
        <w:tc>
          <w:tcPr>
            <w:tcW w:w="0" w:type="auto"/>
          </w:tcPr>
          <w:p w14:paraId="11011C4C" w14:textId="77777777" w:rsidR="008769D1" w:rsidRDefault="00DF52C1">
            <w:pPr>
              <w:jc w:val="right"/>
            </w:pPr>
            <w:r>
              <w:t>12,400</w:t>
            </w:r>
          </w:p>
        </w:tc>
        <w:tc>
          <w:tcPr>
            <w:tcW w:w="0" w:type="auto"/>
          </w:tcPr>
          <w:p w14:paraId="72A746D4" w14:textId="77777777" w:rsidR="008769D1" w:rsidRDefault="00DF52C1">
            <w:pPr>
              <w:jc w:val="right"/>
            </w:pPr>
            <w:r>
              <w:t>10,900</w:t>
            </w:r>
          </w:p>
        </w:tc>
      </w:tr>
      <w:tr w:rsidR="008769D1" w14:paraId="3125FD1E" w14:textId="77777777">
        <w:tc>
          <w:tcPr>
            <w:tcW w:w="0" w:type="auto"/>
          </w:tcPr>
          <w:p w14:paraId="5CDA25AE" w14:textId="77777777" w:rsidR="008769D1" w:rsidRDefault="00DF52C1">
            <w:pPr>
              <w:jc w:val="right"/>
            </w:pPr>
            <w:r>
              <w:t>23</w:t>
            </w:r>
          </w:p>
        </w:tc>
        <w:tc>
          <w:tcPr>
            <w:tcW w:w="0" w:type="auto"/>
          </w:tcPr>
          <w:p w14:paraId="37E4652B" w14:textId="77777777" w:rsidR="008769D1" w:rsidRDefault="00DF52C1">
            <w:r>
              <w:t>Follow-up encounter</w:t>
            </w:r>
          </w:p>
        </w:tc>
        <w:tc>
          <w:tcPr>
            <w:tcW w:w="0" w:type="auto"/>
          </w:tcPr>
          <w:p w14:paraId="5009FE1C" w14:textId="77777777" w:rsidR="008769D1" w:rsidRDefault="00DF52C1">
            <w:pPr>
              <w:jc w:val="right"/>
            </w:pPr>
            <w:r>
              <w:t>12,300</w:t>
            </w:r>
          </w:p>
        </w:tc>
        <w:tc>
          <w:tcPr>
            <w:tcW w:w="0" w:type="auto"/>
          </w:tcPr>
          <w:p w14:paraId="2A6649B2" w14:textId="77777777" w:rsidR="008769D1" w:rsidRDefault="00DF52C1">
            <w:pPr>
              <w:jc w:val="right"/>
            </w:pPr>
            <w:r>
              <w:t>10,600</w:t>
            </w:r>
          </w:p>
        </w:tc>
      </w:tr>
      <w:tr w:rsidR="008769D1" w14:paraId="140329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6C3E5E" w14:textId="77777777" w:rsidR="008769D1" w:rsidRDefault="00DF52C1">
            <w:pPr>
              <w:jc w:val="right"/>
            </w:pPr>
            <w:r>
              <w:t>24</w:t>
            </w:r>
          </w:p>
        </w:tc>
        <w:tc>
          <w:tcPr>
            <w:tcW w:w="0" w:type="auto"/>
          </w:tcPr>
          <w:p w14:paraId="68A16726" w14:textId="77777777" w:rsidR="008769D1" w:rsidRDefault="00DF52C1">
            <w:r>
              <w:t>H/O: surgery</w:t>
            </w:r>
          </w:p>
        </w:tc>
        <w:tc>
          <w:tcPr>
            <w:tcW w:w="0" w:type="auto"/>
          </w:tcPr>
          <w:p w14:paraId="12FF1631" w14:textId="77777777" w:rsidR="008769D1" w:rsidRDefault="00DF52C1">
            <w:pPr>
              <w:jc w:val="right"/>
            </w:pPr>
            <w:r>
              <w:t>10,800</w:t>
            </w:r>
          </w:p>
        </w:tc>
        <w:tc>
          <w:tcPr>
            <w:tcW w:w="0" w:type="auto"/>
          </w:tcPr>
          <w:p w14:paraId="5F03132A" w14:textId="77777777" w:rsidR="008769D1" w:rsidRDefault="00DF52C1">
            <w:pPr>
              <w:jc w:val="right"/>
            </w:pPr>
            <w:r>
              <w:t>9,400</w:t>
            </w:r>
          </w:p>
        </w:tc>
      </w:tr>
      <w:tr w:rsidR="008769D1" w14:paraId="473EB491" w14:textId="77777777">
        <w:tc>
          <w:tcPr>
            <w:tcW w:w="0" w:type="auto"/>
          </w:tcPr>
          <w:p w14:paraId="5857DA30" w14:textId="77777777" w:rsidR="008769D1" w:rsidRDefault="00DF52C1">
            <w:pPr>
              <w:jc w:val="right"/>
            </w:pPr>
            <w:r>
              <w:t>25</w:t>
            </w:r>
          </w:p>
        </w:tc>
        <w:tc>
          <w:tcPr>
            <w:tcW w:w="0" w:type="auto"/>
          </w:tcPr>
          <w:p w14:paraId="3D5A3CC1" w14:textId="77777777" w:rsidR="008769D1" w:rsidRDefault="00DF52C1">
            <w:r>
              <w:t>Set-up portable x-ray equipment</w:t>
            </w:r>
          </w:p>
        </w:tc>
        <w:tc>
          <w:tcPr>
            <w:tcW w:w="0" w:type="auto"/>
          </w:tcPr>
          <w:p w14:paraId="49D97F5F" w14:textId="77777777" w:rsidR="008769D1" w:rsidRDefault="00DF52C1">
            <w:pPr>
              <w:jc w:val="right"/>
            </w:pPr>
            <w:r>
              <w:t>10,400</w:t>
            </w:r>
          </w:p>
        </w:tc>
        <w:tc>
          <w:tcPr>
            <w:tcW w:w="0" w:type="auto"/>
          </w:tcPr>
          <w:p w14:paraId="37F82F63" w14:textId="77777777" w:rsidR="008769D1" w:rsidRDefault="00DF52C1">
            <w:pPr>
              <w:jc w:val="right"/>
            </w:pPr>
            <w:r>
              <w:t>8,500</w:t>
            </w:r>
          </w:p>
        </w:tc>
      </w:tr>
    </w:tbl>
    <w:p w14:paraId="4BA20314" w14:textId="77777777" w:rsidR="008769D1" w:rsidRDefault="00DF52C1">
      <w:r>
        <w:t>Query executed in 5.03 secs</w:t>
      </w:r>
    </w:p>
    <w:p w14:paraId="215CFF64" w14:textId="77777777" w:rsidR="008769D1" w:rsidRDefault="00DF52C1">
      <w:r>
        <w:t>Table 17. Top 25 of mapped procedures. Counts are rounded up to the nearest hundred. Values with a record count &lt;=5 are omitted.</w:t>
      </w:r>
    </w:p>
    <w:tbl>
      <w:tblPr>
        <w:tblStyle w:val="EHDEN"/>
        <w:tblW w:w="0" w:type="auto"/>
        <w:tblLook w:val="0420" w:firstRow="1" w:lastRow="0" w:firstColumn="0" w:lastColumn="0" w:noHBand="0" w:noVBand="1"/>
      </w:tblPr>
      <w:tblGrid>
        <w:gridCol w:w="1279"/>
        <w:gridCol w:w="5398"/>
        <w:gridCol w:w="1189"/>
        <w:gridCol w:w="1206"/>
      </w:tblGrid>
      <w:tr w:rsidR="008769D1" w14:paraId="3F9162EA"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07BE731A" w14:textId="77777777" w:rsidR="008769D1" w:rsidRDefault="00DF52C1">
            <w:pPr>
              <w:jc w:val="right"/>
            </w:pPr>
            <w:r>
              <w:t>ROW_NUM</w:t>
            </w:r>
          </w:p>
        </w:tc>
        <w:tc>
          <w:tcPr>
            <w:tcW w:w="0" w:type="auto"/>
          </w:tcPr>
          <w:p w14:paraId="305262C5" w14:textId="77777777" w:rsidR="008769D1" w:rsidRDefault="00DF52C1">
            <w:r>
              <w:t>CONCEPT NAME</w:t>
            </w:r>
          </w:p>
        </w:tc>
        <w:tc>
          <w:tcPr>
            <w:tcW w:w="0" w:type="auto"/>
          </w:tcPr>
          <w:p w14:paraId="63A3ED7D" w14:textId="77777777" w:rsidR="008769D1" w:rsidRDefault="00DF52C1">
            <w:pPr>
              <w:jc w:val="right"/>
            </w:pPr>
            <w:r>
              <w:t>#RECORDS</w:t>
            </w:r>
          </w:p>
        </w:tc>
        <w:tc>
          <w:tcPr>
            <w:tcW w:w="0" w:type="auto"/>
          </w:tcPr>
          <w:p w14:paraId="22DAD105" w14:textId="77777777" w:rsidR="008769D1" w:rsidRDefault="00DF52C1">
            <w:pPr>
              <w:jc w:val="right"/>
            </w:pPr>
            <w:r>
              <w:t>#SUBJECTS</w:t>
            </w:r>
          </w:p>
        </w:tc>
      </w:tr>
      <w:tr w:rsidR="008769D1" w14:paraId="5DA1341C" w14:textId="77777777">
        <w:tc>
          <w:tcPr>
            <w:tcW w:w="0" w:type="auto"/>
          </w:tcPr>
          <w:p w14:paraId="478C8A64" w14:textId="77777777" w:rsidR="008769D1" w:rsidRDefault="00DF52C1">
            <w:pPr>
              <w:jc w:val="right"/>
            </w:pPr>
            <w:r>
              <w:t>1</w:t>
            </w:r>
          </w:p>
        </w:tc>
        <w:tc>
          <w:tcPr>
            <w:tcW w:w="0" w:type="auto"/>
          </w:tcPr>
          <w:p w14:paraId="75A600EE" w14:textId="77777777" w:rsidR="008769D1" w:rsidRDefault="00DF52C1">
            <w:r>
              <w:t>""</w:t>
            </w:r>
          </w:p>
        </w:tc>
        <w:tc>
          <w:tcPr>
            <w:tcW w:w="0" w:type="auto"/>
          </w:tcPr>
          <w:p w14:paraId="7C7EAC29" w14:textId="77777777" w:rsidR="008769D1" w:rsidRDefault="00DF52C1">
            <w:pPr>
              <w:jc w:val="right"/>
            </w:pPr>
            <w:r>
              <w:t>6,710,200</w:t>
            </w:r>
          </w:p>
        </w:tc>
        <w:tc>
          <w:tcPr>
            <w:tcW w:w="0" w:type="auto"/>
          </w:tcPr>
          <w:p w14:paraId="229F8AEC" w14:textId="77777777" w:rsidR="008769D1" w:rsidRDefault="00DF52C1">
            <w:pPr>
              <w:jc w:val="right"/>
            </w:pPr>
            <w:r>
              <w:t>97,900</w:t>
            </w:r>
          </w:p>
        </w:tc>
      </w:tr>
      <w:tr w:rsidR="008769D1" w14:paraId="56B328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58EEBE" w14:textId="77777777" w:rsidR="008769D1" w:rsidRDefault="00DF52C1">
            <w:pPr>
              <w:jc w:val="right"/>
            </w:pPr>
            <w:r>
              <w:t>2</w:t>
            </w:r>
          </w:p>
        </w:tc>
        <w:tc>
          <w:tcPr>
            <w:tcW w:w="0" w:type="auto"/>
          </w:tcPr>
          <w:p w14:paraId="4ACB96F6" w14:textId="77777777" w:rsidR="008769D1" w:rsidRDefault="00DF52C1">
            <w:r>
              <w:t>Other diagnostic procedures on lymphatic structures</w:t>
            </w:r>
          </w:p>
        </w:tc>
        <w:tc>
          <w:tcPr>
            <w:tcW w:w="0" w:type="auto"/>
          </w:tcPr>
          <w:p w14:paraId="7F6B2E16" w14:textId="77777777" w:rsidR="008769D1" w:rsidRDefault="00DF52C1">
            <w:pPr>
              <w:jc w:val="right"/>
            </w:pPr>
            <w:r>
              <w:t>658,600</w:t>
            </w:r>
          </w:p>
        </w:tc>
        <w:tc>
          <w:tcPr>
            <w:tcW w:w="0" w:type="auto"/>
          </w:tcPr>
          <w:p w14:paraId="4DD3F036" w14:textId="77777777" w:rsidR="008769D1" w:rsidRDefault="00DF52C1">
            <w:pPr>
              <w:jc w:val="right"/>
            </w:pPr>
            <w:r>
              <w:t>84,500</w:t>
            </w:r>
          </w:p>
        </w:tc>
      </w:tr>
      <w:tr w:rsidR="008769D1" w14:paraId="683BFCF7" w14:textId="77777777">
        <w:tc>
          <w:tcPr>
            <w:tcW w:w="0" w:type="auto"/>
          </w:tcPr>
          <w:p w14:paraId="3236CA3F" w14:textId="77777777" w:rsidR="008769D1" w:rsidRDefault="00DF52C1">
            <w:pPr>
              <w:jc w:val="right"/>
            </w:pPr>
            <w:r>
              <w:t>3</w:t>
            </w:r>
          </w:p>
        </w:tc>
        <w:tc>
          <w:tcPr>
            <w:tcW w:w="0" w:type="auto"/>
          </w:tcPr>
          <w:p w14:paraId="7AF98FCD" w14:textId="77777777" w:rsidR="008769D1" w:rsidRDefault="00DF52C1">
            <w:r>
              <w:t>Biopsy of lymphatic structure</w:t>
            </w:r>
          </w:p>
        </w:tc>
        <w:tc>
          <w:tcPr>
            <w:tcW w:w="0" w:type="auto"/>
          </w:tcPr>
          <w:p w14:paraId="530E9F29" w14:textId="77777777" w:rsidR="008769D1" w:rsidRDefault="00DF52C1">
            <w:pPr>
              <w:jc w:val="right"/>
            </w:pPr>
            <w:r>
              <w:t>517,300</w:t>
            </w:r>
          </w:p>
        </w:tc>
        <w:tc>
          <w:tcPr>
            <w:tcW w:w="0" w:type="auto"/>
          </w:tcPr>
          <w:p w14:paraId="72FCD31D" w14:textId="77777777" w:rsidR="008769D1" w:rsidRDefault="00DF52C1">
            <w:pPr>
              <w:jc w:val="right"/>
            </w:pPr>
            <w:r>
              <w:t>81,300</w:t>
            </w:r>
          </w:p>
        </w:tc>
      </w:tr>
      <w:tr w:rsidR="008769D1" w14:paraId="52A6862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0646C44" w14:textId="77777777" w:rsidR="008769D1" w:rsidRDefault="00DF52C1">
            <w:pPr>
              <w:jc w:val="right"/>
            </w:pPr>
            <w:r>
              <w:t>4</w:t>
            </w:r>
          </w:p>
        </w:tc>
        <w:tc>
          <w:tcPr>
            <w:tcW w:w="0" w:type="auto"/>
          </w:tcPr>
          <w:p w14:paraId="079A530F" w14:textId="77777777" w:rsidR="008769D1" w:rsidRDefault="00DF52C1">
            <w:r>
              <w:t>Biopsy of mouth, unspecified structure</w:t>
            </w:r>
          </w:p>
        </w:tc>
        <w:tc>
          <w:tcPr>
            <w:tcW w:w="0" w:type="auto"/>
          </w:tcPr>
          <w:p w14:paraId="46711E92" w14:textId="77777777" w:rsidR="008769D1" w:rsidRDefault="00DF52C1">
            <w:pPr>
              <w:jc w:val="right"/>
            </w:pPr>
            <w:r>
              <w:t>400,400</w:t>
            </w:r>
          </w:p>
        </w:tc>
        <w:tc>
          <w:tcPr>
            <w:tcW w:w="0" w:type="auto"/>
          </w:tcPr>
          <w:p w14:paraId="7CAEA2BF" w14:textId="77777777" w:rsidR="008769D1" w:rsidRDefault="00DF52C1">
            <w:pPr>
              <w:jc w:val="right"/>
            </w:pPr>
            <w:r>
              <w:t>78,200</w:t>
            </w:r>
          </w:p>
        </w:tc>
      </w:tr>
      <w:tr w:rsidR="008769D1" w14:paraId="28242973" w14:textId="77777777">
        <w:tc>
          <w:tcPr>
            <w:tcW w:w="0" w:type="auto"/>
          </w:tcPr>
          <w:p w14:paraId="597651E0" w14:textId="77777777" w:rsidR="008769D1" w:rsidRDefault="00DF52C1">
            <w:pPr>
              <w:jc w:val="right"/>
            </w:pPr>
            <w:r>
              <w:t>5</w:t>
            </w:r>
          </w:p>
        </w:tc>
        <w:tc>
          <w:tcPr>
            <w:tcW w:w="0" w:type="auto"/>
          </w:tcPr>
          <w:p w14:paraId="2B2FDCF0" w14:textId="77777777" w:rsidR="008769D1" w:rsidRDefault="00DF52C1">
            <w:r>
              <w:t>Long-term drug therapy</w:t>
            </w:r>
          </w:p>
        </w:tc>
        <w:tc>
          <w:tcPr>
            <w:tcW w:w="0" w:type="auto"/>
          </w:tcPr>
          <w:p w14:paraId="663B9F81" w14:textId="77777777" w:rsidR="008769D1" w:rsidRDefault="00DF52C1">
            <w:pPr>
              <w:jc w:val="right"/>
            </w:pPr>
            <w:r>
              <w:t>217,200</w:t>
            </w:r>
          </w:p>
        </w:tc>
        <w:tc>
          <w:tcPr>
            <w:tcW w:w="0" w:type="auto"/>
          </w:tcPr>
          <w:p w14:paraId="1862FA2C" w14:textId="77777777" w:rsidR="008769D1" w:rsidRDefault="00DF52C1">
            <w:pPr>
              <w:jc w:val="right"/>
            </w:pPr>
            <w:r>
              <w:t>65,300</w:t>
            </w:r>
          </w:p>
        </w:tc>
      </w:tr>
      <w:tr w:rsidR="008769D1" w14:paraId="488BB44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56F4DA" w14:textId="77777777" w:rsidR="008769D1" w:rsidRDefault="00DF52C1">
            <w:pPr>
              <w:jc w:val="right"/>
            </w:pPr>
            <w:r>
              <w:t>6</w:t>
            </w:r>
          </w:p>
        </w:tc>
        <w:tc>
          <w:tcPr>
            <w:tcW w:w="0" w:type="auto"/>
          </w:tcPr>
          <w:p w14:paraId="38FBFB07" w14:textId="77777777" w:rsidR="008769D1" w:rsidRDefault="00DF52C1">
            <w:r>
              <w:t>Excision of anus</w:t>
            </w:r>
          </w:p>
        </w:tc>
        <w:tc>
          <w:tcPr>
            <w:tcW w:w="0" w:type="auto"/>
          </w:tcPr>
          <w:p w14:paraId="35DA1F59" w14:textId="77777777" w:rsidR="008769D1" w:rsidRDefault="00DF52C1">
            <w:pPr>
              <w:jc w:val="right"/>
            </w:pPr>
            <w:r>
              <w:t>137,000</w:t>
            </w:r>
          </w:p>
        </w:tc>
        <w:tc>
          <w:tcPr>
            <w:tcW w:w="0" w:type="auto"/>
          </w:tcPr>
          <w:p w14:paraId="0BF17114" w14:textId="77777777" w:rsidR="008769D1" w:rsidRDefault="00DF52C1">
            <w:pPr>
              <w:jc w:val="right"/>
            </w:pPr>
            <w:r>
              <w:t>51,800</w:t>
            </w:r>
          </w:p>
        </w:tc>
      </w:tr>
      <w:tr w:rsidR="008769D1" w14:paraId="73920337" w14:textId="77777777">
        <w:tc>
          <w:tcPr>
            <w:tcW w:w="0" w:type="auto"/>
          </w:tcPr>
          <w:p w14:paraId="328FE17C" w14:textId="77777777" w:rsidR="008769D1" w:rsidRDefault="00DF52C1">
            <w:pPr>
              <w:jc w:val="right"/>
            </w:pPr>
            <w:r>
              <w:t>7</w:t>
            </w:r>
          </w:p>
        </w:tc>
        <w:tc>
          <w:tcPr>
            <w:tcW w:w="0" w:type="auto"/>
          </w:tcPr>
          <w:p w14:paraId="54CA15C8" w14:textId="77777777" w:rsidR="008769D1" w:rsidRDefault="00DF52C1">
            <w:r>
              <w:t>Biopsy of uvula and soft palate</w:t>
            </w:r>
          </w:p>
        </w:tc>
        <w:tc>
          <w:tcPr>
            <w:tcW w:w="0" w:type="auto"/>
          </w:tcPr>
          <w:p w14:paraId="67B27B49" w14:textId="77777777" w:rsidR="008769D1" w:rsidRDefault="00DF52C1">
            <w:pPr>
              <w:jc w:val="right"/>
            </w:pPr>
            <w:r>
              <w:t>116,200</w:t>
            </w:r>
          </w:p>
        </w:tc>
        <w:tc>
          <w:tcPr>
            <w:tcW w:w="0" w:type="auto"/>
          </w:tcPr>
          <w:p w14:paraId="4530935C" w14:textId="77777777" w:rsidR="008769D1" w:rsidRDefault="00DF52C1">
            <w:pPr>
              <w:jc w:val="right"/>
            </w:pPr>
            <w:r>
              <w:t>50,400</w:t>
            </w:r>
          </w:p>
        </w:tc>
      </w:tr>
      <w:tr w:rsidR="008769D1" w14:paraId="021617D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924A2B" w14:textId="77777777" w:rsidR="008769D1" w:rsidRDefault="00DF52C1">
            <w:pPr>
              <w:jc w:val="right"/>
            </w:pPr>
            <w:r>
              <w:t>8</w:t>
            </w:r>
          </w:p>
        </w:tc>
        <w:tc>
          <w:tcPr>
            <w:tcW w:w="0" w:type="auto"/>
          </w:tcPr>
          <w:p w14:paraId="5E3430C1" w14:textId="77777777" w:rsidR="008769D1" w:rsidRDefault="00DF52C1">
            <w:r>
              <w:t>Screening for malignant neoplasm of breast</w:t>
            </w:r>
          </w:p>
        </w:tc>
        <w:tc>
          <w:tcPr>
            <w:tcW w:w="0" w:type="auto"/>
          </w:tcPr>
          <w:p w14:paraId="133F53DA" w14:textId="77777777" w:rsidR="008769D1" w:rsidRDefault="00DF52C1">
            <w:pPr>
              <w:jc w:val="right"/>
            </w:pPr>
            <w:r>
              <w:t>103,900</w:t>
            </w:r>
          </w:p>
        </w:tc>
        <w:tc>
          <w:tcPr>
            <w:tcW w:w="0" w:type="auto"/>
          </w:tcPr>
          <w:p w14:paraId="7F808FB5" w14:textId="77777777" w:rsidR="008769D1" w:rsidRDefault="00DF52C1">
            <w:pPr>
              <w:jc w:val="right"/>
            </w:pPr>
            <w:r>
              <w:t>37,200</w:t>
            </w:r>
          </w:p>
        </w:tc>
      </w:tr>
      <w:tr w:rsidR="008769D1" w14:paraId="39A5672D" w14:textId="77777777">
        <w:tc>
          <w:tcPr>
            <w:tcW w:w="0" w:type="auto"/>
          </w:tcPr>
          <w:p w14:paraId="249CEA46" w14:textId="77777777" w:rsidR="008769D1" w:rsidRDefault="00DF52C1">
            <w:pPr>
              <w:jc w:val="right"/>
            </w:pPr>
            <w:r>
              <w:t>9</w:t>
            </w:r>
          </w:p>
        </w:tc>
        <w:tc>
          <w:tcPr>
            <w:tcW w:w="0" w:type="auto"/>
          </w:tcPr>
          <w:p w14:paraId="32D43322" w14:textId="77777777" w:rsidR="008769D1" w:rsidRDefault="00DF52C1">
            <w:r>
              <w:t>Incision of cervix to assist delivery</w:t>
            </w:r>
          </w:p>
        </w:tc>
        <w:tc>
          <w:tcPr>
            <w:tcW w:w="0" w:type="auto"/>
          </w:tcPr>
          <w:p w14:paraId="11BA7692" w14:textId="77777777" w:rsidR="008769D1" w:rsidRDefault="00DF52C1">
            <w:pPr>
              <w:jc w:val="right"/>
            </w:pPr>
            <w:r>
              <w:t>101,200</w:t>
            </w:r>
          </w:p>
        </w:tc>
        <w:tc>
          <w:tcPr>
            <w:tcW w:w="0" w:type="auto"/>
          </w:tcPr>
          <w:p w14:paraId="39638300" w14:textId="77777777" w:rsidR="008769D1" w:rsidRDefault="00DF52C1">
            <w:pPr>
              <w:jc w:val="right"/>
            </w:pPr>
            <w:r>
              <w:t>36,000</w:t>
            </w:r>
          </w:p>
        </w:tc>
      </w:tr>
      <w:tr w:rsidR="008769D1" w14:paraId="07FD991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73EA77" w14:textId="77777777" w:rsidR="008769D1" w:rsidRDefault="00DF52C1">
            <w:pPr>
              <w:jc w:val="right"/>
            </w:pPr>
            <w:r>
              <w:t>10</w:t>
            </w:r>
          </w:p>
        </w:tc>
        <w:tc>
          <w:tcPr>
            <w:tcW w:w="0" w:type="auto"/>
          </w:tcPr>
          <w:p w14:paraId="0EF684CA" w14:textId="77777777" w:rsidR="008769D1" w:rsidRDefault="00DF52C1">
            <w:r>
              <w:t>Surgical correction of prominent ear</w:t>
            </w:r>
          </w:p>
        </w:tc>
        <w:tc>
          <w:tcPr>
            <w:tcW w:w="0" w:type="auto"/>
          </w:tcPr>
          <w:p w14:paraId="2250FDA5" w14:textId="77777777" w:rsidR="008769D1" w:rsidRDefault="00DF52C1">
            <w:pPr>
              <w:jc w:val="right"/>
            </w:pPr>
            <w:r>
              <w:t>98,800</w:t>
            </w:r>
          </w:p>
        </w:tc>
        <w:tc>
          <w:tcPr>
            <w:tcW w:w="0" w:type="auto"/>
          </w:tcPr>
          <w:p w14:paraId="181F68A1" w14:textId="77777777" w:rsidR="008769D1" w:rsidRDefault="00DF52C1">
            <w:pPr>
              <w:jc w:val="right"/>
            </w:pPr>
            <w:r>
              <w:t>23,800</w:t>
            </w:r>
          </w:p>
        </w:tc>
      </w:tr>
      <w:tr w:rsidR="008769D1" w14:paraId="7B62CE39" w14:textId="77777777">
        <w:tc>
          <w:tcPr>
            <w:tcW w:w="0" w:type="auto"/>
          </w:tcPr>
          <w:p w14:paraId="26E7E952" w14:textId="77777777" w:rsidR="008769D1" w:rsidRDefault="00DF52C1">
            <w:pPr>
              <w:jc w:val="right"/>
            </w:pPr>
            <w:r>
              <w:t>11</w:t>
            </w:r>
          </w:p>
        </w:tc>
        <w:tc>
          <w:tcPr>
            <w:tcW w:w="0" w:type="auto"/>
          </w:tcPr>
          <w:p w14:paraId="29EEA4F7" w14:textId="77777777" w:rsidR="008769D1" w:rsidRDefault="00DF52C1">
            <w:r>
              <w:t>Other resection of rectum</w:t>
            </w:r>
          </w:p>
        </w:tc>
        <w:tc>
          <w:tcPr>
            <w:tcW w:w="0" w:type="auto"/>
          </w:tcPr>
          <w:p w14:paraId="433B57B8" w14:textId="77777777" w:rsidR="008769D1" w:rsidRDefault="00DF52C1">
            <w:pPr>
              <w:jc w:val="right"/>
            </w:pPr>
            <w:r>
              <w:t>90,100</w:t>
            </w:r>
          </w:p>
        </w:tc>
        <w:tc>
          <w:tcPr>
            <w:tcW w:w="0" w:type="auto"/>
          </w:tcPr>
          <w:p w14:paraId="56A10C54" w14:textId="77777777" w:rsidR="008769D1" w:rsidRDefault="00DF52C1">
            <w:pPr>
              <w:jc w:val="right"/>
            </w:pPr>
            <w:r>
              <w:t>33,600</w:t>
            </w:r>
          </w:p>
        </w:tc>
      </w:tr>
      <w:tr w:rsidR="008769D1" w14:paraId="3C08D23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8E6D80" w14:textId="77777777" w:rsidR="008769D1" w:rsidRDefault="00DF52C1">
            <w:pPr>
              <w:jc w:val="right"/>
            </w:pPr>
            <w:r>
              <w:t>12</w:t>
            </w:r>
          </w:p>
        </w:tc>
        <w:tc>
          <w:tcPr>
            <w:tcW w:w="0" w:type="auto"/>
          </w:tcPr>
          <w:p w14:paraId="2B0B86AB" w14:textId="77777777" w:rsidR="008769D1" w:rsidRDefault="00DF52C1">
            <w:r>
              <w:t xml:space="preserve">Administration of influenza virus </w:t>
            </w:r>
            <w:r>
              <w:t>vaccine</w:t>
            </w:r>
          </w:p>
        </w:tc>
        <w:tc>
          <w:tcPr>
            <w:tcW w:w="0" w:type="auto"/>
          </w:tcPr>
          <w:p w14:paraId="743A0651" w14:textId="77777777" w:rsidR="008769D1" w:rsidRDefault="00DF52C1">
            <w:pPr>
              <w:jc w:val="right"/>
            </w:pPr>
            <w:r>
              <w:t>82,500</w:t>
            </w:r>
          </w:p>
        </w:tc>
        <w:tc>
          <w:tcPr>
            <w:tcW w:w="0" w:type="auto"/>
          </w:tcPr>
          <w:p w14:paraId="7111341B" w14:textId="77777777" w:rsidR="008769D1" w:rsidRDefault="00DF52C1">
            <w:pPr>
              <w:jc w:val="right"/>
            </w:pPr>
            <w:r>
              <w:t>45,800</w:t>
            </w:r>
          </w:p>
        </w:tc>
      </w:tr>
      <w:tr w:rsidR="008769D1" w14:paraId="5E932E63" w14:textId="77777777">
        <w:tc>
          <w:tcPr>
            <w:tcW w:w="0" w:type="auto"/>
          </w:tcPr>
          <w:p w14:paraId="3974684F" w14:textId="77777777" w:rsidR="008769D1" w:rsidRDefault="00DF52C1">
            <w:pPr>
              <w:jc w:val="right"/>
            </w:pPr>
            <w:r>
              <w:t>13</w:t>
            </w:r>
          </w:p>
        </w:tc>
        <w:tc>
          <w:tcPr>
            <w:tcW w:w="0" w:type="auto"/>
          </w:tcPr>
          <w:p w14:paraId="41D2759E" w14:textId="77777777" w:rsidR="008769D1" w:rsidRDefault="00DF52C1">
            <w:r>
              <w:t>Bone graft, humerus</w:t>
            </w:r>
          </w:p>
        </w:tc>
        <w:tc>
          <w:tcPr>
            <w:tcW w:w="0" w:type="auto"/>
          </w:tcPr>
          <w:p w14:paraId="41F6FCD9" w14:textId="77777777" w:rsidR="008769D1" w:rsidRDefault="00DF52C1">
            <w:pPr>
              <w:jc w:val="right"/>
            </w:pPr>
            <w:r>
              <w:t>78,200</w:t>
            </w:r>
          </w:p>
        </w:tc>
        <w:tc>
          <w:tcPr>
            <w:tcW w:w="0" w:type="auto"/>
          </w:tcPr>
          <w:p w14:paraId="3B4EF17D" w14:textId="77777777" w:rsidR="008769D1" w:rsidRDefault="00DF52C1">
            <w:pPr>
              <w:jc w:val="right"/>
            </w:pPr>
            <w:r>
              <w:t>28,400</w:t>
            </w:r>
          </w:p>
        </w:tc>
      </w:tr>
      <w:tr w:rsidR="008769D1" w14:paraId="50F001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676DF8" w14:textId="77777777" w:rsidR="008769D1" w:rsidRDefault="00DF52C1">
            <w:pPr>
              <w:jc w:val="right"/>
            </w:pPr>
            <w:r>
              <w:lastRenderedPageBreak/>
              <w:t>14</w:t>
            </w:r>
          </w:p>
        </w:tc>
        <w:tc>
          <w:tcPr>
            <w:tcW w:w="0" w:type="auto"/>
          </w:tcPr>
          <w:p w14:paraId="4DF2B369" w14:textId="77777777" w:rsidR="008769D1" w:rsidRDefault="00DF52C1">
            <w:r>
              <w:t>External version assisting delivery</w:t>
            </w:r>
          </w:p>
        </w:tc>
        <w:tc>
          <w:tcPr>
            <w:tcW w:w="0" w:type="auto"/>
          </w:tcPr>
          <w:p w14:paraId="72D9A7B2" w14:textId="77777777" w:rsidR="008769D1" w:rsidRDefault="00DF52C1">
            <w:pPr>
              <w:jc w:val="right"/>
            </w:pPr>
            <w:r>
              <w:t>74,600</w:t>
            </w:r>
          </w:p>
        </w:tc>
        <w:tc>
          <w:tcPr>
            <w:tcW w:w="0" w:type="auto"/>
          </w:tcPr>
          <w:p w14:paraId="23034EBA" w14:textId="77777777" w:rsidR="008769D1" w:rsidRDefault="00DF52C1">
            <w:pPr>
              <w:jc w:val="right"/>
            </w:pPr>
            <w:r>
              <w:t>30,800</w:t>
            </w:r>
          </w:p>
        </w:tc>
      </w:tr>
      <w:tr w:rsidR="008769D1" w14:paraId="7D63ACFC" w14:textId="77777777">
        <w:tc>
          <w:tcPr>
            <w:tcW w:w="0" w:type="auto"/>
          </w:tcPr>
          <w:p w14:paraId="2269D964" w14:textId="77777777" w:rsidR="008769D1" w:rsidRDefault="00DF52C1">
            <w:pPr>
              <w:jc w:val="right"/>
            </w:pPr>
            <w:r>
              <w:t>15</w:t>
            </w:r>
          </w:p>
        </w:tc>
        <w:tc>
          <w:tcPr>
            <w:tcW w:w="0" w:type="auto"/>
          </w:tcPr>
          <w:p w14:paraId="51C59417" w14:textId="77777777" w:rsidR="008769D1" w:rsidRDefault="00DF52C1">
            <w:r>
              <w:t>Removal of implanted devices from bone, humerus</w:t>
            </w:r>
          </w:p>
        </w:tc>
        <w:tc>
          <w:tcPr>
            <w:tcW w:w="0" w:type="auto"/>
          </w:tcPr>
          <w:p w14:paraId="23CF0A21" w14:textId="77777777" w:rsidR="008769D1" w:rsidRDefault="00DF52C1">
            <w:pPr>
              <w:jc w:val="right"/>
            </w:pPr>
            <w:r>
              <w:t>65,400</w:t>
            </w:r>
          </w:p>
        </w:tc>
        <w:tc>
          <w:tcPr>
            <w:tcW w:w="0" w:type="auto"/>
          </w:tcPr>
          <w:p w14:paraId="58C44A4F" w14:textId="77777777" w:rsidR="008769D1" w:rsidRDefault="00DF52C1">
            <w:pPr>
              <w:jc w:val="right"/>
            </w:pPr>
            <w:r>
              <w:t>37,300</w:t>
            </w:r>
          </w:p>
        </w:tc>
      </w:tr>
      <w:tr w:rsidR="008769D1" w14:paraId="7C88F2D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F03C26" w14:textId="77777777" w:rsidR="008769D1" w:rsidRDefault="00DF52C1">
            <w:pPr>
              <w:jc w:val="right"/>
            </w:pPr>
            <w:r>
              <w:t>16</w:t>
            </w:r>
          </w:p>
        </w:tc>
        <w:tc>
          <w:tcPr>
            <w:tcW w:w="0" w:type="auto"/>
          </w:tcPr>
          <w:p w14:paraId="624080B4" w14:textId="77777777" w:rsidR="008769D1" w:rsidRDefault="00DF52C1">
            <w:r>
              <w:t>High forceps operation with episiotomy</w:t>
            </w:r>
          </w:p>
        </w:tc>
        <w:tc>
          <w:tcPr>
            <w:tcW w:w="0" w:type="auto"/>
          </w:tcPr>
          <w:p w14:paraId="5F965FD1" w14:textId="77777777" w:rsidR="008769D1" w:rsidRDefault="00DF52C1">
            <w:pPr>
              <w:jc w:val="right"/>
            </w:pPr>
            <w:r>
              <w:t>65,200</w:t>
            </w:r>
          </w:p>
        </w:tc>
        <w:tc>
          <w:tcPr>
            <w:tcW w:w="0" w:type="auto"/>
          </w:tcPr>
          <w:p w14:paraId="26E6BA61" w14:textId="77777777" w:rsidR="008769D1" w:rsidRDefault="00DF52C1">
            <w:pPr>
              <w:jc w:val="right"/>
            </w:pPr>
            <w:r>
              <w:t>32,500</w:t>
            </w:r>
          </w:p>
        </w:tc>
      </w:tr>
      <w:tr w:rsidR="008769D1" w14:paraId="67BDB153" w14:textId="77777777">
        <w:tc>
          <w:tcPr>
            <w:tcW w:w="0" w:type="auto"/>
          </w:tcPr>
          <w:p w14:paraId="2CD895D2" w14:textId="77777777" w:rsidR="008769D1" w:rsidRDefault="00DF52C1">
            <w:pPr>
              <w:jc w:val="right"/>
            </w:pPr>
            <w:r>
              <w:t>17</w:t>
            </w:r>
          </w:p>
        </w:tc>
        <w:tc>
          <w:tcPr>
            <w:tcW w:w="0" w:type="auto"/>
          </w:tcPr>
          <w:p w14:paraId="0BF854DC" w14:textId="77777777" w:rsidR="008769D1" w:rsidRDefault="00DF52C1">
            <w:r>
              <w:t>Electrical stimulation (unattended), to one or more areas for indication(s) other than wound care, as part of a therapy plan of care</w:t>
            </w:r>
          </w:p>
        </w:tc>
        <w:tc>
          <w:tcPr>
            <w:tcW w:w="0" w:type="auto"/>
          </w:tcPr>
          <w:p w14:paraId="50DC3EE8" w14:textId="77777777" w:rsidR="008769D1" w:rsidRDefault="00DF52C1">
            <w:pPr>
              <w:jc w:val="right"/>
            </w:pPr>
            <w:r>
              <w:t>60,400</w:t>
            </w:r>
          </w:p>
        </w:tc>
        <w:tc>
          <w:tcPr>
            <w:tcW w:w="0" w:type="auto"/>
          </w:tcPr>
          <w:p w14:paraId="2C6632F5" w14:textId="77777777" w:rsidR="008769D1" w:rsidRDefault="00DF52C1">
            <w:pPr>
              <w:jc w:val="right"/>
            </w:pPr>
            <w:r>
              <w:t>29,900</w:t>
            </w:r>
          </w:p>
        </w:tc>
      </w:tr>
      <w:tr w:rsidR="008769D1" w14:paraId="05DA31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48B290" w14:textId="77777777" w:rsidR="008769D1" w:rsidRDefault="00DF52C1">
            <w:pPr>
              <w:jc w:val="right"/>
            </w:pPr>
            <w:r>
              <w:t>18</w:t>
            </w:r>
          </w:p>
        </w:tc>
        <w:tc>
          <w:tcPr>
            <w:tcW w:w="0" w:type="auto"/>
          </w:tcPr>
          <w:p w14:paraId="46F7305A" w14:textId="77777777" w:rsidR="008769D1" w:rsidRDefault="00DF52C1">
            <w:r>
              <w:t>Other gastroenterostomy without gastrectomy</w:t>
            </w:r>
          </w:p>
        </w:tc>
        <w:tc>
          <w:tcPr>
            <w:tcW w:w="0" w:type="auto"/>
          </w:tcPr>
          <w:p w14:paraId="1406D838" w14:textId="77777777" w:rsidR="008769D1" w:rsidRDefault="00DF52C1">
            <w:pPr>
              <w:jc w:val="right"/>
            </w:pPr>
            <w:r>
              <w:t>56,700</w:t>
            </w:r>
          </w:p>
        </w:tc>
        <w:tc>
          <w:tcPr>
            <w:tcW w:w="0" w:type="auto"/>
          </w:tcPr>
          <w:p w14:paraId="65A1A8EB" w14:textId="77777777" w:rsidR="008769D1" w:rsidRDefault="00DF52C1">
            <w:pPr>
              <w:jc w:val="right"/>
            </w:pPr>
            <w:r>
              <w:t>33,300</w:t>
            </w:r>
          </w:p>
        </w:tc>
      </w:tr>
      <w:tr w:rsidR="008769D1" w14:paraId="7DB6277E" w14:textId="77777777">
        <w:tc>
          <w:tcPr>
            <w:tcW w:w="0" w:type="auto"/>
          </w:tcPr>
          <w:p w14:paraId="1EAF1422" w14:textId="77777777" w:rsidR="008769D1" w:rsidRDefault="00DF52C1">
            <w:pPr>
              <w:jc w:val="right"/>
            </w:pPr>
            <w:r>
              <w:t>19</w:t>
            </w:r>
          </w:p>
        </w:tc>
        <w:tc>
          <w:tcPr>
            <w:tcW w:w="0" w:type="auto"/>
          </w:tcPr>
          <w:p w14:paraId="3DA40EA1" w14:textId="77777777" w:rsidR="008769D1" w:rsidRDefault="00DF52C1">
            <w:r>
              <w:t xml:space="preserve">Application of external fixator </w:t>
            </w:r>
            <w:r>
              <w:t>device, humerus</w:t>
            </w:r>
          </w:p>
        </w:tc>
        <w:tc>
          <w:tcPr>
            <w:tcW w:w="0" w:type="auto"/>
          </w:tcPr>
          <w:p w14:paraId="59D20BC1" w14:textId="77777777" w:rsidR="008769D1" w:rsidRDefault="00DF52C1">
            <w:pPr>
              <w:jc w:val="right"/>
            </w:pPr>
            <w:r>
              <w:t>55,700</w:t>
            </w:r>
          </w:p>
        </w:tc>
        <w:tc>
          <w:tcPr>
            <w:tcW w:w="0" w:type="auto"/>
          </w:tcPr>
          <w:p w14:paraId="6A19E013" w14:textId="77777777" w:rsidR="008769D1" w:rsidRDefault="00DF52C1">
            <w:pPr>
              <w:jc w:val="right"/>
            </w:pPr>
            <w:r>
              <w:t>27,500</w:t>
            </w:r>
          </w:p>
        </w:tc>
      </w:tr>
      <w:tr w:rsidR="008769D1" w14:paraId="49CB4C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1610DF" w14:textId="77777777" w:rsidR="008769D1" w:rsidRDefault="00DF52C1">
            <w:pPr>
              <w:jc w:val="right"/>
            </w:pPr>
            <w:r>
              <w:t>20</w:t>
            </w:r>
          </w:p>
        </w:tc>
        <w:tc>
          <w:tcPr>
            <w:tcW w:w="0" w:type="auto"/>
          </w:tcPr>
          <w:p w14:paraId="79921DD7" w14:textId="77777777" w:rsidR="008769D1" w:rsidRDefault="00DF52C1">
            <w:r>
              <w:t>Limb shortening procedures, radius and ulna</w:t>
            </w:r>
          </w:p>
        </w:tc>
        <w:tc>
          <w:tcPr>
            <w:tcW w:w="0" w:type="auto"/>
          </w:tcPr>
          <w:p w14:paraId="758FB158" w14:textId="77777777" w:rsidR="008769D1" w:rsidRDefault="00DF52C1">
            <w:pPr>
              <w:jc w:val="right"/>
            </w:pPr>
            <w:r>
              <w:t>55,600</w:t>
            </w:r>
          </w:p>
        </w:tc>
        <w:tc>
          <w:tcPr>
            <w:tcW w:w="0" w:type="auto"/>
          </w:tcPr>
          <w:p w14:paraId="24938112" w14:textId="77777777" w:rsidR="008769D1" w:rsidRDefault="00DF52C1">
            <w:pPr>
              <w:jc w:val="right"/>
            </w:pPr>
            <w:r>
              <w:t>33,900</w:t>
            </w:r>
          </w:p>
        </w:tc>
      </w:tr>
      <w:tr w:rsidR="008769D1" w14:paraId="74674C7A" w14:textId="77777777">
        <w:tc>
          <w:tcPr>
            <w:tcW w:w="0" w:type="auto"/>
          </w:tcPr>
          <w:p w14:paraId="172FB29C" w14:textId="77777777" w:rsidR="008769D1" w:rsidRDefault="00DF52C1">
            <w:pPr>
              <w:jc w:val="right"/>
            </w:pPr>
            <w:r>
              <w:t>21</w:t>
            </w:r>
          </w:p>
        </w:tc>
        <w:tc>
          <w:tcPr>
            <w:tcW w:w="0" w:type="auto"/>
          </w:tcPr>
          <w:p w14:paraId="1BE3C1E6" w14:textId="77777777" w:rsidR="008769D1" w:rsidRDefault="00DF52C1">
            <w:r>
              <w:t>Temporary tracheostomy</w:t>
            </w:r>
          </w:p>
        </w:tc>
        <w:tc>
          <w:tcPr>
            <w:tcW w:w="0" w:type="auto"/>
          </w:tcPr>
          <w:p w14:paraId="0B924304" w14:textId="77777777" w:rsidR="008769D1" w:rsidRDefault="00DF52C1">
            <w:pPr>
              <w:jc w:val="right"/>
            </w:pPr>
            <w:r>
              <w:t>52,800</w:t>
            </w:r>
          </w:p>
        </w:tc>
        <w:tc>
          <w:tcPr>
            <w:tcW w:w="0" w:type="auto"/>
          </w:tcPr>
          <w:p w14:paraId="0521953F" w14:textId="77777777" w:rsidR="008769D1" w:rsidRDefault="00DF52C1">
            <w:pPr>
              <w:jc w:val="right"/>
            </w:pPr>
            <w:r>
              <w:t>32,400</w:t>
            </w:r>
          </w:p>
        </w:tc>
      </w:tr>
      <w:tr w:rsidR="008769D1" w14:paraId="1B5C9C6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EDE62C" w14:textId="77777777" w:rsidR="008769D1" w:rsidRDefault="00DF52C1">
            <w:pPr>
              <w:jc w:val="right"/>
            </w:pPr>
            <w:r>
              <w:t>22</w:t>
            </w:r>
          </w:p>
        </w:tc>
        <w:tc>
          <w:tcPr>
            <w:tcW w:w="0" w:type="auto"/>
          </w:tcPr>
          <w:p w14:paraId="76A3F794" w14:textId="77777777" w:rsidR="008769D1" w:rsidRDefault="00DF52C1">
            <w:r>
              <w:t>Bone graft, carpals and metacarpals</w:t>
            </w:r>
          </w:p>
        </w:tc>
        <w:tc>
          <w:tcPr>
            <w:tcW w:w="0" w:type="auto"/>
          </w:tcPr>
          <w:p w14:paraId="0B5DE18E" w14:textId="77777777" w:rsidR="008769D1" w:rsidRDefault="00DF52C1">
            <w:pPr>
              <w:jc w:val="right"/>
            </w:pPr>
            <w:r>
              <w:t>52,200</w:t>
            </w:r>
          </w:p>
        </w:tc>
        <w:tc>
          <w:tcPr>
            <w:tcW w:w="0" w:type="auto"/>
          </w:tcPr>
          <w:p w14:paraId="2BA2B092" w14:textId="77777777" w:rsidR="008769D1" w:rsidRDefault="00DF52C1">
            <w:pPr>
              <w:jc w:val="right"/>
            </w:pPr>
            <w:r>
              <w:t>31,200</w:t>
            </w:r>
          </w:p>
        </w:tc>
      </w:tr>
      <w:tr w:rsidR="008769D1" w14:paraId="707BD23B" w14:textId="77777777">
        <w:tc>
          <w:tcPr>
            <w:tcW w:w="0" w:type="auto"/>
          </w:tcPr>
          <w:p w14:paraId="4AE9845F" w14:textId="77777777" w:rsidR="008769D1" w:rsidRDefault="00DF52C1">
            <w:pPr>
              <w:jc w:val="right"/>
            </w:pPr>
            <w:r>
              <w:t>23</w:t>
            </w:r>
          </w:p>
        </w:tc>
        <w:tc>
          <w:tcPr>
            <w:tcW w:w="0" w:type="auto"/>
          </w:tcPr>
          <w:p w14:paraId="7B87FFA2" w14:textId="77777777" w:rsidR="008769D1" w:rsidRDefault="00DF52C1">
            <w:r>
              <w:t>Other and unspecified robotic assisted procedure</w:t>
            </w:r>
          </w:p>
        </w:tc>
        <w:tc>
          <w:tcPr>
            <w:tcW w:w="0" w:type="auto"/>
          </w:tcPr>
          <w:p w14:paraId="2B66E2DD" w14:textId="77777777" w:rsidR="008769D1" w:rsidRDefault="00DF52C1">
            <w:pPr>
              <w:jc w:val="right"/>
            </w:pPr>
            <w:r>
              <w:t>51,500</w:t>
            </w:r>
          </w:p>
        </w:tc>
        <w:tc>
          <w:tcPr>
            <w:tcW w:w="0" w:type="auto"/>
          </w:tcPr>
          <w:p w14:paraId="2519F940" w14:textId="77777777" w:rsidR="008769D1" w:rsidRDefault="00DF52C1">
            <w:pPr>
              <w:jc w:val="right"/>
            </w:pPr>
            <w:r>
              <w:t>16,100</w:t>
            </w:r>
          </w:p>
        </w:tc>
      </w:tr>
      <w:tr w:rsidR="008769D1" w14:paraId="491BEA4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93D144C" w14:textId="77777777" w:rsidR="008769D1" w:rsidRDefault="00DF52C1">
            <w:pPr>
              <w:jc w:val="right"/>
            </w:pPr>
            <w:r>
              <w:t>24</w:t>
            </w:r>
          </w:p>
        </w:tc>
        <w:tc>
          <w:tcPr>
            <w:tcW w:w="0" w:type="auto"/>
          </w:tcPr>
          <w:p w14:paraId="174092FC" w14:textId="77777777" w:rsidR="008769D1" w:rsidRDefault="00DF52C1">
            <w:r>
              <w:t>Other repair of urethra</w:t>
            </w:r>
          </w:p>
        </w:tc>
        <w:tc>
          <w:tcPr>
            <w:tcW w:w="0" w:type="auto"/>
          </w:tcPr>
          <w:p w14:paraId="23538C30" w14:textId="77777777" w:rsidR="008769D1" w:rsidRDefault="00DF52C1">
            <w:pPr>
              <w:jc w:val="right"/>
            </w:pPr>
            <w:r>
              <w:t>51,000</w:t>
            </w:r>
          </w:p>
        </w:tc>
        <w:tc>
          <w:tcPr>
            <w:tcW w:w="0" w:type="auto"/>
          </w:tcPr>
          <w:p w14:paraId="5735E195" w14:textId="77777777" w:rsidR="008769D1" w:rsidRDefault="00DF52C1">
            <w:pPr>
              <w:jc w:val="right"/>
            </w:pPr>
            <w:r>
              <w:t>23,900</w:t>
            </w:r>
          </w:p>
        </w:tc>
      </w:tr>
      <w:tr w:rsidR="008769D1" w14:paraId="2DBA4271" w14:textId="77777777">
        <w:tc>
          <w:tcPr>
            <w:tcW w:w="0" w:type="auto"/>
          </w:tcPr>
          <w:p w14:paraId="4EF81EEE" w14:textId="77777777" w:rsidR="008769D1" w:rsidRDefault="00DF52C1">
            <w:pPr>
              <w:jc w:val="right"/>
            </w:pPr>
            <w:r>
              <w:t>25</w:t>
            </w:r>
          </w:p>
        </w:tc>
        <w:tc>
          <w:tcPr>
            <w:tcW w:w="0" w:type="auto"/>
          </w:tcPr>
          <w:p w14:paraId="1FC76894" w14:textId="77777777" w:rsidR="008769D1" w:rsidRDefault="00DF52C1">
            <w:r>
              <w:t>Other diagnostic procedures on orbit and eyeball</w:t>
            </w:r>
          </w:p>
        </w:tc>
        <w:tc>
          <w:tcPr>
            <w:tcW w:w="0" w:type="auto"/>
          </w:tcPr>
          <w:p w14:paraId="4003C09F" w14:textId="77777777" w:rsidR="008769D1" w:rsidRDefault="00DF52C1">
            <w:pPr>
              <w:jc w:val="right"/>
            </w:pPr>
            <w:r>
              <w:t>46,800</w:t>
            </w:r>
          </w:p>
        </w:tc>
        <w:tc>
          <w:tcPr>
            <w:tcW w:w="0" w:type="auto"/>
          </w:tcPr>
          <w:p w14:paraId="6B0158D8" w14:textId="77777777" w:rsidR="008769D1" w:rsidRDefault="00DF52C1">
            <w:pPr>
              <w:jc w:val="right"/>
            </w:pPr>
            <w:r>
              <w:t>14,500</w:t>
            </w:r>
          </w:p>
        </w:tc>
      </w:tr>
    </w:tbl>
    <w:p w14:paraId="5D93B926" w14:textId="77777777" w:rsidR="008769D1" w:rsidRDefault="00DF52C1">
      <w:r>
        <w:t>Query executed in 22.10 secs</w:t>
      </w:r>
    </w:p>
    <w:p w14:paraId="0732C751" w14:textId="77777777" w:rsidR="008769D1" w:rsidRDefault="00DF52C1">
      <w:r>
        <w:t>Table 18. Top 25 of mapped devices. Counts are rounded up to the nearest hundred. Values with a record count &lt;</w:t>
      </w:r>
      <w:r>
        <w:t>=5 are omitted.</w:t>
      </w:r>
    </w:p>
    <w:tbl>
      <w:tblPr>
        <w:tblStyle w:val="EHDEN"/>
        <w:tblW w:w="0" w:type="auto"/>
        <w:tblLook w:val="0420" w:firstRow="1" w:lastRow="0" w:firstColumn="0" w:lastColumn="0" w:noHBand="0" w:noVBand="1"/>
      </w:tblPr>
      <w:tblGrid>
        <w:gridCol w:w="1279"/>
        <w:gridCol w:w="5398"/>
        <w:gridCol w:w="1189"/>
        <w:gridCol w:w="1206"/>
      </w:tblGrid>
      <w:tr w:rsidR="008769D1" w14:paraId="4D84BC6E"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4215201A" w14:textId="77777777" w:rsidR="008769D1" w:rsidRDefault="00DF52C1">
            <w:pPr>
              <w:jc w:val="right"/>
            </w:pPr>
            <w:r>
              <w:t>ROW_NUM</w:t>
            </w:r>
          </w:p>
        </w:tc>
        <w:tc>
          <w:tcPr>
            <w:tcW w:w="0" w:type="auto"/>
          </w:tcPr>
          <w:p w14:paraId="3F7D6FB2" w14:textId="77777777" w:rsidR="008769D1" w:rsidRDefault="00DF52C1">
            <w:r>
              <w:t>CONCEPT NAME</w:t>
            </w:r>
          </w:p>
        </w:tc>
        <w:tc>
          <w:tcPr>
            <w:tcW w:w="0" w:type="auto"/>
          </w:tcPr>
          <w:p w14:paraId="4A32C8DE" w14:textId="77777777" w:rsidR="008769D1" w:rsidRDefault="00DF52C1">
            <w:pPr>
              <w:jc w:val="right"/>
            </w:pPr>
            <w:r>
              <w:t>#RECORDS</w:t>
            </w:r>
          </w:p>
        </w:tc>
        <w:tc>
          <w:tcPr>
            <w:tcW w:w="0" w:type="auto"/>
          </w:tcPr>
          <w:p w14:paraId="1950D840" w14:textId="77777777" w:rsidR="008769D1" w:rsidRDefault="00DF52C1">
            <w:pPr>
              <w:jc w:val="right"/>
            </w:pPr>
            <w:r>
              <w:t>#SUBJECTS</w:t>
            </w:r>
          </w:p>
        </w:tc>
      </w:tr>
      <w:tr w:rsidR="008769D1" w14:paraId="616C28D2" w14:textId="77777777">
        <w:tc>
          <w:tcPr>
            <w:tcW w:w="0" w:type="auto"/>
          </w:tcPr>
          <w:p w14:paraId="783DB61A" w14:textId="77777777" w:rsidR="008769D1" w:rsidRDefault="00DF52C1">
            <w:pPr>
              <w:jc w:val="right"/>
            </w:pPr>
            <w:r>
              <w:t>1</w:t>
            </w:r>
          </w:p>
        </w:tc>
        <w:tc>
          <w:tcPr>
            <w:tcW w:w="0" w:type="auto"/>
          </w:tcPr>
          <w:p w14:paraId="72800418" w14:textId="77777777" w:rsidR="008769D1" w:rsidRDefault="00DF52C1">
            <w:r>
              <w:t>Syringe, with or without needle, each</w:t>
            </w:r>
          </w:p>
        </w:tc>
        <w:tc>
          <w:tcPr>
            <w:tcW w:w="0" w:type="auto"/>
          </w:tcPr>
          <w:p w14:paraId="342A0847" w14:textId="77777777" w:rsidR="008769D1" w:rsidRDefault="00DF52C1">
            <w:pPr>
              <w:jc w:val="right"/>
            </w:pPr>
            <w:r>
              <w:t>129,500</w:t>
            </w:r>
          </w:p>
        </w:tc>
        <w:tc>
          <w:tcPr>
            <w:tcW w:w="0" w:type="auto"/>
          </w:tcPr>
          <w:p w14:paraId="4B8C5380" w14:textId="77777777" w:rsidR="008769D1" w:rsidRDefault="00DF52C1">
            <w:pPr>
              <w:jc w:val="right"/>
            </w:pPr>
            <w:r>
              <w:t>2,600</w:t>
            </w:r>
          </w:p>
        </w:tc>
      </w:tr>
      <w:tr w:rsidR="008769D1" w14:paraId="2AA8EFB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66D988" w14:textId="77777777" w:rsidR="008769D1" w:rsidRDefault="00DF52C1">
            <w:pPr>
              <w:jc w:val="right"/>
            </w:pPr>
            <w:r>
              <w:t>2</w:t>
            </w:r>
          </w:p>
        </w:tc>
        <w:tc>
          <w:tcPr>
            <w:tcW w:w="0" w:type="auto"/>
          </w:tcPr>
          <w:p w14:paraId="3DB3F6B2" w14:textId="77777777" w:rsidR="008769D1" w:rsidRDefault="00DF52C1">
            <w:r>
              <w:t>Non-covered item or service</w:t>
            </w:r>
          </w:p>
        </w:tc>
        <w:tc>
          <w:tcPr>
            <w:tcW w:w="0" w:type="auto"/>
          </w:tcPr>
          <w:p w14:paraId="3C0BDEA9" w14:textId="77777777" w:rsidR="008769D1" w:rsidRDefault="00DF52C1">
            <w:pPr>
              <w:jc w:val="right"/>
            </w:pPr>
            <w:r>
              <w:t>15,400</w:t>
            </w:r>
          </w:p>
        </w:tc>
        <w:tc>
          <w:tcPr>
            <w:tcW w:w="0" w:type="auto"/>
          </w:tcPr>
          <w:p w14:paraId="2E69C4A0" w14:textId="77777777" w:rsidR="008769D1" w:rsidRDefault="00DF52C1">
            <w:pPr>
              <w:jc w:val="right"/>
            </w:pPr>
            <w:r>
              <w:t>12,500</w:t>
            </w:r>
          </w:p>
        </w:tc>
      </w:tr>
      <w:tr w:rsidR="008769D1" w14:paraId="7D270AFB" w14:textId="77777777">
        <w:tc>
          <w:tcPr>
            <w:tcW w:w="0" w:type="auto"/>
          </w:tcPr>
          <w:p w14:paraId="2E000A4E" w14:textId="77777777" w:rsidR="008769D1" w:rsidRDefault="00DF52C1">
            <w:pPr>
              <w:jc w:val="right"/>
            </w:pPr>
            <w:r>
              <w:t>3</w:t>
            </w:r>
          </w:p>
        </w:tc>
        <w:tc>
          <w:tcPr>
            <w:tcW w:w="0" w:type="auto"/>
          </w:tcPr>
          <w:p w14:paraId="5298243B" w14:textId="77777777" w:rsidR="008769D1" w:rsidRDefault="00DF52C1">
            <w:r>
              <w:t>Technetium tc-99m sestamibi, diagnostic, per study dose</w:t>
            </w:r>
          </w:p>
        </w:tc>
        <w:tc>
          <w:tcPr>
            <w:tcW w:w="0" w:type="auto"/>
          </w:tcPr>
          <w:p w14:paraId="31B2D9BB" w14:textId="77777777" w:rsidR="008769D1" w:rsidRDefault="00DF52C1">
            <w:pPr>
              <w:jc w:val="right"/>
            </w:pPr>
            <w:r>
              <w:t>7,100</w:t>
            </w:r>
          </w:p>
        </w:tc>
        <w:tc>
          <w:tcPr>
            <w:tcW w:w="0" w:type="auto"/>
          </w:tcPr>
          <w:p w14:paraId="35579CCC" w14:textId="77777777" w:rsidR="008769D1" w:rsidRDefault="00DF52C1">
            <w:pPr>
              <w:jc w:val="right"/>
            </w:pPr>
            <w:r>
              <w:t>6,000</w:t>
            </w:r>
          </w:p>
        </w:tc>
      </w:tr>
      <w:tr w:rsidR="008769D1" w14:paraId="007EAE5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DD4D52" w14:textId="77777777" w:rsidR="008769D1" w:rsidRDefault="00DF52C1">
            <w:pPr>
              <w:jc w:val="right"/>
            </w:pPr>
            <w:r>
              <w:t>4</w:t>
            </w:r>
          </w:p>
        </w:tc>
        <w:tc>
          <w:tcPr>
            <w:tcW w:w="0" w:type="auto"/>
          </w:tcPr>
          <w:p w14:paraId="0DEC32A9" w14:textId="77777777" w:rsidR="008769D1" w:rsidRDefault="00DF52C1">
            <w:r>
              <w:t xml:space="preserve">Technetium tc-99m </w:t>
            </w:r>
            <w:r>
              <w:t>tetrofosmin, diagnostic, per study dose</w:t>
            </w:r>
          </w:p>
        </w:tc>
        <w:tc>
          <w:tcPr>
            <w:tcW w:w="0" w:type="auto"/>
          </w:tcPr>
          <w:p w14:paraId="39603824" w14:textId="77777777" w:rsidR="008769D1" w:rsidRDefault="00DF52C1">
            <w:pPr>
              <w:jc w:val="right"/>
            </w:pPr>
            <w:r>
              <w:t>5,400</w:t>
            </w:r>
          </w:p>
        </w:tc>
        <w:tc>
          <w:tcPr>
            <w:tcW w:w="0" w:type="auto"/>
          </w:tcPr>
          <w:p w14:paraId="3B568024" w14:textId="77777777" w:rsidR="008769D1" w:rsidRDefault="00DF52C1">
            <w:pPr>
              <w:jc w:val="right"/>
            </w:pPr>
            <w:r>
              <w:t>4,700</w:t>
            </w:r>
          </w:p>
        </w:tc>
      </w:tr>
      <w:tr w:rsidR="008769D1" w14:paraId="7492046B" w14:textId="77777777">
        <w:tc>
          <w:tcPr>
            <w:tcW w:w="0" w:type="auto"/>
          </w:tcPr>
          <w:p w14:paraId="16F3CBA0" w14:textId="77777777" w:rsidR="008769D1" w:rsidRDefault="00DF52C1">
            <w:pPr>
              <w:jc w:val="right"/>
            </w:pPr>
            <w:r>
              <w:t>5</w:t>
            </w:r>
          </w:p>
        </w:tc>
        <w:tc>
          <w:tcPr>
            <w:tcW w:w="0" w:type="auto"/>
          </w:tcPr>
          <w:p w14:paraId="21D7888D" w14:textId="77777777" w:rsidR="008769D1" w:rsidRDefault="00DF52C1">
            <w:r>
              <w:t>Injection, gadolinium-based magnetic resonance contrast agent, not otherwise specified (nos), per ml</w:t>
            </w:r>
          </w:p>
        </w:tc>
        <w:tc>
          <w:tcPr>
            <w:tcW w:w="0" w:type="auto"/>
          </w:tcPr>
          <w:p w14:paraId="649E5CE1" w14:textId="77777777" w:rsidR="008769D1" w:rsidRDefault="00DF52C1">
            <w:pPr>
              <w:jc w:val="right"/>
            </w:pPr>
            <w:r>
              <w:t>5,300</w:t>
            </w:r>
          </w:p>
        </w:tc>
        <w:tc>
          <w:tcPr>
            <w:tcW w:w="0" w:type="auto"/>
          </w:tcPr>
          <w:p w14:paraId="2A5E0928" w14:textId="77777777" w:rsidR="008769D1" w:rsidRDefault="00DF52C1">
            <w:pPr>
              <w:jc w:val="right"/>
            </w:pPr>
            <w:r>
              <w:t>4,700</w:t>
            </w:r>
          </w:p>
        </w:tc>
      </w:tr>
      <w:tr w:rsidR="008769D1" w14:paraId="020C32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0C06240" w14:textId="77777777" w:rsidR="008769D1" w:rsidRDefault="00DF52C1">
            <w:pPr>
              <w:jc w:val="right"/>
            </w:pPr>
            <w:r>
              <w:t>6</w:t>
            </w:r>
          </w:p>
        </w:tc>
        <w:tc>
          <w:tcPr>
            <w:tcW w:w="0" w:type="auto"/>
          </w:tcPr>
          <w:p w14:paraId="0F8601F3" w14:textId="77777777" w:rsidR="008769D1" w:rsidRDefault="00DF52C1">
            <w:r>
              <w:t>Miscellaneous dialysis supplies, not otherwise specified</w:t>
            </w:r>
          </w:p>
        </w:tc>
        <w:tc>
          <w:tcPr>
            <w:tcW w:w="0" w:type="auto"/>
          </w:tcPr>
          <w:p w14:paraId="230592CF" w14:textId="77777777" w:rsidR="008769D1" w:rsidRDefault="00DF52C1">
            <w:pPr>
              <w:jc w:val="right"/>
            </w:pPr>
            <w:r>
              <w:t>5,300</w:t>
            </w:r>
          </w:p>
        </w:tc>
        <w:tc>
          <w:tcPr>
            <w:tcW w:w="0" w:type="auto"/>
          </w:tcPr>
          <w:p w14:paraId="27DDC646" w14:textId="77777777" w:rsidR="008769D1" w:rsidRDefault="00DF52C1">
            <w:pPr>
              <w:jc w:val="right"/>
            </w:pPr>
            <w:r>
              <w:t>1,300</w:t>
            </w:r>
          </w:p>
        </w:tc>
      </w:tr>
      <w:tr w:rsidR="008769D1" w14:paraId="10DD9EFE" w14:textId="77777777">
        <w:tc>
          <w:tcPr>
            <w:tcW w:w="0" w:type="auto"/>
          </w:tcPr>
          <w:p w14:paraId="28F2FA76" w14:textId="77777777" w:rsidR="008769D1" w:rsidRDefault="00DF52C1">
            <w:pPr>
              <w:jc w:val="right"/>
            </w:pPr>
            <w:r>
              <w:t>7</w:t>
            </w:r>
          </w:p>
        </w:tc>
        <w:tc>
          <w:tcPr>
            <w:tcW w:w="0" w:type="auto"/>
          </w:tcPr>
          <w:p w14:paraId="0C7F3AB8" w14:textId="77777777" w:rsidR="008769D1" w:rsidRDefault="00DF52C1">
            <w:r>
              <w:t xml:space="preserve">Guide </w:t>
            </w:r>
            <w:r>
              <w:t>wire</w:t>
            </w:r>
          </w:p>
        </w:tc>
        <w:tc>
          <w:tcPr>
            <w:tcW w:w="0" w:type="auto"/>
          </w:tcPr>
          <w:p w14:paraId="07FC51A8" w14:textId="77777777" w:rsidR="008769D1" w:rsidRDefault="00DF52C1">
            <w:pPr>
              <w:jc w:val="right"/>
            </w:pPr>
            <w:r>
              <w:t>4,300</w:t>
            </w:r>
          </w:p>
        </w:tc>
        <w:tc>
          <w:tcPr>
            <w:tcW w:w="0" w:type="auto"/>
          </w:tcPr>
          <w:p w14:paraId="75D53EF8" w14:textId="77777777" w:rsidR="008769D1" w:rsidRDefault="00DF52C1">
            <w:pPr>
              <w:jc w:val="right"/>
            </w:pPr>
            <w:r>
              <w:t>4,000</w:t>
            </w:r>
          </w:p>
        </w:tc>
      </w:tr>
      <w:tr w:rsidR="008769D1" w14:paraId="13719BF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292328" w14:textId="77777777" w:rsidR="008769D1" w:rsidRDefault="00DF52C1">
            <w:pPr>
              <w:jc w:val="right"/>
            </w:pPr>
            <w:r>
              <w:t>8</w:t>
            </w:r>
          </w:p>
        </w:tc>
        <w:tc>
          <w:tcPr>
            <w:tcW w:w="0" w:type="auto"/>
          </w:tcPr>
          <w:p w14:paraId="423687CD" w14:textId="77777777" w:rsidR="008769D1" w:rsidRDefault="00DF52C1">
            <w:r>
              <w:t>Fluorodeoxyglucose f-18 fdg, diagnostic, per study dose, up to 45 millicuries</w:t>
            </w:r>
          </w:p>
        </w:tc>
        <w:tc>
          <w:tcPr>
            <w:tcW w:w="0" w:type="auto"/>
          </w:tcPr>
          <w:p w14:paraId="4104AE3F" w14:textId="77777777" w:rsidR="008769D1" w:rsidRDefault="00DF52C1">
            <w:pPr>
              <w:jc w:val="right"/>
            </w:pPr>
            <w:r>
              <w:t>2,700</w:t>
            </w:r>
          </w:p>
        </w:tc>
        <w:tc>
          <w:tcPr>
            <w:tcW w:w="0" w:type="auto"/>
          </w:tcPr>
          <w:p w14:paraId="6B9D7A81" w14:textId="77777777" w:rsidR="008769D1" w:rsidRDefault="00DF52C1">
            <w:pPr>
              <w:jc w:val="right"/>
            </w:pPr>
            <w:r>
              <w:t>2,400</w:t>
            </w:r>
          </w:p>
        </w:tc>
      </w:tr>
      <w:tr w:rsidR="008769D1" w14:paraId="5E5444F5" w14:textId="77777777">
        <w:tc>
          <w:tcPr>
            <w:tcW w:w="0" w:type="auto"/>
          </w:tcPr>
          <w:p w14:paraId="08799C11" w14:textId="77777777" w:rsidR="008769D1" w:rsidRDefault="00DF52C1">
            <w:pPr>
              <w:jc w:val="right"/>
            </w:pPr>
            <w:r>
              <w:t>9</w:t>
            </w:r>
          </w:p>
        </w:tc>
        <w:tc>
          <w:tcPr>
            <w:tcW w:w="0" w:type="auto"/>
          </w:tcPr>
          <w:p w14:paraId="3C64EE46" w14:textId="77777777" w:rsidR="008769D1" w:rsidRDefault="00DF52C1">
            <w:r>
              <w:t>Thallium tl-201 thallous chloride, diagnostic, per millicurie</w:t>
            </w:r>
          </w:p>
        </w:tc>
        <w:tc>
          <w:tcPr>
            <w:tcW w:w="0" w:type="auto"/>
          </w:tcPr>
          <w:p w14:paraId="0715D2D1" w14:textId="77777777" w:rsidR="008769D1" w:rsidRDefault="00DF52C1">
            <w:pPr>
              <w:jc w:val="right"/>
            </w:pPr>
            <w:r>
              <w:t>2,700</w:t>
            </w:r>
          </w:p>
        </w:tc>
        <w:tc>
          <w:tcPr>
            <w:tcW w:w="0" w:type="auto"/>
          </w:tcPr>
          <w:p w14:paraId="6B45582A" w14:textId="77777777" w:rsidR="008769D1" w:rsidRDefault="00DF52C1">
            <w:pPr>
              <w:jc w:val="right"/>
            </w:pPr>
            <w:r>
              <w:t>2,500</w:t>
            </w:r>
          </w:p>
        </w:tc>
      </w:tr>
      <w:tr w:rsidR="008769D1" w14:paraId="11BB22B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1E65507" w14:textId="77777777" w:rsidR="008769D1" w:rsidRDefault="00DF52C1">
            <w:pPr>
              <w:jc w:val="right"/>
            </w:pPr>
            <w:r>
              <w:t>10</w:t>
            </w:r>
          </w:p>
        </w:tc>
        <w:tc>
          <w:tcPr>
            <w:tcW w:w="0" w:type="auto"/>
          </w:tcPr>
          <w:p w14:paraId="5C58C834" w14:textId="77777777" w:rsidR="008769D1" w:rsidRDefault="00DF52C1">
            <w:r>
              <w:t xml:space="preserve">Introducer/sheath, other than guiding, other than </w:t>
            </w:r>
            <w:r>
              <w:t>intracardiac electrophysiological, non-laser</w:t>
            </w:r>
          </w:p>
        </w:tc>
        <w:tc>
          <w:tcPr>
            <w:tcW w:w="0" w:type="auto"/>
          </w:tcPr>
          <w:p w14:paraId="55056ADA" w14:textId="77777777" w:rsidR="008769D1" w:rsidRDefault="00DF52C1">
            <w:pPr>
              <w:jc w:val="right"/>
            </w:pPr>
            <w:r>
              <w:t>2,500</w:t>
            </w:r>
          </w:p>
        </w:tc>
        <w:tc>
          <w:tcPr>
            <w:tcW w:w="0" w:type="auto"/>
          </w:tcPr>
          <w:p w14:paraId="4BE0FF9E" w14:textId="77777777" w:rsidR="008769D1" w:rsidRDefault="00DF52C1">
            <w:pPr>
              <w:jc w:val="right"/>
            </w:pPr>
            <w:r>
              <w:t>2,400</w:t>
            </w:r>
          </w:p>
        </w:tc>
      </w:tr>
      <w:tr w:rsidR="008769D1" w14:paraId="252AB8D6" w14:textId="77777777">
        <w:tc>
          <w:tcPr>
            <w:tcW w:w="0" w:type="auto"/>
          </w:tcPr>
          <w:p w14:paraId="5330C4C4" w14:textId="77777777" w:rsidR="008769D1" w:rsidRDefault="00DF52C1">
            <w:pPr>
              <w:jc w:val="right"/>
            </w:pPr>
            <w:r>
              <w:t>11</w:t>
            </w:r>
          </w:p>
        </w:tc>
        <w:tc>
          <w:tcPr>
            <w:tcW w:w="0" w:type="auto"/>
          </w:tcPr>
          <w:p w14:paraId="10F962B5" w14:textId="77777777" w:rsidR="008769D1" w:rsidRDefault="00DF52C1">
            <w:r>
              <w:t>Surgical trays</w:t>
            </w:r>
          </w:p>
        </w:tc>
        <w:tc>
          <w:tcPr>
            <w:tcW w:w="0" w:type="auto"/>
          </w:tcPr>
          <w:p w14:paraId="4A4C6284" w14:textId="77777777" w:rsidR="008769D1" w:rsidRDefault="00DF52C1">
            <w:pPr>
              <w:jc w:val="right"/>
            </w:pPr>
            <w:r>
              <w:t>2,400</w:t>
            </w:r>
          </w:p>
        </w:tc>
        <w:tc>
          <w:tcPr>
            <w:tcW w:w="0" w:type="auto"/>
          </w:tcPr>
          <w:p w14:paraId="6F6C3499" w14:textId="77777777" w:rsidR="008769D1" w:rsidRDefault="00DF52C1">
            <w:pPr>
              <w:jc w:val="right"/>
            </w:pPr>
            <w:r>
              <w:t>2,300</w:t>
            </w:r>
          </w:p>
        </w:tc>
      </w:tr>
      <w:tr w:rsidR="008769D1" w14:paraId="147742E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01A8E7" w14:textId="77777777" w:rsidR="008769D1" w:rsidRDefault="00DF52C1">
            <w:pPr>
              <w:jc w:val="right"/>
            </w:pPr>
            <w:r>
              <w:t>12</w:t>
            </w:r>
          </w:p>
        </w:tc>
        <w:tc>
          <w:tcPr>
            <w:tcW w:w="0" w:type="auto"/>
          </w:tcPr>
          <w:p w14:paraId="21B9AAD8" w14:textId="77777777" w:rsidR="008769D1" w:rsidRDefault="00DF52C1">
            <w:r>
              <w:t>Technetium tc-99m medronate, diagnostic, per study dose, up to 30 millicuries</w:t>
            </w:r>
          </w:p>
        </w:tc>
        <w:tc>
          <w:tcPr>
            <w:tcW w:w="0" w:type="auto"/>
          </w:tcPr>
          <w:p w14:paraId="6ADBDCEF" w14:textId="77777777" w:rsidR="008769D1" w:rsidRDefault="00DF52C1">
            <w:pPr>
              <w:jc w:val="right"/>
            </w:pPr>
            <w:r>
              <w:t>2,000</w:t>
            </w:r>
          </w:p>
        </w:tc>
        <w:tc>
          <w:tcPr>
            <w:tcW w:w="0" w:type="auto"/>
          </w:tcPr>
          <w:p w14:paraId="0FB7AD12" w14:textId="77777777" w:rsidR="008769D1" w:rsidRDefault="00DF52C1">
            <w:pPr>
              <w:jc w:val="right"/>
            </w:pPr>
            <w:r>
              <w:t>1,700</w:t>
            </w:r>
          </w:p>
        </w:tc>
      </w:tr>
      <w:tr w:rsidR="008769D1" w14:paraId="6F85D2D7" w14:textId="77777777">
        <w:tc>
          <w:tcPr>
            <w:tcW w:w="0" w:type="auto"/>
          </w:tcPr>
          <w:p w14:paraId="3E4EC767" w14:textId="77777777" w:rsidR="008769D1" w:rsidRDefault="00DF52C1">
            <w:pPr>
              <w:jc w:val="right"/>
            </w:pPr>
            <w:r>
              <w:t>13</w:t>
            </w:r>
          </w:p>
        </w:tc>
        <w:tc>
          <w:tcPr>
            <w:tcW w:w="0" w:type="auto"/>
          </w:tcPr>
          <w:p w14:paraId="6F447D54" w14:textId="77777777" w:rsidR="008769D1" w:rsidRDefault="00DF52C1">
            <w:r>
              <w:t>Catheter, guiding (may include infusion/perfusion capability)</w:t>
            </w:r>
          </w:p>
        </w:tc>
        <w:tc>
          <w:tcPr>
            <w:tcW w:w="0" w:type="auto"/>
          </w:tcPr>
          <w:p w14:paraId="3188E139" w14:textId="77777777" w:rsidR="008769D1" w:rsidRDefault="00DF52C1">
            <w:pPr>
              <w:jc w:val="right"/>
            </w:pPr>
            <w:r>
              <w:t>1,700</w:t>
            </w:r>
          </w:p>
        </w:tc>
        <w:tc>
          <w:tcPr>
            <w:tcW w:w="0" w:type="auto"/>
          </w:tcPr>
          <w:p w14:paraId="6B351C26" w14:textId="77777777" w:rsidR="008769D1" w:rsidRDefault="00DF52C1">
            <w:pPr>
              <w:jc w:val="right"/>
            </w:pPr>
            <w:r>
              <w:t>1,</w:t>
            </w:r>
            <w:r>
              <w:t>600</w:t>
            </w:r>
          </w:p>
        </w:tc>
      </w:tr>
      <w:tr w:rsidR="008769D1" w14:paraId="2DFF6CA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BF677D1" w14:textId="77777777" w:rsidR="008769D1" w:rsidRDefault="00DF52C1">
            <w:pPr>
              <w:jc w:val="right"/>
            </w:pPr>
            <w:r>
              <w:t>14</w:t>
            </w:r>
          </w:p>
        </w:tc>
        <w:tc>
          <w:tcPr>
            <w:tcW w:w="0" w:type="auto"/>
          </w:tcPr>
          <w:p w14:paraId="395F748D" w14:textId="77777777" w:rsidR="008769D1" w:rsidRDefault="00DF52C1">
            <w:r>
              <w:t>Catheter, transluminal angioplasty, non-laser (may include guidance, infusion/perfusion capability)</w:t>
            </w:r>
          </w:p>
        </w:tc>
        <w:tc>
          <w:tcPr>
            <w:tcW w:w="0" w:type="auto"/>
          </w:tcPr>
          <w:p w14:paraId="1E072728" w14:textId="77777777" w:rsidR="008769D1" w:rsidRDefault="00DF52C1">
            <w:pPr>
              <w:jc w:val="right"/>
            </w:pPr>
            <w:r>
              <w:t>1,600</w:t>
            </w:r>
          </w:p>
        </w:tc>
        <w:tc>
          <w:tcPr>
            <w:tcW w:w="0" w:type="auto"/>
          </w:tcPr>
          <w:p w14:paraId="1375EC85" w14:textId="77777777" w:rsidR="008769D1" w:rsidRDefault="00DF52C1">
            <w:pPr>
              <w:jc w:val="right"/>
            </w:pPr>
            <w:r>
              <w:t>1,600</w:t>
            </w:r>
          </w:p>
        </w:tc>
      </w:tr>
      <w:tr w:rsidR="008769D1" w14:paraId="45B89D6A" w14:textId="77777777">
        <w:tc>
          <w:tcPr>
            <w:tcW w:w="0" w:type="auto"/>
          </w:tcPr>
          <w:p w14:paraId="3AF72CD0" w14:textId="77777777" w:rsidR="008769D1" w:rsidRDefault="00DF52C1">
            <w:pPr>
              <w:jc w:val="right"/>
            </w:pPr>
            <w:r>
              <w:t>15</w:t>
            </w:r>
          </w:p>
        </w:tc>
        <w:tc>
          <w:tcPr>
            <w:tcW w:w="0" w:type="auto"/>
          </w:tcPr>
          <w:p w14:paraId="377EF69D" w14:textId="77777777" w:rsidR="008769D1" w:rsidRDefault="00DF52C1">
            <w:r>
              <w:t>Closure device, vascular (implantable/insertable)</w:t>
            </w:r>
          </w:p>
        </w:tc>
        <w:tc>
          <w:tcPr>
            <w:tcW w:w="0" w:type="auto"/>
          </w:tcPr>
          <w:p w14:paraId="1CC7B0B7" w14:textId="77777777" w:rsidR="008769D1" w:rsidRDefault="00DF52C1">
            <w:pPr>
              <w:jc w:val="right"/>
            </w:pPr>
            <w:r>
              <w:t>1,400</w:t>
            </w:r>
          </w:p>
        </w:tc>
        <w:tc>
          <w:tcPr>
            <w:tcW w:w="0" w:type="auto"/>
          </w:tcPr>
          <w:p w14:paraId="33D3217E" w14:textId="77777777" w:rsidR="008769D1" w:rsidRDefault="00DF52C1">
            <w:pPr>
              <w:jc w:val="right"/>
            </w:pPr>
            <w:r>
              <w:t>1,400</w:t>
            </w:r>
          </w:p>
        </w:tc>
      </w:tr>
      <w:tr w:rsidR="008769D1" w14:paraId="3FA74B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7BBFA7" w14:textId="77777777" w:rsidR="008769D1" w:rsidRDefault="00DF52C1">
            <w:pPr>
              <w:jc w:val="right"/>
            </w:pPr>
            <w:r>
              <w:t>16</w:t>
            </w:r>
          </w:p>
        </w:tc>
        <w:tc>
          <w:tcPr>
            <w:tcW w:w="0" w:type="auto"/>
          </w:tcPr>
          <w:p w14:paraId="647442D5" w14:textId="77777777" w:rsidR="008769D1" w:rsidRDefault="00DF52C1">
            <w:r>
              <w:t xml:space="preserve">Catheter, infusion, inserted peripherally, centrally or </w:t>
            </w:r>
            <w:r>
              <w:t>midline (other than hemodialysis)</w:t>
            </w:r>
          </w:p>
        </w:tc>
        <w:tc>
          <w:tcPr>
            <w:tcW w:w="0" w:type="auto"/>
          </w:tcPr>
          <w:p w14:paraId="5B34C510" w14:textId="77777777" w:rsidR="008769D1" w:rsidRDefault="00DF52C1">
            <w:pPr>
              <w:jc w:val="right"/>
            </w:pPr>
            <w:r>
              <w:t>900</w:t>
            </w:r>
          </w:p>
        </w:tc>
        <w:tc>
          <w:tcPr>
            <w:tcW w:w="0" w:type="auto"/>
          </w:tcPr>
          <w:p w14:paraId="1278CEEE" w14:textId="77777777" w:rsidR="008769D1" w:rsidRDefault="00DF52C1">
            <w:pPr>
              <w:jc w:val="right"/>
            </w:pPr>
            <w:r>
              <w:t>900</w:t>
            </w:r>
          </w:p>
        </w:tc>
      </w:tr>
      <w:tr w:rsidR="008769D1" w14:paraId="0F0CD501" w14:textId="77777777">
        <w:tc>
          <w:tcPr>
            <w:tcW w:w="0" w:type="auto"/>
          </w:tcPr>
          <w:p w14:paraId="10012783" w14:textId="77777777" w:rsidR="008769D1" w:rsidRDefault="00DF52C1">
            <w:pPr>
              <w:jc w:val="right"/>
            </w:pPr>
            <w:r>
              <w:t>17</w:t>
            </w:r>
          </w:p>
        </w:tc>
        <w:tc>
          <w:tcPr>
            <w:tcW w:w="0" w:type="auto"/>
          </w:tcPr>
          <w:p w14:paraId="17559233" w14:textId="77777777" w:rsidR="008769D1" w:rsidRDefault="00DF52C1">
            <w:r>
              <w:t>Gauze, non-impregnated, sterile, pad size 16 sq. in. or less, without adhesive border, each dressing</w:t>
            </w:r>
          </w:p>
        </w:tc>
        <w:tc>
          <w:tcPr>
            <w:tcW w:w="0" w:type="auto"/>
          </w:tcPr>
          <w:p w14:paraId="48D67E8D" w14:textId="77777777" w:rsidR="008769D1" w:rsidRDefault="00DF52C1">
            <w:pPr>
              <w:jc w:val="right"/>
            </w:pPr>
            <w:r>
              <w:t>800</w:t>
            </w:r>
          </w:p>
        </w:tc>
        <w:tc>
          <w:tcPr>
            <w:tcW w:w="0" w:type="auto"/>
          </w:tcPr>
          <w:p w14:paraId="67C1C0C3" w14:textId="77777777" w:rsidR="008769D1" w:rsidRDefault="00DF52C1">
            <w:pPr>
              <w:jc w:val="right"/>
            </w:pPr>
            <w:r>
              <w:t>600</w:t>
            </w:r>
          </w:p>
        </w:tc>
      </w:tr>
      <w:tr w:rsidR="008769D1" w14:paraId="5B98E2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544ADF" w14:textId="77777777" w:rsidR="008769D1" w:rsidRDefault="00DF52C1">
            <w:pPr>
              <w:jc w:val="right"/>
            </w:pPr>
            <w:r>
              <w:t>18</w:t>
            </w:r>
          </w:p>
        </w:tc>
        <w:tc>
          <w:tcPr>
            <w:tcW w:w="0" w:type="auto"/>
          </w:tcPr>
          <w:p w14:paraId="0EC9401B" w14:textId="77777777" w:rsidR="008769D1" w:rsidRDefault="00DF52C1">
            <w:r>
              <w:t>Posterior chamber intraocular lens</w:t>
            </w:r>
          </w:p>
        </w:tc>
        <w:tc>
          <w:tcPr>
            <w:tcW w:w="0" w:type="auto"/>
          </w:tcPr>
          <w:p w14:paraId="59ACFF48" w14:textId="77777777" w:rsidR="008769D1" w:rsidRDefault="00DF52C1">
            <w:pPr>
              <w:jc w:val="right"/>
            </w:pPr>
            <w:r>
              <w:t>800</w:t>
            </w:r>
          </w:p>
        </w:tc>
        <w:tc>
          <w:tcPr>
            <w:tcW w:w="0" w:type="auto"/>
          </w:tcPr>
          <w:p w14:paraId="5CCA6531" w14:textId="77777777" w:rsidR="008769D1" w:rsidRDefault="00DF52C1">
            <w:pPr>
              <w:jc w:val="right"/>
            </w:pPr>
            <w:r>
              <w:t>800</w:t>
            </w:r>
          </w:p>
        </w:tc>
      </w:tr>
      <w:tr w:rsidR="008769D1" w14:paraId="6D68A577" w14:textId="77777777">
        <w:tc>
          <w:tcPr>
            <w:tcW w:w="0" w:type="auto"/>
          </w:tcPr>
          <w:p w14:paraId="132A4007" w14:textId="77777777" w:rsidR="008769D1" w:rsidRDefault="00DF52C1">
            <w:pPr>
              <w:jc w:val="right"/>
            </w:pPr>
            <w:r>
              <w:t>19</w:t>
            </w:r>
          </w:p>
        </w:tc>
        <w:tc>
          <w:tcPr>
            <w:tcW w:w="0" w:type="auto"/>
          </w:tcPr>
          <w:p w14:paraId="56E7184B" w14:textId="77777777" w:rsidR="008769D1" w:rsidRDefault="00DF52C1">
            <w:r>
              <w:t>Lens, intraocular (new technology)</w:t>
            </w:r>
          </w:p>
        </w:tc>
        <w:tc>
          <w:tcPr>
            <w:tcW w:w="0" w:type="auto"/>
          </w:tcPr>
          <w:p w14:paraId="7A9BE795" w14:textId="77777777" w:rsidR="008769D1" w:rsidRDefault="00DF52C1">
            <w:pPr>
              <w:jc w:val="right"/>
            </w:pPr>
            <w:r>
              <w:t>700</w:t>
            </w:r>
          </w:p>
        </w:tc>
        <w:tc>
          <w:tcPr>
            <w:tcW w:w="0" w:type="auto"/>
          </w:tcPr>
          <w:p w14:paraId="4A104660" w14:textId="77777777" w:rsidR="008769D1" w:rsidRDefault="00DF52C1">
            <w:pPr>
              <w:jc w:val="right"/>
            </w:pPr>
            <w:r>
              <w:t>700</w:t>
            </w:r>
          </w:p>
        </w:tc>
      </w:tr>
      <w:tr w:rsidR="008769D1" w14:paraId="380C18F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A0C934" w14:textId="77777777" w:rsidR="008769D1" w:rsidRDefault="00DF52C1">
            <w:pPr>
              <w:jc w:val="right"/>
            </w:pPr>
            <w:r>
              <w:t>20</w:t>
            </w:r>
          </w:p>
        </w:tc>
        <w:tc>
          <w:tcPr>
            <w:tcW w:w="0" w:type="auto"/>
          </w:tcPr>
          <w:p w14:paraId="4D53BD36" w14:textId="77777777" w:rsidR="008769D1" w:rsidRDefault="00DF52C1">
            <w:r>
              <w:t>Gauze, non-impregnated, non-sterile, pad size 16 sq. in. or less, without adhesive border, each dressing</w:t>
            </w:r>
          </w:p>
        </w:tc>
        <w:tc>
          <w:tcPr>
            <w:tcW w:w="0" w:type="auto"/>
          </w:tcPr>
          <w:p w14:paraId="208E9AFC" w14:textId="77777777" w:rsidR="008769D1" w:rsidRDefault="00DF52C1">
            <w:pPr>
              <w:jc w:val="right"/>
            </w:pPr>
            <w:r>
              <w:t>600</w:t>
            </w:r>
          </w:p>
        </w:tc>
        <w:tc>
          <w:tcPr>
            <w:tcW w:w="0" w:type="auto"/>
          </w:tcPr>
          <w:p w14:paraId="19DC6B46" w14:textId="77777777" w:rsidR="008769D1" w:rsidRDefault="00DF52C1">
            <w:pPr>
              <w:jc w:val="right"/>
            </w:pPr>
            <w:r>
              <w:t>300</w:t>
            </w:r>
          </w:p>
        </w:tc>
      </w:tr>
      <w:tr w:rsidR="008769D1" w14:paraId="0C3AAE78" w14:textId="77777777">
        <w:tc>
          <w:tcPr>
            <w:tcW w:w="0" w:type="auto"/>
          </w:tcPr>
          <w:p w14:paraId="4326D94E" w14:textId="77777777" w:rsidR="008769D1" w:rsidRDefault="00DF52C1">
            <w:pPr>
              <w:jc w:val="right"/>
            </w:pPr>
            <w:r>
              <w:t>21</w:t>
            </w:r>
          </w:p>
        </w:tc>
        <w:tc>
          <w:tcPr>
            <w:tcW w:w="0" w:type="auto"/>
          </w:tcPr>
          <w:p w14:paraId="446B5ECD" w14:textId="77777777" w:rsidR="008769D1" w:rsidRDefault="00DF52C1">
            <w:r>
              <w:t>Mesh (implantable)</w:t>
            </w:r>
          </w:p>
        </w:tc>
        <w:tc>
          <w:tcPr>
            <w:tcW w:w="0" w:type="auto"/>
          </w:tcPr>
          <w:p w14:paraId="6620B3AA" w14:textId="77777777" w:rsidR="008769D1" w:rsidRDefault="00DF52C1">
            <w:pPr>
              <w:jc w:val="right"/>
            </w:pPr>
            <w:r>
              <w:t>600</w:t>
            </w:r>
          </w:p>
        </w:tc>
        <w:tc>
          <w:tcPr>
            <w:tcW w:w="0" w:type="auto"/>
          </w:tcPr>
          <w:p w14:paraId="0F996EC1" w14:textId="77777777" w:rsidR="008769D1" w:rsidRDefault="00DF52C1">
            <w:pPr>
              <w:jc w:val="right"/>
            </w:pPr>
            <w:r>
              <w:t>600</w:t>
            </w:r>
          </w:p>
        </w:tc>
      </w:tr>
      <w:tr w:rsidR="008769D1" w14:paraId="1DB41AD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43E897" w14:textId="77777777" w:rsidR="008769D1" w:rsidRDefault="00DF52C1">
            <w:pPr>
              <w:jc w:val="right"/>
            </w:pPr>
            <w:r>
              <w:lastRenderedPageBreak/>
              <w:t>22</w:t>
            </w:r>
          </w:p>
        </w:tc>
        <w:tc>
          <w:tcPr>
            <w:tcW w:w="0" w:type="auto"/>
          </w:tcPr>
          <w:p w14:paraId="423ECF22" w14:textId="77777777" w:rsidR="008769D1" w:rsidRDefault="00DF52C1">
            <w:r>
              <w:t>Catheter, drainage</w:t>
            </w:r>
          </w:p>
        </w:tc>
        <w:tc>
          <w:tcPr>
            <w:tcW w:w="0" w:type="auto"/>
          </w:tcPr>
          <w:p w14:paraId="7E9D22DD" w14:textId="77777777" w:rsidR="008769D1" w:rsidRDefault="00DF52C1">
            <w:pPr>
              <w:jc w:val="right"/>
            </w:pPr>
            <w:r>
              <w:t>600</w:t>
            </w:r>
          </w:p>
        </w:tc>
        <w:tc>
          <w:tcPr>
            <w:tcW w:w="0" w:type="auto"/>
          </w:tcPr>
          <w:p w14:paraId="6D4F7E7B" w14:textId="77777777" w:rsidR="008769D1" w:rsidRDefault="00DF52C1">
            <w:pPr>
              <w:jc w:val="right"/>
            </w:pPr>
            <w:r>
              <w:t>600</w:t>
            </w:r>
          </w:p>
        </w:tc>
      </w:tr>
      <w:tr w:rsidR="008769D1" w14:paraId="64EF8315" w14:textId="77777777">
        <w:tc>
          <w:tcPr>
            <w:tcW w:w="0" w:type="auto"/>
          </w:tcPr>
          <w:p w14:paraId="21756738" w14:textId="77777777" w:rsidR="008769D1" w:rsidRDefault="00DF52C1">
            <w:pPr>
              <w:jc w:val="right"/>
            </w:pPr>
            <w:r>
              <w:t>23</w:t>
            </w:r>
          </w:p>
        </w:tc>
        <w:tc>
          <w:tcPr>
            <w:tcW w:w="0" w:type="auto"/>
          </w:tcPr>
          <w:p w14:paraId="30059807" w14:textId="77777777" w:rsidR="008769D1" w:rsidRDefault="00DF52C1">
            <w:r>
              <w:t xml:space="preserve">Anchor/screw for opposing bone-to-bone or soft tissue-to-bone </w:t>
            </w:r>
            <w:r>
              <w:t>(implantable)</w:t>
            </w:r>
          </w:p>
        </w:tc>
        <w:tc>
          <w:tcPr>
            <w:tcW w:w="0" w:type="auto"/>
          </w:tcPr>
          <w:p w14:paraId="61A5FF5C" w14:textId="77777777" w:rsidR="008769D1" w:rsidRDefault="00DF52C1">
            <w:pPr>
              <w:jc w:val="right"/>
            </w:pPr>
            <w:r>
              <w:t>500</w:t>
            </w:r>
          </w:p>
        </w:tc>
        <w:tc>
          <w:tcPr>
            <w:tcW w:w="0" w:type="auto"/>
          </w:tcPr>
          <w:p w14:paraId="38425CD1" w14:textId="77777777" w:rsidR="008769D1" w:rsidRDefault="00DF52C1">
            <w:pPr>
              <w:jc w:val="right"/>
            </w:pPr>
            <w:r>
              <w:t>500</w:t>
            </w:r>
          </w:p>
        </w:tc>
      </w:tr>
      <w:tr w:rsidR="008769D1" w14:paraId="1F97434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84AF91" w14:textId="77777777" w:rsidR="008769D1" w:rsidRDefault="00DF52C1">
            <w:pPr>
              <w:jc w:val="right"/>
            </w:pPr>
            <w:r>
              <w:t>24</w:t>
            </w:r>
          </w:p>
        </w:tc>
        <w:tc>
          <w:tcPr>
            <w:tcW w:w="0" w:type="auto"/>
          </w:tcPr>
          <w:p w14:paraId="24503FF2" w14:textId="77777777" w:rsidR="008769D1" w:rsidRDefault="00DF52C1">
            <w:r>
              <w:t>Technetium tc-99m sulfur colloid, diagnostic, per study dose, up to 20 millicuries</w:t>
            </w:r>
          </w:p>
        </w:tc>
        <w:tc>
          <w:tcPr>
            <w:tcW w:w="0" w:type="auto"/>
          </w:tcPr>
          <w:p w14:paraId="35B1DA77" w14:textId="77777777" w:rsidR="008769D1" w:rsidRDefault="00DF52C1">
            <w:pPr>
              <w:jc w:val="right"/>
            </w:pPr>
            <w:r>
              <w:t>500</w:t>
            </w:r>
          </w:p>
        </w:tc>
        <w:tc>
          <w:tcPr>
            <w:tcW w:w="0" w:type="auto"/>
          </w:tcPr>
          <w:p w14:paraId="0316DFE0" w14:textId="77777777" w:rsidR="008769D1" w:rsidRDefault="00DF52C1">
            <w:pPr>
              <w:jc w:val="right"/>
            </w:pPr>
            <w:r>
              <w:t>500</w:t>
            </w:r>
          </w:p>
        </w:tc>
      </w:tr>
      <w:tr w:rsidR="008769D1" w14:paraId="197FCEC9" w14:textId="77777777">
        <w:tc>
          <w:tcPr>
            <w:tcW w:w="0" w:type="auto"/>
          </w:tcPr>
          <w:p w14:paraId="08FCEFC3" w14:textId="77777777" w:rsidR="008769D1" w:rsidRDefault="00DF52C1">
            <w:pPr>
              <w:jc w:val="right"/>
            </w:pPr>
            <w:r>
              <w:t>25</w:t>
            </w:r>
          </w:p>
        </w:tc>
        <w:tc>
          <w:tcPr>
            <w:tcW w:w="0" w:type="auto"/>
          </w:tcPr>
          <w:p w14:paraId="6A86C4B5" w14:textId="77777777" w:rsidR="008769D1" w:rsidRDefault="00DF52C1">
            <w:r>
              <w:t>Surgical supply; miscellaneous</w:t>
            </w:r>
          </w:p>
        </w:tc>
        <w:tc>
          <w:tcPr>
            <w:tcW w:w="0" w:type="auto"/>
          </w:tcPr>
          <w:p w14:paraId="4F354EC9" w14:textId="77777777" w:rsidR="008769D1" w:rsidRDefault="00DF52C1">
            <w:pPr>
              <w:jc w:val="right"/>
            </w:pPr>
            <w:r>
              <w:t>500</w:t>
            </w:r>
          </w:p>
        </w:tc>
        <w:tc>
          <w:tcPr>
            <w:tcW w:w="0" w:type="auto"/>
          </w:tcPr>
          <w:p w14:paraId="4B1C5899" w14:textId="77777777" w:rsidR="008769D1" w:rsidRDefault="00DF52C1">
            <w:pPr>
              <w:jc w:val="right"/>
            </w:pPr>
            <w:r>
              <w:t>500</w:t>
            </w:r>
          </w:p>
        </w:tc>
      </w:tr>
    </w:tbl>
    <w:p w14:paraId="572CA965" w14:textId="77777777" w:rsidR="008769D1" w:rsidRDefault="00DF52C1">
      <w:r>
        <w:t>Query executed in 1.21 secs</w:t>
      </w:r>
    </w:p>
    <w:p w14:paraId="676B6041" w14:textId="77777777" w:rsidR="008769D1" w:rsidRDefault="00DF52C1">
      <w:pPr>
        <w:pStyle w:val="Heading2"/>
      </w:pPr>
      <w:bookmarkStart w:id="18" w:name="_Toc61707444"/>
      <w:r>
        <w:t>Source to concept map</w:t>
      </w:r>
      <w:bookmarkEnd w:id="18"/>
    </w:p>
    <w:p w14:paraId="1D589247" w14:textId="77777777" w:rsidR="008769D1" w:rsidRDefault="00DF52C1">
      <w:pPr>
        <w:pStyle w:val="Highlight"/>
      </w:pPr>
      <w:r>
        <w:t xml:space="preserve">If you did not use the source_to_concept_map </w:t>
      </w:r>
      <w:r>
        <w:t>table in the ETL the table below will be empty. In that case provide your custom mappings in an Excel file.</w:t>
      </w:r>
    </w:p>
    <w:p w14:paraId="69F08083" w14:textId="77777777" w:rsidR="008769D1" w:rsidRDefault="00DF52C1">
      <w:r>
        <w:t>Table 19. Source to concept map breakdown</w:t>
      </w:r>
    </w:p>
    <w:tbl>
      <w:tblPr>
        <w:tblStyle w:val="EHDEN"/>
        <w:tblW w:w="0" w:type="auto"/>
        <w:tblLook w:val="0420" w:firstRow="1" w:lastRow="0" w:firstColumn="0" w:lastColumn="0" w:noHBand="0" w:noVBand="1"/>
      </w:tblPr>
      <w:tblGrid>
        <w:gridCol w:w="2637"/>
        <w:gridCol w:w="2616"/>
        <w:gridCol w:w="879"/>
      </w:tblGrid>
      <w:tr w:rsidR="008769D1" w14:paraId="63D54BE6"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4A7F0FCF" w14:textId="77777777" w:rsidR="008769D1" w:rsidRDefault="00DF52C1">
            <w:r>
              <w:t>SOURCE_VOCABULARY_ID</w:t>
            </w:r>
          </w:p>
        </w:tc>
        <w:tc>
          <w:tcPr>
            <w:tcW w:w="0" w:type="auto"/>
          </w:tcPr>
          <w:p w14:paraId="078E5976" w14:textId="77777777" w:rsidR="008769D1" w:rsidRDefault="00DF52C1">
            <w:r>
              <w:t>TARGET_VOCABULARY_ID</w:t>
            </w:r>
          </w:p>
        </w:tc>
        <w:tc>
          <w:tcPr>
            <w:tcW w:w="0" w:type="auto"/>
          </w:tcPr>
          <w:p w14:paraId="7B0AAE80" w14:textId="77777777" w:rsidR="008769D1" w:rsidRDefault="00DF52C1">
            <w:pPr>
              <w:jc w:val="right"/>
            </w:pPr>
            <w:r>
              <w:t>COUNT</w:t>
            </w:r>
          </w:p>
        </w:tc>
      </w:tr>
      <w:tr w:rsidR="008769D1" w14:paraId="3B997A84" w14:textId="77777777">
        <w:tc>
          <w:tcPr>
            <w:tcW w:w="0" w:type="auto"/>
          </w:tcPr>
          <w:p w14:paraId="08CDA9DF" w14:textId="77777777" w:rsidR="008769D1" w:rsidRDefault="008769D1"/>
        </w:tc>
        <w:tc>
          <w:tcPr>
            <w:tcW w:w="0" w:type="auto"/>
          </w:tcPr>
          <w:p w14:paraId="54FA9864" w14:textId="77777777" w:rsidR="008769D1" w:rsidRDefault="008769D1"/>
        </w:tc>
        <w:tc>
          <w:tcPr>
            <w:tcW w:w="0" w:type="auto"/>
          </w:tcPr>
          <w:p w14:paraId="2CB52000" w14:textId="77777777" w:rsidR="008769D1" w:rsidRDefault="008769D1">
            <w:pPr>
              <w:jc w:val="right"/>
            </w:pPr>
          </w:p>
        </w:tc>
      </w:tr>
    </w:tbl>
    <w:p w14:paraId="09FDDD9E" w14:textId="77777777" w:rsidR="008769D1" w:rsidRDefault="00DF52C1">
      <w:r>
        <w:t xml:space="preserve"> </w:t>
      </w:r>
    </w:p>
    <w:p w14:paraId="6B2BAAB2" w14:textId="77777777" w:rsidR="008769D1" w:rsidRDefault="00DF52C1">
      <w:r>
        <w:t>Query executed in  0.50 secs</w:t>
      </w:r>
    </w:p>
    <w:p w14:paraId="054066A1" w14:textId="77777777" w:rsidR="008769D1" w:rsidRDefault="00DF52C1">
      <w:pPr>
        <w:pStyle w:val="Highlight"/>
      </w:pPr>
      <w:r>
        <w:t>Note that the full source_to_concept_map table is added in the results.zip</w:t>
      </w:r>
    </w:p>
    <w:p w14:paraId="12ADDAA0" w14:textId="77777777" w:rsidR="008769D1" w:rsidRDefault="00DF52C1">
      <w:pPr>
        <w:pStyle w:val="Heading1"/>
      </w:pPr>
      <w:bookmarkStart w:id="19" w:name="_Toc61707445"/>
      <w:r>
        <w:t>Technical Infrastructure</w:t>
      </w:r>
      <w:bookmarkEnd w:id="19"/>
    </w:p>
    <w:p w14:paraId="32A8DF14" w14:textId="77777777" w:rsidR="008769D1" w:rsidRDefault="00DF52C1">
      <w:pPr>
        <w:pStyle w:val="Highlight"/>
      </w:pPr>
      <w:r>
        <w:t>Check that the following tools are available and functional: ATLAS, ACHILLES report. Functionality needs to be tested by design</w:t>
      </w:r>
      <w:r>
        <w:t xml:space="preserve"> of cohort in Atlas, generation of cohort counts in ATLAS, execution of a simple cohort characterisation in ATLAS.</w:t>
      </w:r>
    </w:p>
    <w:p w14:paraId="1382C987" w14:textId="77777777" w:rsidR="008769D1" w:rsidRDefault="00DF52C1">
      <w:pPr>
        <w:pStyle w:val="Highlight"/>
      </w:pPr>
      <w:r>
        <w:t>Is the data source added in the EHDEN Database Catalogue and has the CatalogUeExport results been uploaded for the visualizations? Also descr</w:t>
      </w:r>
      <w:r>
        <w:t>ibe if a process has been agreed for updating this information regularly.</w:t>
      </w:r>
    </w:p>
    <w:p w14:paraId="1B79E98E" w14:textId="77777777" w:rsidR="008769D1" w:rsidRDefault="00DF52C1">
      <w:pPr>
        <w:pStyle w:val="Highlight"/>
      </w:pPr>
      <w:r>
        <w:t>Add additional relevant information about the local infrastructure here, such as backup facilities, specifications webserver hosting ATLAS, testing environment if available etc.</w:t>
      </w:r>
    </w:p>
    <w:p w14:paraId="2F01B831" w14:textId="77777777" w:rsidR="008769D1" w:rsidRDefault="00DF52C1">
      <w:pPr>
        <w:pStyle w:val="Heading2"/>
      </w:pPr>
      <w:bookmarkStart w:id="20" w:name="_Toc61707446"/>
      <w:r>
        <w:t xml:space="preserve">CDM </w:t>
      </w:r>
      <w:r>
        <w:t>Source Table</w:t>
      </w:r>
      <w:bookmarkEnd w:id="20"/>
    </w:p>
    <w:p w14:paraId="7003EDD7" w14:textId="77777777" w:rsidR="008769D1" w:rsidRDefault="00DF52C1">
      <w:r>
        <w:t>Table 20. cdm_source table content</w:t>
      </w:r>
    </w:p>
    <w:tbl>
      <w:tblPr>
        <w:tblStyle w:val="EHDEN"/>
        <w:tblW w:w="0" w:type="auto"/>
        <w:tblLook w:val="0420" w:firstRow="1" w:lastRow="0" w:firstColumn="0" w:lastColumn="0" w:noHBand="0" w:noVBand="1"/>
      </w:tblPr>
      <w:tblGrid>
        <w:gridCol w:w="3859"/>
        <w:gridCol w:w="1637"/>
      </w:tblGrid>
      <w:tr w:rsidR="008769D1" w14:paraId="08603074"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61C83A3A" w14:textId="77777777" w:rsidR="008769D1" w:rsidRDefault="00DF52C1">
            <w:r>
              <w:t>field</w:t>
            </w:r>
          </w:p>
        </w:tc>
        <w:tc>
          <w:tcPr>
            <w:tcW w:w="0" w:type="auto"/>
          </w:tcPr>
          <w:p w14:paraId="596EBD47" w14:textId="77777777" w:rsidR="008769D1" w:rsidRDefault="00DF52C1">
            <w:r>
              <w:t>1</w:t>
            </w:r>
          </w:p>
        </w:tc>
      </w:tr>
      <w:tr w:rsidR="008769D1" w14:paraId="3DCF9754" w14:textId="77777777">
        <w:tc>
          <w:tcPr>
            <w:tcW w:w="0" w:type="auto"/>
          </w:tcPr>
          <w:p w14:paraId="6D2F7594" w14:textId="77777777" w:rsidR="008769D1" w:rsidRDefault="00DF52C1">
            <w:r>
              <w:t>CDM_SOURCE_NAME</w:t>
            </w:r>
          </w:p>
        </w:tc>
        <w:tc>
          <w:tcPr>
            <w:tcW w:w="0" w:type="auto"/>
          </w:tcPr>
          <w:p w14:paraId="50BEABBF" w14:textId="77777777" w:rsidR="008769D1" w:rsidRDefault="00DF52C1">
            <w:r>
              <w:t>synpuf</w:t>
            </w:r>
          </w:p>
        </w:tc>
      </w:tr>
      <w:tr w:rsidR="008769D1" w14:paraId="4262C2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ED3C4B" w14:textId="77777777" w:rsidR="008769D1" w:rsidRDefault="00DF52C1">
            <w:r>
              <w:t>CDM_SOURCE_ABBREVIATION</w:t>
            </w:r>
          </w:p>
        </w:tc>
        <w:tc>
          <w:tcPr>
            <w:tcW w:w="0" w:type="auto"/>
          </w:tcPr>
          <w:p w14:paraId="2B2EEDBA" w14:textId="77777777" w:rsidR="008769D1" w:rsidRDefault="00DF52C1">
            <w:r>
              <w:t>synpuf</w:t>
            </w:r>
          </w:p>
        </w:tc>
      </w:tr>
      <w:tr w:rsidR="008769D1" w14:paraId="69F1040E" w14:textId="77777777">
        <w:tc>
          <w:tcPr>
            <w:tcW w:w="0" w:type="auto"/>
          </w:tcPr>
          <w:p w14:paraId="61C4D39F" w14:textId="77777777" w:rsidR="008769D1" w:rsidRDefault="00DF52C1">
            <w:r>
              <w:t>CDM_HOLDER</w:t>
            </w:r>
          </w:p>
        </w:tc>
        <w:tc>
          <w:tcPr>
            <w:tcW w:w="0" w:type="auto"/>
          </w:tcPr>
          <w:p w14:paraId="56F757D2" w14:textId="77777777" w:rsidR="008769D1" w:rsidRDefault="00DF52C1">
            <w:r>
              <w:t>ohdsi</w:t>
            </w:r>
          </w:p>
        </w:tc>
      </w:tr>
      <w:tr w:rsidR="008769D1" w14:paraId="108E834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357516" w14:textId="77777777" w:rsidR="008769D1" w:rsidRDefault="00DF52C1">
            <w:r>
              <w:t>SOURCE_DESCRIPTION</w:t>
            </w:r>
          </w:p>
        </w:tc>
        <w:tc>
          <w:tcPr>
            <w:tcW w:w="0" w:type="auto"/>
          </w:tcPr>
          <w:p w14:paraId="43D9AB54" w14:textId="77777777" w:rsidR="008769D1" w:rsidRDefault="00DF52C1">
            <w:r>
              <w:t>simulated data</w:t>
            </w:r>
          </w:p>
        </w:tc>
      </w:tr>
      <w:tr w:rsidR="008769D1" w14:paraId="61F7AFBB" w14:textId="77777777">
        <w:tc>
          <w:tcPr>
            <w:tcW w:w="0" w:type="auto"/>
          </w:tcPr>
          <w:p w14:paraId="464F9C8D" w14:textId="77777777" w:rsidR="008769D1" w:rsidRDefault="00DF52C1">
            <w:r>
              <w:t>SOURCE_DOCUMENTATION_REFERENCE</w:t>
            </w:r>
          </w:p>
        </w:tc>
        <w:tc>
          <w:tcPr>
            <w:tcW w:w="0" w:type="auto"/>
          </w:tcPr>
          <w:p w14:paraId="7735B1EC" w14:textId="77777777" w:rsidR="008769D1" w:rsidRDefault="00DF52C1">
            <w:r>
              <w:t>NA</w:t>
            </w:r>
          </w:p>
        </w:tc>
      </w:tr>
      <w:tr w:rsidR="008769D1" w14:paraId="22B9894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1D82A8" w14:textId="77777777" w:rsidR="008769D1" w:rsidRDefault="00DF52C1">
            <w:r>
              <w:t>CDM_ETL_REFERENCE</w:t>
            </w:r>
          </w:p>
        </w:tc>
        <w:tc>
          <w:tcPr>
            <w:tcW w:w="0" w:type="auto"/>
          </w:tcPr>
          <w:p w14:paraId="652A4C2F" w14:textId="77777777" w:rsidR="008769D1" w:rsidRDefault="00DF52C1">
            <w:r>
              <w:t>NA</w:t>
            </w:r>
          </w:p>
        </w:tc>
      </w:tr>
      <w:tr w:rsidR="008769D1" w14:paraId="1AC4A6E2" w14:textId="77777777">
        <w:tc>
          <w:tcPr>
            <w:tcW w:w="0" w:type="auto"/>
          </w:tcPr>
          <w:p w14:paraId="42D55432" w14:textId="77777777" w:rsidR="008769D1" w:rsidRDefault="00DF52C1">
            <w:r>
              <w:t>SOURCE_RELEASE_DATE</w:t>
            </w:r>
          </w:p>
        </w:tc>
        <w:tc>
          <w:tcPr>
            <w:tcW w:w="0" w:type="auto"/>
          </w:tcPr>
          <w:p w14:paraId="0D0BDA5C" w14:textId="77777777" w:rsidR="008769D1" w:rsidRDefault="00DF52C1">
            <w:r>
              <w:t>2020-07-01</w:t>
            </w:r>
          </w:p>
        </w:tc>
      </w:tr>
      <w:tr w:rsidR="008769D1" w14:paraId="1354D0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42ED11" w14:textId="77777777" w:rsidR="008769D1" w:rsidRDefault="00DF52C1">
            <w:r>
              <w:t>CDM_RELEASE_DATE</w:t>
            </w:r>
          </w:p>
        </w:tc>
        <w:tc>
          <w:tcPr>
            <w:tcW w:w="0" w:type="auto"/>
          </w:tcPr>
          <w:p w14:paraId="738D6B28" w14:textId="77777777" w:rsidR="008769D1" w:rsidRDefault="00DF52C1">
            <w:r>
              <w:t>2020-07-07</w:t>
            </w:r>
          </w:p>
        </w:tc>
      </w:tr>
      <w:tr w:rsidR="008769D1" w14:paraId="393B1612" w14:textId="77777777">
        <w:tc>
          <w:tcPr>
            <w:tcW w:w="0" w:type="auto"/>
          </w:tcPr>
          <w:p w14:paraId="37CB9E11" w14:textId="77777777" w:rsidR="008769D1" w:rsidRDefault="00DF52C1">
            <w:r>
              <w:t>CDM_VERSION</w:t>
            </w:r>
          </w:p>
        </w:tc>
        <w:tc>
          <w:tcPr>
            <w:tcW w:w="0" w:type="auto"/>
          </w:tcPr>
          <w:p w14:paraId="197BB0D2" w14:textId="77777777" w:rsidR="008769D1" w:rsidRDefault="00DF52C1">
            <w:r>
              <w:t>5.3.1</w:t>
            </w:r>
          </w:p>
        </w:tc>
      </w:tr>
      <w:tr w:rsidR="008769D1" w14:paraId="39EA17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CA89B5" w14:textId="77777777" w:rsidR="008769D1" w:rsidRDefault="00DF52C1">
            <w:r>
              <w:t>VOCABULARY_VERSION</w:t>
            </w:r>
          </w:p>
        </w:tc>
        <w:tc>
          <w:tcPr>
            <w:tcW w:w="0" w:type="auto"/>
          </w:tcPr>
          <w:p w14:paraId="37119E13" w14:textId="77777777" w:rsidR="008769D1" w:rsidRDefault="00DF52C1">
            <w:r>
              <w:t>v5.0 05-NOV-17</w:t>
            </w:r>
          </w:p>
        </w:tc>
      </w:tr>
    </w:tbl>
    <w:p w14:paraId="6481E5AB" w14:textId="77777777" w:rsidR="008769D1" w:rsidRDefault="00DF52C1">
      <w:pPr>
        <w:pStyle w:val="Heading2"/>
      </w:pPr>
      <w:bookmarkStart w:id="21" w:name="_Toc61707447"/>
      <w:r>
        <w:t>HADES packages</w:t>
      </w:r>
      <w:bookmarkEnd w:id="21"/>
    </w:p>
    <w:p w14:paraId="6654BC91" w14:textId="77777777" w:rsidR="008769D1" w:rsidRDefault="00DF52C1">
      <w:r>
        <w:lastRenderedPageBreak/>
        <w:t>Table 21. Versions of all installed HADES R packages</w:t>
      </w:r>
    </w:p>
    <w:tbl>
      <w:tblPr>
        <w:tblStyle w:val="EHDEN"/>
        <w:tblW w:w="0" w:type="auto"/>
        <w:tblLook w:val="0420" w:firstRow="1" w:lastRow="0" w:firstColumn="0" w:lastColumn="0" w:noHBand="0" w:noVBand="1"/>
      </w:tblPr>
      <w:tblGrid>
        <w:gridCol w:w="2437"/>
        <w:gridCol w:w="914"/>
      </w:tblGrid>
      <w:tr w:rsidR="008769D1" w14:paraId="7334620D"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5BD2F2A5" w14:textId="77777777" w:rsidR="008769D1" w:rsidRDefault="00DF52C1">
            <w:r>
              <w:t>Package</w:t>
            </w:r>
          </w:p>
        </w:tc>
        <w:tc>
          <w:tcPr>
            <w:tcW w:w="0" w:type="auto"/>
          </w:tcPr>
          <w:p w14:paraId="46B39A54" w14:textId="77777777" w:rsidR="008769D1" w:rsidRDefault="00DF52C1">
            <w:r>
              <w:t>Version</w:t>
            </w:r>
          </w:p>
        </w:tc>
      </w:tr>
      <w:tr w:rsidR="008769D1" w14:paraId="4ADFBE4F" w14:textId="77777777">
        <w:tc>
          <w:tcPr>
            <w:tcW w:w="0" w:type="auto"/>
          </w:tcPr>
          <w:p w14:paraId="3BA28F40" w14:textId="77777777" w:rsidR="008769D1" w:rsidRDefault="00DF52C1">
            <w:r>
              <w:t>Andromeda</w:t>
            </w:r>
          </w:p>
        </w:tc>
        <w:tc>
          <w:tcPr>
            <w:tcW w:w="0" w:type="auto"/>
          </w:tcPr>
          <w:p w14:paraId="665E4DE9" w14:textId="77777777" w:rsidR="008769D1" w:rsidRDefault="00DF52C1">
            <w:r>
              <w:t>0.4.0</w:t>
            </w:r>
          </w:p>
        </w:tc>
      </w:tr>
      <w:tr w:rsidR="008769D1" w14:paraId="3A1041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94AE4D" w14:textId="77777777" w:rsidR="008769D1" w:rsidRDefault="00DF52C1">
            <w:r>
              <w:t>CohortDiagnostics</w:t>
            </w:r>
          </w:p>
        </w:tc>
        <w:tc>
          <w:tcPr>
            <w:tcW w:w="0" w:type="auto"/>
          </w:tcPr>
          <w:p w14:paraId="56EF6C08" w14:textId="77777777" w:rsidR="008769D1" w:rsidRDefault="00DF52C1">
            <w:r>
              <w:t>2.0.0</w:t>
            </w:r>
          </w:p>
        </w:tc>
      </w:tr>
      <w:tr w:rsidR="008769D1" w14:paraId="50F18B0E" w14:textId="77777777">
        <w:tc>
          <w:tcPr>
            <w:tcW w:w="0" w:type="auto"/>
          </w:tcPr>
          <w:p w14:paraId="1CA425FE" w14:textId="77777777" w:rsidR="008769D1" w:rsidRDefault="00DF52C1">
            <w:r>
              <w:t>CohortMethod</w:t>
            </w:r>
          </w:p>
        </w:tc>
        <w:tc>
          <w:tcPr>
            <w:tcW w:w="0" w:type="auto"/>
          </w:tcPr>
          <w:p w14:paraId="605250C5" w14:textId="77777777" w:rsidR="008769D1" w:rsidRDefault="00DF52C1">
            <w:r>
              <w:t>4.0.1</w:t>
            </w:r>
          </w:p>
        </w:tc>
      </w:tr>
      <w:tr w:rsidR="008769D1" w14:paraId="7DA5437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706ABB" w14:textId="77777777" w:rsidR="008769D1" w:rsidRDefault="00DF52C1">
            <w:r>
              <w:t>Cyclops</w:t>
            </w:r>
          </w:p>
        </w:tc>
        <w:tc>
          <w:tcPr>
            <w:tcW w:w="0" w:type="auto"/>
          </w:tcPr>
          <w:p w14:paraId="3CBB6F2F" w14:textId="77777777" w:rsidR="008769D1" w:rsidRDefault="00DF52C1">
            <w:r>
              <w:t>3.1.0</w:t>
            </w:r>
          </w:p>
        </w:tc>
      </w:tr>
      <w:tr w:rsidR="008769D1" w14:paraId="67DC6265" w14:textId="77777777">
        <w:tc>
          <w:tcPr>
            <w:tcW w:w="0" w:type="auto"/>
          </w:tcPr>
          <w:p w14:paraId="481989C3" w14:textId="77777777" w:rsidR="008769D1" w:rsidRDefault="00DF52C1">
            <w:r>
              <w:t>DatabaseConnector</w:t>
            </w:r>
          </w:p>
        </w:tc>
        <w:tc>
          <w:tcPr>
            <w:tcW w:w="0" w:type="auto"/>
          </w:tcPr>
          <w:p w14:paraId="16C6E8C4" w14:textId="77777777" w:rsidR="008769D1" w:rsidRDefault="00DF52C1">
            <w:r>
              <w:t>3.0.0</w:t>
            </w:r>
          </w:p>
        </w:tc>
      </w:tr>
      <w:tr w:rsidR="008769D1" w14:paraId="3D7135E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B7A991" w14:textId="77777777" w:rsidR="008769D1" w:rsidRDefault="00DF52C1">
            <w:r>
              <w:t>DatabaseConnectorJars</w:t>
            </w:r>
          </w:p>
        </w:tc>
        <w:tc>
          <w:tcPr>
            <w:tcW w:w="0" w:type="auto"/>
          </w:tcPr>
          <w:p w14:paraId="7CF0D03A" w14:textId="77777777" w:rsidR="008769D1" w:rsidRDefault="00DF52C1">
            <w:r>
              <w:t>1.1.0</w:t>
            </w:r>
          </w:p>
        </w:tc>
      </w:tr>
      <w:tr w:rsidR="008769D1" w14:paraId="120AFD0A" w14:textId="77777777">
        <w:tc>
          <w:tcPr>
            <w:tcW w:w="0" w:type="auto"/>
          </w:tcPr>
          <w:p w14:paraId="3B2CFFD6" w14:textId="77777777" w:rsidR="008769D1" w:rsidRDefault="00DF52C1">
            <w:r>
              <w:t>EmpiricalCalibration</w:t>
            </w:r>
          </w:p>
        </w:tc>
        <w:tc>
          <w:tcPr>
            <w:tcW w:w="0" w:type="auto"/>
          </w:tcPr>
          <w:p w14:paraId="485F7B53" w14:textId="77777777" w:rsidR="008769D1" w:rsidRDefault="00DF52C1">
            <w:r>
              <w:t>2.0.2</w:t>
            </w:r>
          </w:p>
        </w:tc>
      </w:tr>
      <w:tr w:rsidR="008769D1" w14:paraId="165D738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A9A32F6" w14:textId="77777777" w:rsidR="008769D1" w:rsidRDefault="00DF52C1">
            <w:r>
              <w:t>Eunomia</w:t>
            </w:r>
          </w:p>
        </w:tc>
        <w:tc>
          <w:tcPr>
            <w:tcW w:w="0" w:type="auto"/>
          </w:tcPr>
          <w:p w14:paraId="18A1E867" w14:textId="77777777" w:rsidR="008769D1" w:rsidRDefault="00DF52C1">
            <w:r>
              <w:t>1.0.1</w:t>
            </w:r>
          </w:p>
        </w:tc>
      </w:tr>
      <w:tr w:rsidR="008769D1" w14:paraId="138A4165" w14:textId="77777777">
        <w:tc>
          <w:tcPr>
            <w:tcW w:w="0" w:type="auto"/>
          </w:tcPr>
          <w:p w14:paraId="1A2535FE" w14:textId="77777777" w:rsidR="008769D1" w:rsidRDefault="00DF52C1">
            <w:r>
              <w:t>EvidenceSynthesis</w:t>
            </w:r>
          </w:p>
        </w:tc>
        <w:tc>
          <w:tcPr>
            <w:tcW w:w="0" w:type="auto"/>
          </w:tcPr>
          <w:p w14:paraId="20951D1A" w14:textId="77777777" w:rsidR="008769D1" w:rsidRDefault="00DF52C1">
            <w:r>
              <w:t>0.2.2</w:t>
            </w:r>
          </w:p>
        </w:tc>
      </w:tr>
      <w:tr w:rsidR="008769D1" w14:paraId="1117DA6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FB7617" w14:textId="77777777" w:rsidR="008769D1" w:rsidRDefault="00DF52C1">
            <w:r>
              <w:t>FeatureExtraction</w:t>
            </w:r>
          </w:p>
        </w:tc>
        <w:tc>
          <w:tcPr>
            <w:tcW w:w="0" w:type="auto"/>
          </w:tcPr>
          <w:p w14:paraId="7EEE253F" w14:textId="77777777" w:rsidR="008769D1" w:rsidRDefault="00DF52C1">
            <w:r>
              <w:t>3.1.0</w:t>
            </w:r>
          </w:p>
        </w:tc>
      </w:tr>
      <w:tr w:rsidR="008769D1" w14:paraId="6D875929" w14:textId="77777777">
        <w:tc>
          <w:tcPr>
            <w:tcW w:w="0" w:type="auto"/>
          </w:tcPr>
          <w:p w14:paraId="5B214B59" w14:textId="77777777" w:rsidR="008769D1" w:rsidRDefault="00DF52C1">
            <w:r>
              <w:t>Hydra</w:t>
            </w:r>
          </w:p>
        </w:tc>
        <w:tc>
          <w:tcPr>
            <w:tcW w:w="0" w:type="auto"/>
          </w:tcPr>
          <w:p w14:paraId="27547132" w14:textId="77777777" w:rsidR="008769D1" w:rsidRDefault="00DF52C1">
            <w:r>
              <w:t>0.1.1</w:t>
            </w:r>
          </w:p>
        </w:tc>
      </w:tr>
      <w:tr w:rsidR="008769D1" w14:paraId="03747C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747D77" w14:textId="77777777" w:rsidR="008769D1" w:rsidRDefault="00DF52C1">
            <w:r>
              <w:t>MethodEvaluation</w:t>
            </w:r>
          </w:p>
        </w:tc>
        <w:tc>
          <w:tcPr>
            <w:tcW w:w="0" w:type="auto"/>
          </w:tcPr>
          <w:p w14:paraId="1BFE3CF0" w14:textId="77777777" w:rsidR="008769D1" w:rsidRDefault="00DF52C1">
            <w:r>
              <w:t>2.0.0</w:t>
            </w:r>
          </w:p>
        </w:tc>
      </w:tr>
      <w:tr w:rsidR="008769D1" w14:paraId="321F6D25" w14:textId="77777777">
        <w:tc>
          <w:tcPr>
            <w:tcW w:w="0" w:type="auto"/>
          </w:tcPr>
          <w:p w14:paraId="26DF1F16" w14:textId="77777777" w:rsidR="008769D1" w:rsidRDefault="00DF52C1">
            <w:r>
              <w:t>OhdsiSharing</w:t>
            </w:r>
          </w:p>
        </w:tc>
        <w:tc>
          <w:tcPr>
            <w:tcW w:w="0" w:type="auto"/>
          </w:tcPr>
          <w:p w14:paraId="58B8519A" w14:textId="77777777" w:rsidR="008769D1" w:rsidRDefault="00DF52C1">
            <w:r>
              <w:t>0.2.2</w:t>
            </w:r>
          </w:p>
        </w:tc>
      </w:tr>
      <w:tr w:rsidR="008769D1" w14:paraId="376ACB5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AAE301" w14:textId="77777777" w:rsidR="008769D1" w:rsidRDefault="00DF52C1">
            <w:r>
              <w:t>ParallelLogger</w:t>
            </w:r>
          </w:p>
        </w:tc>
        <w:tc>
          <w:tcPr>
            <w:tcW w:w="0" w:type="auto"/>
          </w:tcPr>
          <w:p w14:paraId="08D390E8" w14:textId="77777777" w:rsidR="008769D1" w:rsidRDefault="00DF52C1">
            <w:r>
              <w:t>2.0.1</w:t>
            </w:r>
          </w:p>
        </w:tc>
      </w:tr>
      <w:tr w:rsidR="008769D1" w14:paraId="3287BC20" w14:textId="77777777">
        <w:tc>
          <w:tcPr>
            <w:tcW w:w="0" w:type="auto"/>
          </w:tcPr>
          <w:p w14:paraId="170828F2" w14:textId="77777777" w:rsidR="008769D1" w:rsidRDefault="00DF52C1">
            <w:r>
              <w:t>PatientLevelPrediction</w:t>
            </w:r>
          </w:p>
        </w:tc>
        <w:tc>
          <w:tcPr>
            <w:tcW w:w="0" w:type="auto"/>
          </w:tcPr>
          <w:p w14:paraId="2F1778F3" w14:textId="77777777" w:rsidR="008769D1" w:rsidRDefault="00DF52C1">
            <w:r>
              <w:t>4.1.0</w:t>
            </w:r>
          </w:p>
        </w:tc>
      </w:tr>
      <w:tr w:rsidR="008769D1" w14:paraId="4B3C319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48D3CC" w14:textId="77777777" w:rsidR="008769D1" w:rsidRDefault="00DF52C1">
            <w:r>
              <w:t>ROhdsiWebApi</w:t>
            </w:r>
          </w:p>
        </w:tc>
        <w:tc>
          <w:tcPr>
            <w:tcW w:w="0" w:type="auto"/>
          </w:tcPr>
          <w:p w14:paraId="30F1E71E" w14:textId="77777777" w:rsidR="008769D1" w:rsidRDefault="00DF52C1">
            <w:r>
              <w:t>1.1.3</w:t>
            </w:r>
          </w:p>
        </w:tc>
      </w:tr>
      <w:tr w:rsidR="008769D1" w14:paraId="75E96538" w14:textId="77777777">
        <w:tc>
          <w:tcPr>
            <w:tcW w:w="0" w:type="auto"/>
          </w:tcPr>
          <w:p w14:paraId="5F47DAA1" w14:textId="77777777" w:rsidR="008769D1" w:rsidRDefault="00DF52C1">
            <w:r>
              <w:t>SelfControlledCaseSeries</w:t>
            </w:r>
          </w:p>
        </w:tc>
        <w:tc>
          <w:tcPr>
            <w:tcW w:w="0" w:type="auto"/>
          </w:tcPr>
          <w:p w14:paraId="629B2BBA" w14:textId="77777777" w:rsidR="008769D1" w:rsidRDefault="00DF52C1">
            <w:r>
              <w:t>2.0.0</w:t>
            </w:r>
          </w:p>
        </w:tc>
      </w:tr>
      <w:tr w:rsidR="008769D1" w14:paraId="6F55703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DD0FB4" w14:textId="77777777" w:rsidR="008769D1" w:rsidRDefault="00DF52C1">
            <w:r>
              <w:t>SelfControlledCohort</w:t>
            </w:r>
          </w:p>
        </w:tc>
        <w:tc>
          <w:tcPr>
            <w:tcW w:w="0" w:type="auto"/>
          </w:tcPr>
          <w:p w14:paraId="5CB037B1" w14:textId="77777777" w:rsidR="008769D1" w:rsidRDefault="00DF52C1">
            <w:r>
              <w:t>1.5.0</w:t>
            </w:r>
          </w:p>
        </w:tc>
      </w:tr>
      <w:tr w:rsidR="008769D1" w14:paraId="1F7F0C27" w14:textId="77777777">
        <w:tc>
          <w:tcPr>
            <w:tcW w:w="0" w:type="auto"/>
          </w:tcPr>
          <w:p w14:paraId="3BBE0169" w14:textId="77777777" w:rsidR="008769D1" w:rsidRDefault="00DF52C1">
            <w:r>
              <w:t>SqlRender</w:t>
            </w:r>
          </w:p>
        </w:tc>
        <w:tc>
          <w:tcPr>
            <w:tcW w:w="0" w:type="auto"/>
          </w:tcPr>
          <w:p w14:paraId="0348EB7F" w14:textId="77777777" w:rsidR="008769D1" w:rsidRDefault="00DF52C1">
            <w:r>
              <w:t>1.6.8</w:t>
            </w:r>
          </w:p>
        </w:tc>
      </w:tr>
    </w:tbl>
    <w:p w14:paraId="680203AB" w14:textId="77777777" w:rsidR="008769D1" w:rsidRDefault="00DF52C1">
      <w:r>
        <w:t>All HADES packages were available</w:t>
      </w:r>
    </w:p>
    <w:p w14:paraId="30539D40" w14:textId="77777777" w:rsidR="008769D1" w:rsidRDefault="00DF52C1">
      <w:pPr>
        <w:pStyle w:val="Heading2"/>
      </w:pPr>
      <w:bookmarkStart w:id="22" w:name="_Toc61707448"/>
      <w:r>
        <w:t>System Information</w:t>
      </w:r>
      <w:bookmarkEnd w:id="22"/>
    </w:p>
    <w:p w14:paraId="12C469D5" w14:textId="77777777" w:rsidR="008769D1" w:rsidRDefault="00DF52C1">
      <w:r>
        <w:t>Installed R version: R version 4.0.3 (2020-10-10)</w:t>
      </w:r>
    </w:p>
    <w:p w14:paraId="141CD218" w14:textId="77777777" w:rsidR="008769D1" w:rsidRDefault="00DF52C1">
      <w:r>
        <w:t>System CPU vendor: GenuineIntel</w:t>
      </w:r>
    </w:p>
    <w:p w14:paraId="30B4A1A9" w14:textId="77777777" w:rsidR="008769D1" w:rsidRDefault="00DF52C1">
      <w:r>
        <w:t>System CPU model: Intel(R) Core(TM) i9-9980HK CPU @ 2.40GHz</w:t>
      </w:r>
    </w:p>
    <w:p w14:paraId="1CAA9A0D" w14:textId="77777777" w:rsidR="008769D1" w:rsidRDefault="00DF52C1">
      <w:r>
        <w:t>System CPU number of cores: 16</w:t>
      </w:r>
    </w:p>
    <w:p w14:paraId="57E4AD67" w14:textId="77777777" w:rsidR="008769D1" w:rsidRDefault="00DF52C1">
      <w:r>
        <w:t>System RAM: 68.72 GB</w:t>
      </w:r>
    </w:p>
    <w:p w14:paraId="7ADD2999" w14:textId="77777777" w:rsidR="008769D1" w:rsidRDefault="00DF52C1">
      <w:r>
        <w:t>DBMS: sql server</w:t>
      </w:r>
    </w:p>
    <w:p w14:paraId="1191C2FA" w14:textId="77777777" w:rsidR="008769D1" w:rsidRDefault="00DF52C1">
      <w:r>
        <w:t>WebAPI version: 2.8.0</w:t>
      </w:r>
    </w:p>
    <w:p w14:paraId="1FF1B5FB" w14:textId="77777777" w:rsidR="008769D1" w:rsidRDefault="00DF52C1">
      <w:r>
        <w:t xml:space="preserve"> </w:t>
      </w:r>
    </w:p>
    <w:p w14:paraId="16DF2AC3" w14:textId="77777777" w:rsidR="008769D1" w:rsidRDefault="00DF52C1">
      <w:pPr>
        <w:pStyle w:val="Heading2"/>
      </w:pPr>
      <w:bookmarkStart w:id="23" w:name="_Toc61707449"/>
      <w:r>
        <w:t>Vocabulary Query Perf</w:t>
      </w:r>
      <w:r>
        <w:t>ormance</w:t>
      </w:r>
      <w:bookmarkEnd w:id="23"/>
    </w:p>
    <w:p w14:paraId="0A7846BF" w14:textId="77777777" w:rsidR="008769D1" w:rsidRDefault="00DF52C1">
      <w:r>
        <w:t>The number of 'Maps To' relations is equal to 3106724. This query was executed in 8.31 secs</w:t>
      </w:r>
    </w:p>
    <w:p w14:paraId="433EC0F0" w14:textId="77777777" w:rsidR="008769D1" w:rsidRDefault="00DF52C1">
      <w:pPr>
        <w:pStyle w:val="Heading2"/>
      </w:pPr>
      <w:bookmarkStart w:id="24" w:name="_Toc61707450"/>
      <w:r>
        <w:t>Achilles Query Performance</w:t>
      </w:r>
      <w:bookmarkEnd w:id="24"/>
    </w:p>
    <w:p w14:paraId="597C8FD4" w14:textId="77777777" w:rsidR="008769D1" w:rsidRDefault="00DF52C1">
      <w:r>
        <w:t>Table 22. Execution time of queries of the Achilles R-Package</w:t>
      </w:r>
    </w:p>
    <w:tbl>
      <w:tblPr>
        <w:tblStyle w:val="EHDEN"/>
        <w:tblW w:w="0" w:type="auto"/>
        <w:tblLook w:val="0420" w:firstRow="1" w:lastRow="0" w:firstColumn="0" w:lastColumn="0" w:noHBand="0" w:noVBand="1"/>
      </w:tblPr>
      <w:tblGrid>
        <w:gridCol w:w="717"/>
        <w:gridCol w:w="6962"/>
        <w:gridCol w:w="1393"/>
      </w:tblGrid>
      <w:tr w:rsidR="008769D1" w14:paraId="2FB31083" w14:textId="77777777" w:rsidTr="008769D1">
        <w:trPr>
          <w:cnfStyle w:val="100000000000" w:firstRow="1" w:lastRow="0" w:firstColumn="0" w:lastColumn="0" w:oddVBand="0" w:evenVBand="0" w:oddHBand="0" w:evenHBand="0" w:firstRowFirstColumn="0" w:firstRowLastColumn="0" w:lastRowFirstColumn="0" w:lastRowLastColumn="0"/>
          <w:tblHeader/>
        </w:trPr>
        <w:tc>
          <w:tcPr>
            <w:tcW w:w="0" w:type="auto"/>
          </w:tcPr>
          <w:p w14:paraId="1AA68D49" w14:textId="77777777" w:rsidR="008769D1" w:rsidRDefault="00DF52C1">
            <w:pPr>
              <w:jc w:val="right"/>
            </w:pPr>
            <w:r>
              <w:t>ID</w:t>
            </w:r>
          </w:p>
        </w:tc>
        <w:tc>
          <w:tcPr>
            <w:tcW w:w="0" w:type="auto"/>
          </w:tcPr>
          <w:p w14:paraId="0286F820" w14:textId="77777777" w:rsidR="008769D1" w:rsidRDefault="00DF52C1">
            <w:r>
              <w:t>NAME</w:t>
            </w:r>
          </w:p>
        </w:tc>
        <w:tc>
          <w:tcPr>
            <w:tcW w:w="0" w:type="auto"/>
          </w:tcPr>
          <w:p w14:paraId="0EE9857F" w14:textId="77777777" w:rsidR="008769D1" w:rsidRDefault="00DF52C1">
            <w:r>
              <w:t>DURATION</w:t>
            </w:r>
          </w:p>
        </w:tc>
      </w:tr>
      <w:tr w:rsidR="008769D1" w14:paraId="02E4B351" w14:textId="77777777">
        <w:tc>
          <w:tcPr>
            <w:tcW w:w="0" w:type="auto"/>
          </w:tcPr>
          <w:p w14:paraId="038D44FD" w14:textId="77777777" w:rsidR="008769D1" w:rsidRDefault="00DF52C1">
            <w:pPr>
              <w:jc w:val="right"/>
            </w:pPr>
            <w:r>
              <w:t>0</w:t>
            </w:r>
          </w:p>
        </w:tc>
        <w:tc>
          <w:tcPr>
            <w:tcW w:w="0" w:type="auto"/>
          </w:tcPr>
          <w:p w14:paraId="5D9C57C1" w14:textId="77777777" w:rsidR="008769D1" w:rsidRDefault="00DF52C1">
            <w:r>
              <w:t>Source name</w:t>
            </w:r>
          </w:p>
        </w:tc>
        <w:tc>
          <w:tcPr>
            <w:tcW w:w="0" w:type="auto"/>
          </w:tcPr>
          <w:p w14:paraId="51DF69A5" w14:textId="77777777" w:rsidR="008769D1" w:rsidRDefault="00DF52C1">
            <w:r>
              <w:t>0.091678 secs</w:t>
            </w:r>
          </w:p>
        </w:tc>
      </w:tr>
      <w:tr w:rsidR="008769D1" w14:paraId="5FFCB05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BFCBC5" w14:textId="77777777" w:rsidR="008769D1" w:rsidRDefault="00DF52C1">
            <w:pPr>
              <w:jc w:val="right"/>
            </w:pPr>
            <w:r>
              <w:t>1</w:t>
            </w:r>
          </w:p>
        </w:tc>
        <w:tc>
          <w:tcPr>
            <w:tcW w:w="0" w:type="auto"/>
          </w:tcPr>
          <w:p w14:paraId="4AF917E3" w14:textId="77777777" w:rsidR="008769D1" w:rsidRDefault="00DF52C1">
            <w:r>
              <w:t xml:space="preserve">Number of </w:t>
            </w:r>
            <w:r>
              <w:t>persons</w:t>
            </w:r>
          </w:p>
        </w:tc>
        <w:tc>
          <w:tcPr>
            <w:tcW w:w="0" w:type="auto"/>
          </w:tcPr>
          <w:p w14:paraId="51164FB5" w14:textId="77777777" w:rsidR="008769D1" w:rsidRDefault="00DF52C1">
            <w:r>
              <w:t>0.041696 secs</w:t>
            </w:r>
          </w:p>
        </w:tc>
      </w:tr>
      <w:tr w:rsidR="008769D1" w14:paraId="117B4F1D" w14:textId="77777777">
        <w:tc>
          <w:tcPr>
            <w:tcW w:w="0" w:type="auto"/>
          </w:tcPr>
          <w:p w14:paraId="7C05CE6C" w14:textId="77777777" w:rsidR="008769D1" w:rsidRDefault="00DF52C1">
            <w:pPr>
              <w:jc w:val="right"/>
            </w:pPr>
            <w:r>
              <w:lastRenderedPageBreak/>
              <w:t>2</w:t>
            </w:r>
          </w:p>
        </w:tc>
        <w:tc>
          <w:tcPr>
            <w:tcW w:w="0" w:type="auto"/>
          </w:tcPr>
          <w:p w14:paraId="05CCF6C1" w14:textId="77777777" w:rsidR="008769D1" w:rsidRDefault="00DF52C1">
            <w:r>
              <w:t>Number of persons by gender</w:t>
            </w:r>
          </w:p>
        </w:tc>
        <w:tc>
          <w:tcPr>
            <w:tcW w:w="0" w:type="auto"/>
          </w:tcPr>
          <w:p w14:paraId="232304C9" w14:textId="77777777" w:rsidR="008769D1" w:rsidRDefault="00DF52C1">
            <w:r>
              <w:t>0.183182 secs</w:t>
            </w:r>
          </w:p>
        </w:tc>
      </w:tr>
      <w:tr w:rsidR="008769D1" w14:paraId="70F6B4D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96D8F0" w14:textId="77777777" w:rsidR="008769D1" w:rsidRDefault="00DF52C1">
            <w:pPr>
              <w:jc w:val="right"/>
            </w:pPr>
            <w:r>
              <w:t>3</w:t>
            </w:r>
          </w:p>
        </w:tc>
        <w:tc>
          <w:tcPr>
            <w:tcW w:w="0" w:type="auto"/>
          </w:tcPr>
          <w:p w14:paraId="300D3B04" w14:textId="77777777" w:rsidR="008769D1" w:rsidRDefault="00DF52C1">
            <w:r>
              <w:t>Number of persons by year of birth</w:t>
            </w:r>
          </w:p>
        </w:tc>
        <w:tc>
          <w:tcPr>
            <w:tcW w:w="0" w:type="auto"/>
          </w:tcPr>
          <w:p w14:paraId="069DDB67" w14:textId="77777777" w:rsidR="008769D1" w:rsidRDefault="00DF52C1">
            <w:r>
              <w:t>0.058228 secs</w:t>
            </w:r>
          </w:p>
        </w:tc>
      </w:tr>
      <w:tr w:rsidR="008769D1" w14:paraId="3335E6F0" w14:textId="77777777">
        <w:tc>
          <w:tcPr>
            <w:tcW w:w="0" w:type="auto"/>
          </w:tcPr>
          <w:p w14:paraId="43838AD2" w14:textId="77777777" w:rsidR="008769D1" w:rsidRDefault="00DF52C1">
            <w:pPr>
              <w:jc w:val="right"/>
            </w:pPr>
            <w:r>
              <w:t>4</w:t>
            </w:r>
          </w:p>
        </w:tc>
        <w:tc>
          <w:tcPr>
            <w:tcW w:w="0" w:type="auto"/>
          </w:tcPr>
          <w:p w14:paraId="28716C7D" w14:textId="77777777" w:rsidR="008769D1" w:rsidRDefault="00DF52C1">
            <w:r>
              <w:t>Number of persons by race</w:t>
            </w:r>
          </w:p>
        </w:tc>
        <w:tc>
          <w:tcPr>
            <w:tcW w:w="0" w:type="auto"/>
          </w:tcPr>
          <w:p w14:paraId="225BB4DA" w14:textId="77777777" w:rsidR="008769D1" w:rsidRDefault="00DF52C1">
            <w:r>
              <w:t>0.059089 secs</w:t>
            </w:r>
          </w:p>
        </w:tc>
      </w:tr>
      <w:tr w:rsidR="008769D1" w14:paraId="64229FB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E95390" w14:textId="77777777" w:rsidR="008769D1" w:rsidRDefault="00DF52C1">
            <w:pPr>
              <w:jc w:val="right"/>
            </w:pPr>
            <w:r>
              <w:t>5</w:t>
            </w:r>
          </w:p>
        </w:tc>
        <w:tc>
          <w:tcPr>
            <w:tcW w:w="0" w:type="auto"/>
          </w:tcPr>
          <w:p w14:paraId="53379500" w14:textId="77777777" w:rsidR="008769D1" w:rsidRDefault="00DF52C1">
            <w:r>
              <w:t>Number of persons by ethnicity</w:t>
            </w:r>
          </w:p>
        </w:tc>
        <w:tc>
          <w:tcPr>
            <w:tcW w:w="0" w:type="auto"/>
          </w:tcPr>
          <w:p w14:paraId="165C0B1A" w14:textId="77777777" w:rsidR="008769D1" w:rsidRDefault="00DF52C1">
            <w:r>
              <w:t>0.070693 secs</w:t>
            </w:r>
          </w:p>
        </w:tc>
      </w:tr>
      <w:tr w:rsidR="008769D1" w14:paraId="1089C8C0" w14:textId="77777777">
        <w:tc>
          <w:tcPr>
            <w:tcW w:w="0" w:type="auto"/>
          </w:tcPr>
          <w:p w14:paraId="1F55FCF5" w14:textId="77777777" w:rsidR="008769D1" w:rsidRDefault="00DF52C1">
            <w:pPr>
              <w:jc w:val="right"/>
            </w:pPr>
            <w:r>
              <w:t>7</w:t>
            </w:r>
          </w:p>
        </w:tc>
        <w:tc>
          <w:tcPr>
            <w:tcW w:w="0" w:type="auto"/>
          </w:tcPr>
          <w:p w14:paraId="40D615CD" w14:textId="77777777" w:rsidR="008769D1" w:rsidRDefault="00DF52C1">
            <w:r>
              <w:t xml:space="preserve">Number of persons with invalid </w:t>
            </w:r>
            <w:r>
              <w:t>provider_id</w:t>
            </w:r>
          </w:p>
        </w:tc>
        <w:tc>
          <w:tcPr>
            <w:tcW w:w="0" w:type="auto"/>
          </w:tcPr>
          <w:p w14:paraId="700F284B" w14:textId="77777777" w:rsidR="008769D1" w:rsidRDefault="00DF52C1">
            <w:r>
              <w:t>0.056060 secs</w:t>
            </w:r>
          </w:p>
        </w:tc>
      </w:tr>
      <w:tr w:rsidR="008769D1" w14:paraId="66111B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E718D6" w14:textId="77777777" w:rsidR="008769D1" w:rsidRDefault="00DF52C1">
            <w:pPr>
              <w:jc w:val="right"/>
            </w:pPr>
            <w:r>
              <w:t>8</w:t>
            </w:r>
          </w:p>
        </w:tc>
        <w:tc>
          <w:tcPr>
            <w:tcW w:w="0" w:type="auto"/>
          </w:tcPr>
          <w:p w14:paraId="0CB08E3B" w14:textId="77777777" w:rsidR="008769D1" w:rsidRDefault="00DF52C1">
            <w:r>
              <w:t>Number of persons with invalid location_id</w:t>
            </w:r>
          </w:p>
        </w:tc>
        <w:tc>
          <w:tcPr>
            <w:tcW w:w="0" w:type="auto"/>
          </w:tcPr>
          <w:p w14:paraId="6C4D21A8" w14:textId="77777777" w:rsidR="008769D1" w:rsidRDefault="00DF52C1">
            <w:r>
              <w:t>0.096566 secs</w:t>
            </w:r>
          </w:p>
        </w:tc>
      </w:tr>
      <w:tr w:rsidR="008769D1" w14:paraId="204B25C7" w14:textId="77777777">
        <w:tc>
          <w:tcPr>
            <w:tcW w:w="0" w:type="auto"/>
          </w:tcPr>
          <w:p w14:paraId="39468BB9" w14:textId="77777777" w:rsidR="008769D1" w:rsidRDefault="00DF52C1">
            <w:pPr>
              <w:jc w:val="right"/>
            </w:pPr>
            <w:r>
              <w:t>9</w:t>
            </w:r>
          </w:p>
        </w:tc>
        <w:tc>
          <w:tcPr>
            <w:tcW w:w="0" w:type="auto"/>
          </w:tcPr>
          <w:p w14:paraId="626B0A2D" w14:textId="77777777" w:rsidR="008769D1" w:rsidRDefault="00DF52C1">
            <w:r>
              <w:t>Number of persons with invalid care_site_id</w:t>
            </w:r>
          </w:p>
        </w:tc>
        <w:tc>
          <w:tcPr>
            <w:tcW w:w="0" w:type="auto"/>
          </w:tcPr>
          <w:p w14:paraId="3F72559C" w14:textId="77777777" w:rsidR="008769D1" w:rsidRDefault="00DF52C1">
            <w:r>
              <w:t>0.054500 secs</w:t>
            </w:r>
          </w:p>
        </w:tc>
      </w:tr>
      <w:tr w:rsidR="008769D1" w14:paraId="3BB07AF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F5108A" w14:textId="77777777" w:rsidR="008769D1" w:rsidRDefault="00DF52C1">
            <w:pPr>
              <w:jc w:val="right"/>
            </w:pPr>
            <w:r>
              <w:t>10</w:t>
            </w:r>
          </w:p>
        </w:tc>
        <w:tc>
          <w:tcPr>
            <w:tcW w:w="0" w:type="auto"/>
          </w:tcPr>
          <w:p w14:paraId="3D8888C0" w14:textId="77777777" w:rsidR="008769D1" w:rsidRDefault="00DF52C1">
            <w:r>
              <w:t>Number of all persons by year of birth by gender</w:t>
            </w:r>
          </w:p>
        </w:tc>
        <w:tc>
          <w:tcPr>
            <w:tcW w:w="0" w:type="auto"/>
          </w:tcPr>
          <w:p w14:paraId="39F30917" w14:textId="77777777" w:rsidR="008769D1" w:rsidRDefault="00DF52C1">
            <w:r>
              <w:t>0.072196 secs</w:t>
            </w:r>
          </w:p>
        </w:tc>
      </w:tr>
      <w:tr w:rsidR="008769D1" w14:paraId="248C1A01" w14:textId="77777777">
        <w:tc>
          <w:tcPr>
            <w:tcW w:w="0" w:type="auto"/>
          </w:tcPr>
          <w:p w14:paraId="7C69433E" w14:textId="77777777" w:rsidR="008769D1" w:rsidRDefault="00DF52C1">
            <w:pPr>
              <w:jc w:val="right"/>
            </w:pPr>
            <w:r>
              <w:t>11</w:t>
            </w:r>
          </w:p>
        </w:tc>
        <w:tc>
          <w:tcPr>
            <w:tcW w:w="0" w:type="auto"/>
          </w:tcPr>
          <w:p w14:paraId="6D459D9A" w14:textId="77777777" w:rsidR="008769D1" w:rsidRDefault="00DF52C1">
            <w:r>
              <w:t>Number of non-deceased persons by year</w:t>
            </w:r>
            <w:r>
              <w:t xml:space="preserve"> of birth by gender</w:t>
            </w:r>
          </w:p>
        </w:tc>
        <w:tc>
          <w:tcPr>
            <w:tcW w:w="0" w:type="auto"/>
          </w:tcPr>
          <w:p w14:paraId="22BC155B" w14:textId="77777777" w:rsidR="008769D1" w:rsidRDefault="00DF52C1">
            <w:r>
              <w:t>0.099605 secs</w:t>
            </w:r>
          </w:p>
        </w:tc>
      </w:tr>
      <w:tr w:rsidR="008769D1" w14:paraId="3DD482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CE58F4" w14:textId="77777777" w:rsidR="008769D1" w:rsidRDefault="00DF52C1">
            <w:pPr>
              <w:jc w:val="right"/>
            </w:pPr>
            <w:r>
              <w:t>12</w:t>
            </w:r>
          </w:p>
        </w:tc>
        <w:tc>
          <w:tcPr>
            <w:tcW w:w="0" w:type="auto"/>
          </w:tcPr>
          <w:p w14:paraId="60375225" w14:textId="77777777" w:rsidR="008769D1" w:rsidRDefault="00DF52C1">
            <w:r>
              <w:t>Number of persons by race and ethnicity</w:t>
            </w:r>
          </w:p>
        </w:tc>
        <w:tc>
          <w:tcPr>
            <w:tcW w:w="0" w:type="auto"/>
          </w:tcPr>
          <w:p w14:paraId="4557368C" w14:textId="77777777" w:rsidR="008769D1" w:rsidRDefault="00DF52C1">
            <w:r>
              <w:t>0.077321 secs</w:t>
            </w:r>
          </w:p>
        </w:tc>
      </w:tr>
      <w:tr w:rsidR="008769D1" w14:paraId="6F7AF495" w14:textId="77777777">
        <w:tc>
          <w:tcPr>
            <w:tcW w:w="0" w:type="auto"/>
          </w:tcPr>
          <w:p w14:paraId="1C96F3CD" w14:textId="77777777" w:rsidR="008769D1" w:rsidRDefault="00DF52C1">
            <w:pPr>
              <w:jc w:val="right"/>
            </w:pPr>
            <w:r>
              <w:t>101</w:t>
            </w:r>
          </w:p>
        </w:tc>
        <w:tc>
          <w:tcPr>
            <w:tcW w:w="0" w:type="auto"/>
          </w:tcPr>
          <w:p w14:paraId="6613CBAC" w14:textId="77777777" w:rsidR="008769D1" w:rsidRDefault="00DF52C1">
            <w:r>
              <w:t>Number of persons by age, with age at first observation period</w:t>
            </w:r>
          </w:p>
        </w:tc>
        <w:tc>
          <w:tcPr>
            <w:tcW w:w="0" w:type="auto"/>
          </w:tcPr>
          <w:p w14:paraId="20797B46" w14:textId="77777777" w:rsidR="008769D1" w:rsidRDefault="00DF52C1">
            <w:r>
              <w:t>0.176635 secs</w:t>
            </w:r>
          </w:p>
        </w:tc>
      </w:tr>
      <w:tr w:rsidR="008769D1" w14:paraId="46B078B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B05F542" w14:textId="77777777" w:rsidR="008769D1" w:rsidRDefault="00DF52C1">
            <w:pPr>
              <w:jc w:val="right"/>
            </w:pPr>
            <w:r>
              <w:t>102</w:t>
            </w:r>
          </w:p>
        </w:tc>
        <w:tc>
          <w:tcPr>
            <w:tcW w:w="0" w:type="auto"/>
          </w:tcPr>
          <w:p w14:paraId="0E9ECC02" w14:textId="77777777" w:rsidR="008769D1" w:rsidRDefault="00DF52C1">
            <w:r>
              <w:t xml:space="preserve">Number of persons by gender by age, with age at first observation </w:t>
            </w:r>
            <w:r>
              <w:t>period</w:t>
            </w:r>
          </w:p>
        </w:tc>
        <w:tc>
          <w:tcPr>
            <w:tcW w:w="0" w:type="auto"/>
          </w:tcPr>
          <w:p w14:paraId="7D0512D5" w14:textId="77777777" w:rsidR="008769D1" w:rsidRDefault="00DF52C1">
            <w:r>
              <w:t>0.159337 secs</w:t>
            </w:r>
          </w:p>
        </w:tc>
      </w:tr>
      <w:tr w:rsidR="008769D1" w14:paraId="6482E60B" w14:textId="77777777">
        <w:tc>
          <w:tcPr>
            <w:tcW w:w="0" w:type="auto"/>
          </w:tcPr>
          <w:p w14:paraId="7B146171" w14:textId="77777777" w:rsidR="008769D1" w:rsidRDefault="00DF52C1">
            <w:pPr>
              <w:jc w:val="right"/>
            </w:pPr>
            <w:r>
              <w:t>108</w:t>
            </w:r>
          </w:p>
        </w:tc>
        <w:tc>
          <w:tcPr>
            <w:tcW w:w="0" w:type="auto"/>
          </w:tcPr>
          <w:p w14:paraId="57EB1F24" w14:textId="77777777" w:rsidR="008769D1" w:rsidRDefault="00DF52C1">
            <w:r>
              <w:t>Number of persons by length of observation period, in 30d increments</w:t>
            </w:r>
          </w:p>
        </w:tc>
        <w:tc>
          <w:tcPr>
            <w:tcW w:w="0" w:type="auto"/>
          </w:tcPr>
          <w:p w14:paraId="721681EA" w14:textId="77777777" w:rsidR="008769D1" w:rsidRDefault="00DF52C1">
            <w:r>
              <w:t>0.217217 secs</w:t>
            </w:r>
          </w:p>
        </w:tc>
      </w:tr>
      <w:tr w:rsidR="008769D1" w14:paraId="02ED6FF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C00D8A" w14:textId="77777777" w:rsidR="008769D1" w:rsidRDefault="00DF52C1">
            <w:pPr>
              <w:jc w:val="right"/>
            </w:pPr>
            <w:r>
              <w:t>109</w:t>
            </w:r>
          </w:p>
        </w:tc>
        <w:tc>
          <w:tcPr>
            <w:tcW w:w="0" w:type="auto"/>
          </w:tcPr>
          <w:p w14:paraId="3ED41CEF" w14:textId="77777777" w:rsidR="008769D1" w:rsidRDefault="00DF52C1">
            <w:r>
              <w:t>Number of persons with continuous observation in each year</w:t>
            </w:r>
          </w:p>
        </w:tc>
        <w:tc>
          <w:tcPr>
            <w:tcW w:w="0" w:type="auto"/>
          </w:tcPr>
          <w:p w14:paraId="6A66C055" w14:textId="77777777" w:rsidR="008769D1" w:rsidRDefault="00DF52C1">
            <w:r>
              <w:t>0.795322 secs</w:t>
            </w:r>
          </w:p>
        </w:tc>
      </w:tr>
      <w:tr w:rsidR="008769D1" w14:paraId="322A1E91" w14:textId="77777777">
        <w:tc>
          <w:tcPr>
            <w:tcW w:w="0" w:type="auto"/>
          </w:tcPr>
          <w:p w14:paraId="69ED56EE" w14:textId="77777777" w:rsidR="008769D1" w:rsidRDefault="00DF52C1">
            <w:pPr>
              <w:jc w:val="right"/>
            </w:pPr>
            <w:r>
              <w:t>110</w:t>
            </w:r>
          </w:p>
        </w:tc>
        <w:tc>
          <w:tcPr>
            <w:tcW w:w="0" w:type="auto"/>
          </w:tcPr>
          <w:p w14:paraId="512CE07F" w14:textId="77777777" w:rsidR="008769D1" w:rsidRDefault="00DF52C1">
            <w:r>
              <w:t>Number of persons with continuous observation in each month</w:t>
            </w:r>
          </w:p>
        </w:tc>
        <w:tc>
          <w:tcPr>
            <w:tcW w:w="0" w:type="auto"/>
          </w:tcPr>
          <w:p w14:paraId="41AD5888" w14:textId="77777777" w:rsidR="008769D1" w:rsidRDefault="00DF52C1">
            <w:r>
              <w:t>10.7</w:t>
            </w:r>
            <w:r>
              <w:t>31043 secs</w:t>
            </w:r>
          </w:p>
        </w:tc>
      </w:tr>
      <w:tr w:rsidR="008769D1" w14:paraId="595E4C4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E36D41" w14:textId="77777777" w:rsidR="008769D1" w:rsidRDefault="00DF52C1">
            <w:pPr>
              <w:jc w:val="right"/>
            </w:pPr>
            <w:r>
              <w:t>111</w:t>
            </w:r>
          </w:p>
        </w:tc>
        <w:tc>
          <w:tcPr>
            <w:tcW w:w="0" w:type="auto"/>
          </w:tcPr>
          <w:p w14:paraId="73E32283" w14:textId="77777777" w:rsidR="008769D1" w:rsidRDefault="00DF52C1">
            <w:r>
              <w:t>Number of persons by observation period start month</w:t>
            </w:r>
          </w:p>
        </w:tc>
        <w:tc>
          <w:tcPr>
            <w:tcW w:w="0" w:type="auto"/>
          </w:tcPr>
          <w:p w14:paraId="6BAFFBDD" w14:textId="77777777" w:rsidR="008769D1" w:rsidRDefault="00DF52C1">
            <w:r>
              <w:t>0.216336 secs</w:t>
            </w:r>
          </w:p>
        </w:tc>
      </w:tr>
      <w:tr w:rsidR="008769D1" w14:paraId="46DDB71F" w14:textId="77777777">
        <w:tc>
          <w:tcPr>
            <w:tcW w:w="0" w:type="auto"/>
          </w:tcPr>
          <w:p w14:paraId="11A1883B" w14:textId="77777777" w:rsidR="008769D1" w:rsidRDefault="00DF52C1">
            <w:pPr>
              <w:jc w:val="right"/>
            </w:pPr>
            <w:r>
              <w:t>112</w:t>
            </w:r>
          </w:p>
        </w:tc>
        <w:tc>
          <w:tcPr>
            <w:tcW w:w="0" w:type="auto"/>
          </w:tcPr>
          <w:p w14:paraId="7CF3EEA3" w14:textId="77777777" w:rsidR="008769D1" w:rsidRDefault="00DF52C1">
            <w:r>
              <w:t>Number of persons by observation period end month</w:t>
            </w:r>
          </w:p>
        </w:tc>
        <w:tc>
          <w:tcPr>
            <w:tcW w:w="0" w:type="auto"/>
          </w:tcPr>
          <w:p w14:paraId="3516CDB0" w14:textId="77777777" w:rsidR="008769D1" w:rsidRDefault="00DF52C1">
            <w:r>
              <w:t>0.157835 secs</w:t>
            </w:r>
          </w:p>
        </w:tc>
      </w:tr>
      <w:tr w:rsidR="008769D1" w14:paraId="13121F9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C70677" w14:textId="77777777" w:rsidR="008769D1" w:rsidRDefault="00DF52C1">
            <w:pPr>
              <w:jc w:val="right"/>
            </w:pPr>
            <w:r>
              <w:t>113</w:t>
            </w:r>
          </w:p>
        </w:tc>
        <w:tc>
          <w:tcPr>
            <w:tcW w:w="0" w:type="auto"/>
          </w:tcPr>
          <w:p w14:paraId="684FD3C7" w14:textId="77777777" w:rsidR="008769D1" w:rsidRDefault="00DF52C1">
            <w:r>
              <w:t>Number of persons by number of observation periods</w:t>
            </w:r>
          </w:p>
        </w:tc>
        <w:tc>
          <w:tcPr>
            <w:tcW w:w="0" w:type="auto"/>
          </w:tcPr>
          <w:p w14:paraId="597C5D3F" w14:textId="77777777" w:rsidR="008769D1" w:rsidRDefault="00DF52C1">
            <w:r>
              <w:t>0.074423 secs</w:t>
            </w:r>
          </w:p>
        </w:tc>
      </w:tr>
      <w:tr w:rsidR="008769D1" w14:paraId="538B2BDA" w14:textId="77777777">
        <w:tc>
          <w:tcPr>
            <w:tcW w:w="0" w:type="auto"/>
          </w:tcPr>
          <w:p w14:paraId="3951C3CF" w14:textId="77777777" w:rsidR="008769D1" w:rsidRDefault="00DF52C1">
            <w:pPr>
              <w:jc w:val="right"/>
            </w:pPr>
            <w:r>
              <w:t>114</w:t>
            </w:r>
          </w:p>
        </w:tc>
        <w:tc>
          <w:tcPr>
            <w:tcW w:w="0" w:type="auto"/>
          </w:tcPr>
          <w:p w14:paraId="10D1B6A4" w14:textId="77777777" w:rsidR="008769D1" w:rsidRDefault="00DF52C1">
            <w:r>
              <w:t xml:space="preserve">Number of persons with </w:t>
            </w:r>
            <w:r>
              <w:t>observation period before year-of-birth</w:t>
            </w:r>
          </w:p>
        </w:tc>
        <w:tc>
          <w:tcPr>
            <w:tcW w:w="0" w:type="auto"/>
          </w:tcPr>
          <w:p w14:paraId="58586E45" w14:textId="77777777" w:rsidR="008769D1" w:rsidRDefault="00DF52C1">
            <w:r>
              <w:t>0.126115 secs</w:t>
            </w:r>
          </w:p>
        </w:tc>
      </w:tr>
      <w:tr w:rsidR="008769D1" w14:paraId="180DF07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1E1B6C" w14:textId="77777777" w:rsidR="008769D1" w:rsidRDefault="00DF52C1">
            <w:pPr>
              <w:jc w:val="right"/>
            </w:pPr>
            <w:r>
              <w:t>115</w:t>
            </w:r>
          </w:p>
        </w:tc>
        <w:tc>
          <w:tcPr>
            <w:tcW w:w="0" w:type="auto"/>
          </w:tcPr>
          <w:p w14:paraId="270EADD1" w14:textId="77777777" w:rsidR="008769D1" w:rsidRDefault="00DF52C1">
            <w:r>
              <w:t>Number of persons with observation period end &lt; observation period start</w:t>
            </w:r>
          </w:p>
        </w:tc>
        <w:tc>
          <w:tcPr>
            <w:tcW w:w="0" w:type="auto"/>
          </w:tcPr>
          <w:p w14:paraId="792EEB83" w14:textId="77777777" w:rsidR="008769D1" w:rsidRDefault="00DF52C1">
            <w:r>
              <w:t>0.056148 secs</w:t>
            </w:r>
          </w:p>
        </w:tc>
      </w:tr>
      <w:tr w:rsidR="008769D1" w14:paraId="4B498B31" w14:textId="77777777">
        <w:tc>
          <w:tcPr>
            <w:tcW w:w="0" w:type="auto"/>
          </w:tcPr>
          <w:p w14:paraId="69CE99AF" w14:textId="77777777" w:rsidR="008769D1" w:rsidRDefault="00DF52C1">
            <w:pPr>
              <w:jc w:val="right"/>
            </w:pPr>
            <w:r>
              <w:t>116</w:t>
            </w:r>
          </w:p>
        </w:tc>
        <w:tc>
          <w:tcPr>
            <w:tcW w:w="0" w:type="auto"/>
          </w:tcPr>
          <w:p w14:paraId="35EABEF8" w14:textId="77777777" w:rsidR="008769D1" w:rsidRDefault="00DF52C1">
            <w:r>
              <w:t>Number of persons with at least one day of observation in each year by gender and age decile</w:t>
            </w:r>
          </w:p>
        </w:tc>
        <w:tc>
          <w:tcPr>
            <w:tcW w:w="0" w:type="auto"/>
          </w:tcPr>
          <w:p w14:paraId="09ACF542" w14:textId="77777777" w:rsidR="008769D1" w:rsidRDefault="00DF52C1">
            <w:r>
              <w:t>1.783371 sec</w:t>
            </w:r>
            <w:r>
              <w:t>s</w:t>
            </w:r>
          </w:p>
        </w:tc>
      </w:tr>
      <w:tr w:rsidR="008769D1" w14:paraId="470B891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6DA2B4" w14:textId="77777777" w:rsidR="008769D1" w:rsidRDefault="00DF52C1">
            <w:pPr>
              <w:jc w:val="right"/>
            </w:pPr>
            <w:r>
              <w:t>117</w:t>
            </w:r>
          </w:p>
        </w:tc>
        <w:tc>
          <w:tcPr>
            <w:tcW w:w="0" w:type="auto"/>
          </w:tcPr>
          <w:p w14:paraId="0C07AD4F" w14:textId="77777777" w:rsidR="008769D1" w:rsidRDefault="00DF52C1">
            <w:r>
              <w:t>Number of persons with at least one day of observation in each month</w:t>
            </w:r>
          </w:p>
        </w:tc>
        <w:tc>
          <w:tcPr>
            <w:tcW w:w="0" w:type="auto"/>
          </w:tcPr>
          <w:p w14:paraId="1D9061FB" w14:textId="77777777" w:rsidR="008769D1" w:rsidRDefault="00DF52C1">
            <w:r>
              <w:t>11.326960 secs</w:t>
            </w:r>
          </w:p>
        </w:tc>
      </w:tr>
      <w:tr w:rsidR="008769D1" w14:paraId="140EA32A" w14:textId="77777777">
        <w:tc>
          <w:tcPr>
            <w:tcW w:w="0" w:type="auto"/>
          </w:tcPr>
          <w:p w14:paraId="209705F5" w14:textId="77777777" w:rsidR="008769D1" w:rsidRDefault="00DF52C1">
            <w:pPr>
              <w:jc w:val="right"/>
            </w:pPr>
            <w:r>
              <w:t>118</w:t>
            </w:r>
          </w:p>
        </w:tc>
        <w:tc>
          <w:tcPr>
            <w:tcW w:w="0" w:type="auto"/>
          </w:tcPr>
          <w:p w14:paraId="5CCC503C" w14:textId="77777777" w:rsidR="008769D1" w:rsidRDefault="00DF52C1">
            <w:r>
              <w:t>Number of observation periods with invalid person_id</w:t>
            </w:r>
          </w:p>
        </w:tc>
        <w:tc>
          <w:tcPr>
            <w:tcW w:w="0" w:type="auto"/>
          </w:tcPr>
          <w:p w14:paraId="252EEB89" w14:textId="77777777" w:rsidR="008769D1" w:rsidRDefault="00DF52C1">
            <w:r>
              <w:t>0.082853 secs</w:t>
            </w:r>
          </w:p>
        </w:tc>
      </w:tr>
      <w:tr w:rsidR="008769D1" w14:paraId="4473B21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96452C" w14:textId="77777777" w:rsidR="008769D1" w:rsidRDefault="00DF52C1">
            <w:pPr>
              <w:jc w:val="right"/>
            </w:pPr>
            <w:r>
              <w:t>119</w:t>
            </w:r>
          </w:p>
        </w:tc>
        <w:tc>
          <w:tcPr>
            <w:tcW w:w="0" w:type="auto"/>
          </w:tcPr>
          <w:p w14:paraId="6FE86453" w14:textId="77777777" w:rsidR="008769D1" w:rsidRDefault="00DF52C1">
            <w:r>
              <w:t>Number of observation period records by period_type_concept_id</w:t>
            </w:r>
          </w:p>
        </w:tc>
        <w:tc>
          <w:tcPr>
            <w:tcW w:w="0" w:type="auto"/>
          </w:tcPr>
          <w:p w14:paraId="415DBEF6" w14:textId="77777777" w:rsidR="008769D1" w:rsidRDefault="00DF52C1">
            <w:r>
              <w:t>0.056829 secs</w:t>
            </w:r>
          </w:p>
        </w:tc>
      </w:tr>
      <w:tr w:rsidR="008769D1" w14:paraId="7815975A" w14:textId="77777777">
        <w:tc>
          <w:tcPr>
            <w:tcW w:w="0" w:type="auto"/>
          </w:tcPr>
          <w:p w14:paraId="2584FF11" w14:textId="77777777" w:rsidR="008769D1" w:rsidRDefault="00DF52C1">
            <w:pPr>
              <w:jc w:val="right"/>
            </w:pPr>
            <w:r>
              <w:t>200</w:t>
            </w:r>
          </w:p>
        </w:tc>
        <w:tc>
          <w:tcPr>
            <w:tcW w:w="0" w:type="auto"/>
          </w:tcPr>
          <w:p w14:paraId="7A3A04AA" w14:textId="77777777" w:rsidR="008769D1" w:rsidRDefault="00DF52C1">
            <w:r>
              <w:t>Number of persons with at least one visit occurrence, by visit_concept_id</w:t>
            </w:r>
          </w:p>
        </w:tc>
        <w:tc>
          <w:tcPr>
            <w:tcW w:w="0" w:type="auto"/>
          </w:tcPr>
          <w:p w14:paraId="1ED1F7A1" w14:textId="77777777" w:rsidR="008769D1" w:rsidRDefault="00DF52C1">
            <w:r>
              <w:t>2.925766 secs</w:t>
            </w:r>
          </w:p>
        </w:tc>
      </w:tr>
      <w:tr w:rsidR="008769D1" w14:paraId="1BC1545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5C5CEA" w14:textId="77777777" w:rsidR="008769D1" w:rsidRDefault="00DF52C1">
            <w:pPr>
              <w:jc w:val="right"/>
            </w:pPr>
            <w:r>
              <w:lastRenderedPageBreak/>
              <w:t>201</w:t>
            </w:r>
          </w:p>
        </w:tc>
        <w:tc>
          <w:tcPr>
            <w:tcW w:w="0" w:type="auto"/>
          </w:tcPr>
          <w:p w14:paraId="45657BB6" w14:textId="77777777" w:rsidR="008769D1" w:rsidRDefault="00DF52C1">
            <w:r>
              <w:t>Number of visit occurrence records, by visit_concept_id</w:t>
            </w:r>
          </w:p>
        </w:tc>
        <w:tc>
          <w:tcPr>
            <w:tcW w:w="0" w:type="auto"/>
          </w:tcPr>
          <w:p w14:paraId="6147D4F3" w14:textId="77777777" w:rsidR="008769D1" w:rsidRDefault="00DF52C1">
            <w:r>
              <w:t>2.710461 secs</w:t>
            </w:r>
          </w:p>
        </w:tc>
      </w:tr>
      <w:tr w:rsidR="008769D1" w14:paraId="284D626A" w14:textId="77777777">
        <w:tc>
          <w:tcPr>
            <w:tcW w:w="0" w:type="auto"/>
          </w:tcPr>
          <w:p w14:paraId="62CD037D" w14:textId="77777777" w:rsidR="008769D1" w:rsidRDefault="00DF52C1">
            <w:pPr>
              <w:jc w:val="right"/>
            </w:pPr>
            <w:r>
              <w:t>202</w:t>
            </w:r>
          </w:p>
        </w:tc>
        <w:tc>
          <w:tcPr>
            <w:tcW w:w="0" w:type="auto"/>
          </w:tcPr>
          <w:p w14:paraId="6E0BBE9B" w14:textId="77777777" w:rsidR="008769D1" w:rsidRDefault="00DF52C1">
            <w:r>
              <w:t>Number of persons by visit occurrence start month, by visit_concept_id</w:t>
            </w:r>
          </w:p>
        </w:tc>
        <w:tc>
          <w:tcPr>
            <w:tcW w:w="0" w:type="auto"/>
          </w:tcPr>
          <w:p w14:paraId="539C253C" w14:textId="77777777" w:rsidR="008769D1" w:rsidRDefault="00DF52C1">
            <w:r>
              <w:t>5.914636 secs</w:t>
            </w:r>
          </w:p>
        </w:tc>
      </w:tr>
      <w:tr w:rsidR="008769D1" w14:paraId="35A797B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C53A66" w14:textId="77777777" w:rsidR="008769D1" w:rsidRDefault="00DF52C1">
            <w:pPr>
              <w:jc w:val="right"/>
            </w:pPr>
            <w:r>
              <w:t>204</w:t>
            </w:r>
          </w:p>
        </w:tc>
        <w:tc>
          <w:tcPr>
            <w:tcW w:w="0" w:type="auto"/>
          </w:tcPr>
          <w:p w14:paraId="185E363F" w14:textId="77777777" w:rsidR="008769D1" w:rsidRDefault="00DF52C1">
            <w:r>
              <w:t>Number of persons with at least one visit occurrence, by visit_concept_id by calendar year by gender by age decile</w:t>
            </w:r>
          </w:p>
        </w:tc>
        <w:tc>
          <w:tcPr>
            <w:tcW w:w="0" w:type="auto"/>
          </w:tcPr>
          <w:p w14:paraId="7153C488" w14:textId="77777777" w:rsidR="008769D1" w:rsidRDefault="00DF52C1">
            <w:r>
              <w:t>5.323025 secs</w:t>
            </w:r>
          </w:p>
        </w:tc>
      </w:tr>
      <w:tr w:rsidR="008769D1" w14:paraId="39C0D569" w14:textId="77777777">
        <w:tc>
          <w:tcPr>
            <w:tcW w:w="0" w:type="auto"/>
          </w:tcPr>
          <w:p w14:paraId="7973CFCB" w14:textId="77777777" w:rsidR="008769D1" w:rsidRDefault="00DF52C1">
            <w:pPr>
              <w:jc w:val="right"/>
            </w:pPr>
            <w:r>
              <w:t>207</w:t>
            </w:r>
          </w:p>
        </w:tc>
        <w:tc>
          <w:tcPr>
            <w:tcW w:w="0" w:type="auto"/>
          </w:tcPr>
          <w:p w14:paraId="6AF7A52A" w14:textId="77777777" w:rsidR="008769D1" w:rsidRDefault="00DF52C1">
            <w:r>
              <w:t>Number of visit records with invalid person_id</w:t>
            </w:r>
          </w:p>
        </w:tc>
        <w:tc>
          <w:tcPr>
            <w:tcW w:w="0" w:type="auto"/>
          </w:tcPr>
          <w:p w14:paraId="3988375E" w14:textId="77777777" w:rsidR="008769D1" w:rsidRDefault="00DF52C1">
            <w:r>
              <w:t>1.546856 secs</w:t>
            </w:r>
          </w:p>
        </w:tc>
      </w:tr>
      <w:tr w:rsidR="008769D1" w14:paraId="068DA7F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C7E2D4" w14:textId="77777777" w:rsidR="008769D1" w:rsidRDefault="00DF52C1">
            <w:pPr>
              <w:jc w:val="right"/>
            </w:pPr>
            <w:r>
              <w:t>208</w:t>
            </w:r>
          </w:p>
        </w:tc>
        <w:tc>
          <w:tcPr>
            <w:tcW w:w="0" w:type="auto"/>
          </w:tcPr>
          <w:p w14:paraId="5055B602" w14:textId="77777777" w:rsidR="008769D1" w:rsidRDefault="00DF52C1">
            <w:r>
              <w:t>Number of visit records outside valid observation pe</w:t>
            </w:r>
            <w:r>
              <w:t>riod</w:t>
            </w:r>
          </w:p>
        </w:tc>
        <w:tc>
          <w:tcPr>
            <w:tcW w:w="0" w:type="auto"/>
          </w:tcPr>
          <w:p w14:paraId="03344026" w14:textId="77777777" w:rsidR="008769D1" w:rsidRDefault="00DF52C1">
            <w:r>
              <w:t>2.198143 secs</w:t>
            </w:r>
          </w:p>
        </w:tc>
      </w:tr>
      <w:tr w:rsidR="008769D1" w14:paraId="23BEAEF9" w14:textId="77777777">
        <w:tc>
          <w:tcPr>
            <w:tcW w:w="0" w:type="auto"/>
          </w:tcPr>
          <w:p w14:paraId="0372082E" w14:textId="77777777" w:rsidR="008769D1" w:rsidRDefault="00DF52C1">
            <w:pPr>
              <w:jc w:val="right"/>
            </w:pPr>
            <w:r>
              <w:t>209</w:t>
            </w:r>
          </w:p>
        </w:tc>
        <w:tc>
          <w:tcPr>
            <w:tcW w:w="0" w:type="auto"/>
          </w:tcPr>
          <w:p w14:paraId="48B07576" w14:textId="77777777" w:rsidR="008769D1" w:rsidRDefault="00DF52C1">
            <w:r>
              <w:t>Number of visit records with end date &lt; start date</w:t>
            </w:r>
          </w:p>
        </w:tc>
        <w:tc>
          <w:tcPr>
            <w:tcW w:w="0" w:type="auto"/>
          </w:tcPr>
          <w:p w14:paraId="3497199F" w14:textId="77777777" w:rsidR="008769D1" w:rsidRDefault="00DF52C1">
            <w:r>
              <w:t>0.513847 secs</w:t>
            </w:r>
          </w:p>
        </w:tc>
      </w:tr>
      <w:tr w:rsidR="008769D1" w14:paraId="5700B9B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4B4180" w14:textId="77777777" w:rsidR="008769D1" w:rsidRDefault="00DF52C1">
            <w:pPr>
              <w:jc w:val="right"/>
            </w:pPr>
            <w:r>
              <w:t>210</w:t>
            </w:r>
          </w:p>
        </w:tc>
        <w:tc>
          <w:tcPr>
            <w:tcW w:w="0" w:type="auto"/>
          </w:tcPr>
          <w:p w14:paraId="131CAA70" w14:textId="77777777" w:rsidR="008769D1" w:rsidRDefault="00DF52C1">
            <w:r>
              <w:t>Number of visit records with invalid care_site_id</w:t>
            </w:r>
          </w:p>
        </w:tc>
        <w:tc>
          <w:tcPr>
            <w:tcW w:w="0" w:type="auto"/>
          </w:tcPr>
          <w:p w14:paraId="4DC3437C" w14:textId="77777777" w:rsidR="008769D1" w:rsidRDefault="00DF52C1">
            <w:r>
              <w:t>2.045144 secs</w:t>
            </w:r>
          </w:p>
        </w:tc>
      </w:tr>
      <w:tr w:rsidR="008769D1" w14:paraId="3BABE83F" w14:textId="77777777">
        <w:tc>
          <w:tcPr>
            <w:tcW w:w="0" w:type="auto"/>
          </w:tcPr>
          <w:p w14:paraId="51E2BC16" w14:textId="77777777" w:rsidR="008769D1" w:rsidRDefault="00DF52C1">
            <w:pPr>
              <w:jc w:val="right"/>
            </w:pPr>
            <w:r>
              <w:t>212</w:t>
            </w:r>
          </w:p>
        </w:tc>
        <w:tc>
          <w:tcPr>
            <w:tcW w:w="0" w:type="auto"/>
          </w:tcPr>
          <w:p w14:paraId="025680D2" w14:textId="77777777" w:rsidR="008769D1" w:rsidRDefault="00DF52C1">
            <w:r>
              <w:t>Number of persons with at least one visit occurrence, by calendar year by gender by age decil</w:t>
            </w:r>
            <w:r>
              <w:t>e</w:t>
            </w:r>
          </w:p>
        </w:tc>
        <w:tc>
          <w:tcPr>
            <w:tcW w:w="0" w:type="auto"/>
          </w:tcPr>
          <w:p w14:paraId="4B98B02F" w14:textId="77777777" w:rsidR="008769D1" w:rsidRDefault="00DF52C1">
            <w:r>
              <w:t>4.888385 secs</w:t>
            </w:r>
          </w:p>
        </w:tc>
      </w:tr>
      <w:tr w:rsidR="008769D1" w14:paraId="1F2483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F99C51" w14:textId="77777777" w:rsidR="008769D1" w:rsidRDefault="00DF52C1">
            <w:pPr>
              <w:jc w:val="right"/>
            </w:pPr>
            <w:r>
              <w:t>220</w:t>
            </w:r>
          </w:p>
        </w:tc>
        <w:tc>
          <w:tcPr>
            <w:tcW w:w="0" w:type="auto"/>
          </w:tcPr>
          <w:p w14:paraId="1EEEAAB1" w14:textId="77777777" w:rsidR="008769D1" w:rsidRDefault="00DF52C1">
            <w:r>
              <w:t>Number of visit occurrence records by visit occurrence start month</w:t>
            </w:r>
          </w:p>
        </w:tc>
        <w:tc>
          <w:tcPr>
            <w:tcW w:w="0" w:type="auto"/>
          </w:tcPr>
          <w:p w14:paraId="451704EB" w14:textId="77777777" w:rsidR="008769D1" w:rsidRDefault="00DF52C1">
            <w:r>
              <w:t>3.809848 secs</w:t>
            </w:r>
          </w:p>
        </w:tc>
      </w:tr>
      <w:tr w:rsidR="008769D1" w14:paraId="5D8712D2" w14:textId="77777777">
        <w:tc>
          <w:tcPr>
            <w:tcW w:w="0" w:type="auto"/>
          </w:tcPr>
          <w:p w14:paraId="56C99DC8" w14:textId="77777777" w:rsidR="008769D1" w:rsidRDefault="00DF52C1">
            <w:pPr>
              <w:jc w:val="right"/>
            </w:pPr>
            <w:r>
              <w:t>221</w:t>
            </w:r>
          </w:p>
        </w:tc>
        <w:tc>
          <w:tcPr>
            <w:tcW w:w="0" w:type="auto"/>
          </w:tcPr>
          <w:p w14:paraId="0FB6D73A" w14:textId="77777777" w:rsidR="008769D1" w:rsidRDefault="00DF52C1">
            <w:r>
              <w:t>Number of persons by visit start year</w:t>
            </w:r>
          </w:p>
        </w:tc>
        <w:tc>
          <w:tcPr>
            <w:tcW w:w="0" w:type="auto"/>
          </w:tcPr>
          <w:p w14:paraId="746B902D" w14:textId="77777777" w:rsidR="008769D1" w:rsidRDefault="00DF52C1">
            <w:r>
              <w:t>3.359340 secs</w:t>
            </w:r>
          </w:p>
        </w:tc>
      </w:tr>
      <w:tr w:rsidR="008769D1" w14:paraId="1C61DE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E9E186" w14:textId="77777777" w:rsidR="008769D1" w:rsidRDefault="00DF52C1">
            <w:pPr>
              <w:jc w:val="right"/>
            </w:pPr>
            <w:r>
              <w:t>225</w:t>
            </w:r>
          </w:p>
        </w:tc>
        <w:tc>
          <w:tcPr>
            <w:tcW w:w="0" w:type="auto"/>
          </w:tcPr>
          <w:p w14:paraId="247DA65A" w14:textId="77777777" w:rsidR="008769D1" w:rsidRDefault="00DF52C1">
            <w:r>
              <w:t>Number of visit_occurrence records by visit_source_concept_id</w:t>
            </w:r>
          </w:p>
        </w:tc>
        <w:tc>
          <w:tcPr>
            <w:tcW w:w="0" w:type="auto"/>
          </w:tcPr>
          <w:p w14:paraId="036387EA" w14:textId="77777777" w:rsidR="008769D1" w:rsidRDefault="00DF52C1">
            <w:r>
              <w:t>1.327818 secs</w:t>
            </w:r>
          </w:p>
        </w:tc>
      </w:tr>
      <w:tr w:rsidR="008769D1" w14:paraId="42FBCD51" w14:textId="77777777">
        <w:tc>
          <w:tcPr>
            <w:tcW w:w="0" w:type="auto"/>
          </w:tcPr>
          <w:p w14:paraId="71AEDF34" w14:textId="77777777" w:rsidR="008769D1" w:rsidRDefault="00DF52C1">
            <w:pPr>
              <w:jc w:val="right"/>
            </w:pPr>
            <w:r>
              <w:t>300</w:t>
            </w:r>
          </w:p>
        </w:tc>
        <w:tc>
          <w:tcPr>
            <w:tcW w:w="0" w:type="auto"/>
          </w:tcPr>
          <w:p w14:paraId="5CB5CCD1" w14:textId="77777777" w:rsidR="008769D1" w:rsidRDefault="00DF52C1">
            <w:r>
              <w:t>Number of providers</w:t>
            </w:r>
          </w:p>
        </w:tc>
        <w:tc>
          <w:tcPr>
            <w:tcW w:w="0" w:type="auto"/>
          </w:tcPr>
          <w:p w14:paraId="457F62BD" w14:textId="77777777" w:rsidR="008769D1" w:rsidRDefault="00DF52C1">
            <w:r>
              <w:t>0.144437 secs</w:t>
            </w:r>
          </w:p>
        </w:tc>
      </w:tr>
      <w:tr w:rsidR="008769D1" w14:paraId="07EB6BC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008267" w14:textId="77777777" w:rsidR="008769D1" w:rsidRDefault="00DF52C1">
            <w:pPr>
              <w:jc w:val="right"/>
            </w:pPr>
            <w:r>
              <w:t>301</w:t>
            </w:r>
          </w:p>
        </w:tc>
        <w:tc>
          <w:tcPr>
            <w:tcW w:w="0" w:type="auto"/>
          </w:tcPr>
          <w:p w14:paraId="1B978B6D" w14:textId="77777777" w:rsidR="008769D1" w:rsidRDefault="00DF52C1">
            <w:r>
              <w:t>Number of providers by specialty concept_id</w:t>
            </w:r>
          </w:p>
        </w:tc>
        <w:tc>
          <w:tcPr>
            <w:tcW w:w="0" w:type="auto"/>
          </w:tcPr>
          <w:p w14:paraId="1FCC9E8E" w14:textId="77777777" w:rsidR="008769D1" w:rsidRDefault="00DF52C1">
            <w:r>
              <w:t>1.195023 secs</w:t>
            </w:r>
          </w:p>
        </w:tc>
      </w:tr>
      <w:tr w:rsidR="008769D1" w14:paraId="29644A87" w14:textId="77777777">
        <w:tc>
          <w:tcPr>
            <w:tcW w:w="0" w:type="auto"/>
          </w:tcPr>
          <w:p w14:paraId="6D9281FD" w14:textId="77777777" w:rsidR="008769D1" w:rsidRDefault="00DF52C1">
            <w:pPr>
              <w:jc w:val="right"/>
            </w:pPr>
            <w:r>
              <w:t>302</w:t>
            </w:r>
          </w:p>
        </w:tc>
        <w:tc>
          <w:tcPr>
            <w:tcW w:w="0" w:type="auto"/>
          </w:tcPr>
          <w:p w14:paraId="2891B8CE" w14:textId="77777777" w:rsidR="008769D1" w:rsidRDefault="00DF52C1">
            <w:r>
              <w:t>Number of providers with invalid care site id</w:t>
            </w:r>
          </w:p>
        </w:tc>
        <w:tc>
          <w:tcPr>
            <w:tcW w:w="0" w:type="auto"/>
          </w:tcPr>
          <w:p w14:paraId="796B6DE8" w14:textId="77777777" w:rsidR="008769D1" w:rsidRDefault="00DF52C1">
            <w:r>
              <w:t>0.330636 secs</w:t>
            </w:r>
          </w:p>
        </w:tc>
      </w:tr>
      <w:tr w:rsidR="008769D1" w14:paraId="54054CF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8BF097" w14:textId="77777777" w:rsidR="008769D1" w:rsidRDefault="00DF52C1">
            <w:pPr>
              <w:jc w:val="right"/>
            </w:pPr>
            <w:r>
              <w:t>325</w:t>
            </w:r>
          </w:p>
        </w:tc>
        <w:tc>
          <w:tcPr>
            <w:tcW w:w="0" w:type="auto"/>
          </w:tcPr>
          <w:p w14:paraId="1E9998A4" w14:textId="77777777" w:rsidR="008769D1" w:rsidRDefault="00DF52C1">
            <w:r>
              <w:t>Number of provider records by specialty_source_concept_id</w:t>
            </w:r>
          </w:p>
        </w:tc>
        <w:tc>
          <w:tcPr>
            <w:tcW w:w="0" w:type="auto"/>
          </w:tcPr>
          <w:p w14:paraId="05817F82" w14:textId="77777777" w:rsidR="008769D1" w:rsidRDefault="00DF52C1">
            <w:r>
              <w:t>0.168504 secs</w:t>
            </w:r>
          </w:p>
        </w:tc>
      </w:tr>
      <w:tr w:rsidR="008769D1" w14:paraId="2B766E68" w14:textId="77777777">
        <w:tc>
          <w:tcPr>
            <w:tcW w:w="0" w:type="auto"/>
          </w:tcPr>
          <w:p w14:paraId="6A672035" w14:textId="77777777" w:rsidR="008769D1" w:rsidRDefault="00DF52C1">
            <w:pPr>
              <w:jc w:val="right"/>
            </w:pPr>
            <w:r>
              <w:t>400</w:t>
            </w:r>
          </w:p>
        </w:tc>
        <w:tc>
          <w:tcPr>
            <w:tcW w:w="0" w:type="auto"/>
          </w:tcPr>
          <w:p w14:paraId="114B8818" w14:textId="77777777" w:rsidR="008769D1" w:rsidRDefault="00DF52C1">
            <w:r>
              <w:t xml:space="preserve">Number of </w:t>
            </w:r>
            <w:r>
              <w:t>persons with at least one condition occurrence, by condition_concept_id</w:t>
            </w:r>
          </w:p>
        </w:tc>
        <w:tc>
          <w:tcPr>
            <w:tcW w:w="0" w:type="auto"/>
          </w:tcPr>
          <w:p w14:paraId="19B0B758" w14:textId="77777777" w:rsidR="008769D1" w:rsidRDefault="00DF52C1">
            <w:r>
              <w:t>5.380062 secs</w:t>
            </w:r>
          </w:p>
        </w:tc>
      </w:tr>
      <w:tr w:rsidR="008769D1" w14:paraId="7710391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765189" w14:textId="77777777" w:rsidR="008769D1" w:rsidRDefault="00DF52C1">
            <w:pPr>
              <w:jc w:val="right"/>
            </w:pPr>
            <w:r>
              <w:t>401</w:t>
            </w:r>
          </w:p>
        </w:tc>
        <w:tc>
          <w:tcPr>
            <w:tcW w:w="0" w:type="auto"/>
          </w:tcPr>
          <w:p w14:paraId="4B22F918" w14:textId="77777777" w:rsidR="008769D1" w:rsidRDefault="00DF52C1">
            <w:r>
              <w:t>Number of condition occurrence records, by condition_concept_id</w:t>
            </w:r>
          </w:p>
        </w:tc>
        <w:tc>
          <w:tcPr>
            <w:tcW w:w="0" w:type="auto"/>
          </w:tcPr>
          <w:p w14:paraId="17BADF2B" w14:textId="77777777" w:rsidR="008769D1" w:rsidRDefault="00DF52C1">
            <w:r>
              <w:t>2.679631 secs</w:t>
            </w:r>
          </w:p>
        </w:tc>
      </w:tr>
      <w:tr w:rsidR="008769D1" w14:paraId="0B2C7CC4" w14:textId="77777777">
        <w:tc>
          <w:tcPr>
            <w:tcW w:w="0" w:type="auto"/>
          </w:tcPr>
          <w:p w14:paraId="446B9B66" w14:textId="77777777" w:rsidR="008769D1" w:rsidRDefault="00DF52C1">
            <w:pPr>
              <w:jc w:val="right"/>
            </w:pPr>
            <w:r>
              <w:t>402</w:t>
            </w:r>
          </w:p>
        </w:tc>
        <w:tc>
          <w:tcPr>
            <w:tcW w:w="0" w:type="auto"/>
          </w:tcPr>
          <w:p w14:paraId="6F3562C1" w14:textId="77777777" w:rsidR="008769D1" w:rsidRDefault="00DF52C1">
            <w:r>
              <w:t>Number of persons by condition occurrence start month, by condition_concept_id</w:t>
            </w:r>
          </w:p>
        </w:tc>
        <w:tc>
          <w:tcPr>
            <w:tcW w:w="0" w:type="auto"/>
          </w:tcPr>
          <w:p w14:paraId="6E1A89FC" w14:textId="77777777" w:rsidR="008769D1" w:rsidRDefault="00DF52C1">
            <w:r>
              <w:t>18.</w:t>
            </w:r>
            <w:r>
              <w:t>999160 secs</w:t>
            </w:r>
          </w:p>
        </w:tc>
      </w:tr>
      <w:tr w:rsidR="008769D1" w14:paraId="017AE89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4BB1430" w14:textId="77777777" w:rsidR="008769D1" w:rsidRDefault="00DF52C1">
            <w:pPr>
              <w:jc w:val="right"/>
            </w:pPr>
            <w:r>
              <w:t>404</w:t>
            </w:r>
          </w:p>
        </w:tc>
        <w:tc>
          <w:tcPr>
            <w:tcW w:w="0" w:type="auto"/>
          </w:tcPr>
          <w:p w14:paraId="58025CFD" w14:textId="77777777" w:rsidR="008769D1" w:rsidRDefault="00DF52C1">
            <w:r>
              <w:t>Number of persons with at least one condition occurrence, by condition_concept_id by calendar year by gender by age decile</w:t>
            </w:r>
          </w:p>
        </w:tc>
        <w:tc>
          <w:tcPr>
            <w:tcW w:w="0" w:type="auto"/>
          </w:tcPr>
          <w:p w14:paraId="6DB630CC" w14:textId="77777777" w:rsidR="008769D1" w:rsidRDefault="00DF52C1">
            <w:r>
              <w:t>20.714319 secs</w:t>
            </w:r>
          </w:p>
        </w:tc>
      </w:tr>
      <w:tr w:rsidR="008769D1" w14:paraId="65E69EA8" w14:textId="77777777">
        <w:tc>
          <w:tcPr>
            <w:tcW w:w="0" w:type="auto"/>
          </w:tcPr>
          <w:p w14:paraId="633A9517" w14:textId="77777777" w:rsidR="008769D1" w:rsidRDefault="00DF52C1">
            <w:pPr>
              <w:jc w:val="right"/>
            </w:pPr>
            <w:r>
              <w:t>405</w:t>
            </w:r>
          </w:p>
        </w:tc>
        <w:tc>
          <w:tcPr>
            <w:tcW w:w="0" w:type="auto"/>
          </w:tcPr>
          <w:p w14:paraId="59768D30" w14:textId="77777777" w:rsidR="008769D1" w:rsidRDefault="00DF52C1">
            <w:r>
              <w:t xml:space="preserve">Number of condition occurrence records, by condition_concept_id by </w:t>
            </w:r>
            <w:r>
              <w:t>condition_type_concept_id</w:t>
            </w:r>
          </w:p>
        </w:tc>
        <w:tc>
          <w:tcPr>
            <w:tcW w:w="0" w:type="auto"/>
          </w:tcPr>
          <w:p w14:paraId="34135D14" w14:textId="77777777" w:rsidR="008769D1" w:rsidRDefault="00DF52C1">
            <w:r>
              <w:t>5.871664 secs</w:t>
            </w:r>
          </w:p>
        </w:tc>
      </w:tr>
      <w:tr w:rsidR="008769D1" w14:paraId="44D0D0C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B617D6E" w14:textId="77777777" w:rsidR="008769D1" w:rsidRDefault="00DF52C1">
            <w:pPr>
              <w:jc w:val="right"/>
            </w:pPr>
            <w:r>
              <w:t>409</w:t>
            </w:r>
          </w:p>
        </w:tc>
        <w:tc>
          <w:tcPr>
            <w:tcW w:w="0" w:type="auto"/>
          </w:tcPr>
          <w:p w14:paraId="4615BC1A" w14:textId="77777777" w:rsidR="008769D1" w:rsidRDefault="00DF52C1">
            <w:r>
              <w:t>Number of condition occurrence records with invalid person_id</w:t>
            </w:r>
          </w:p>
        </w:tc>
        <w:tc>
          <w:tcPr>
            <w:tcW w:w="0" w:type="auto"/>
          </w:tcPr>
          <w:p w14:paraId="4ADE14CD" w14:textId="77777777" w:rsidR="008769D1" w:rsidRDefault="00DF52C1">
            <w:r>
              <w:t>4.036531 secs</w:t>
            </w:r>
          </w:p>
        </w:tc>
      </w:tr>
      <w:tr w:rsidR="008769D1" w14:paraId="5C8F34B4" w14:textId="77777777">
        <w:tc>
          <w:tcPr>
            <w:tcW w:w="0" w:type="auto"/>
          </w:tcPr>
          <w:p w14:paraId="19E5D64F" w14:textId="77777777" w:rsidR="008769D1" w:rsidRDefault="00DF52C1">
            <w:pPr>
              <w:jc w:val="right"/>
            </w:pPr>
            <w:r>
              <w:t>410</w:t>
            </w:r>
          </w:p>
        </w:tc>
        <w:tc>
          <w:tcPr>
            <w:tcW w:w="0" w:type="auto"/>
          </w:tcPr>
          <w:p w14:paraId="215B45C8" w14:textId="77777777" w:rsidR="008769D1" w:rsidRDefault="00DF52C1">
            <w:r>
              <w:t>Number of condition occurrence records outside valid observation period</w:t>
            </w:r>
          </w:p>
        </w:tc>
        <w:tc>
          <w:tcPr>
            <w:tcW w:w="0" w:type="auto"/>
          </w:tcPr>
          <w:p w14:paraId="4590BC28" w14:textId="77777777" w:rsidR="008769D1" w:rsidRDefault="00DF52C1">
            <w:r>
              <w:t>6.051113 secs</w:t>
            </w:r>
          </w:p>
        </w:tc>
      </w:tr>
      <w:tr w:rsidR="008769D1" w14:paraId="112D7F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E5C5FD" w14:textId="77777777" w:rsidR="008769D1" w:rsidRDefault="00DF52C1">
            <w:pPr>
              <w:jc w:val="right"/>
            </w:pPr>
            <w:r>
              <w:t>411</w:t>
            </w:r>
          </w:p>
        </w:tc>
        <w:tc>
          <w:tcPr>
            <w:tcW w:w="0" w:type="auto"/>
          </w:tcPr>
          <w:p w14:paraId="15E96AA2" w14:textId="77777777" w:rsidR="008769D1" w:rsidRDefault="00DF52C1">
            <w:r>
              <w:t xml:space="preserve">Number of condition occurrence records </w:t>
            </w:r>
            <w:r>
              <w:t>with end date &lt; start date</w:t>
            </w:r>
          </w:p>
        </w:tc>
        <w:tc>
          <w:tcPr>
            <w:tcW w:w="0" w:type="auto"/>
          </w:tcPr>
          <w:p w14:paraId="36AC75BC" w14:textId="77777777" w:rsidR="008769D1" w:rsidRDefault="00DF52C1">
            <w:r>
              <w:t>2.057181 secs</w:t>
            </w:r>
          </w:p>
        </w:tc>
      </w:tr>
      <w:tr w:rsidR="008769D1" w14:paraId="1849BF15" w14:textId="77777777">
        <w:tc>
          <w:tcPr>
            <w:tcW w:w="0" w:type="auto"/>
          </w:tcPr>
          <w:p w14:paraId="1983C874" w14:textId="77777777" w:rsidR="008769D1" w:rsidRDefault="00DF52C1">
            <w:pPr>
              <w:jc w:val="right"/>
            </w:pPr>
            <w:r>
              <w:t>412</w:t>
            </w:r>
          </w:p>
        </w:tc>
        <w:tc>
          <w:tcPr>
            <w:tcW w:w="0" w:type="auto"/>
          </w:tcPr>
          <w:p w14:paraId="6FADB765" w14:textId="77777777" w:rsidR="008769D1" w:rsidRDefault="00DF52C1">
            <w:r>
              <w:t>Number of condition occurrence records with invalid provider_id</w:t>
            </w:r>
          </w:p>
        </w:tc>
        <w:tc>
          <w:tcPr>
            <w:tcW w:w="0" w:type="auto"/>
          </w:tcPr>
          <w:p w14:paraId="766192CD" w14:textId="77777777" w:rsidR="008769D1" w:rsidRDefault="00DF52C1">
            <w:r>
              <w:t>5.043638 secs</w:t>
            </w:r>
          </w:p>
        </w:tc>
      </w:tr>
      <w:tr w:rsidR="008769D1" w14:paraId="4B23C7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0343ECD" w14:textId="77777777" w:rsidR="008769D1" w:rsidRDefault="00DF52C1">
            <w:pPr>
              <w:jc w:val="right"/>
            </w:pPr>
            <w:r>
              <w:t>413</w:t>
            </w:r>
          </w:p>
        </w:tc>
        <w:tc>
          <w:tcPr>
            <w:tcW w:w="0" w:type="auto"/>
          </w:tcPr>
          <w:p w14:paraId="4F5A24D3" w14:textId="77777777" w:rsidR="008769D1" w:rsidRDefault="00DF52C1">
            <w:r>
              <w:t>Number of condition occurrence records with invalid visit_id</w:t>
            </w:r>
          </w:p>
        </w:tc>
        <w:tc>
          <w:tcPr>
            <w:tcW w:w="0" w:type="auto"/>
          </w:tcPr>
          <w:p w14:paraId="50439123" w14:textId="77777777" w:rsidR="008769D1" w:rsidRDefault="00DF52C1">
            <w:r>
              <w:t>7.481834 secs</w:t>
            </w:r>
          </w:p>
        </w:tc>
      </w:tr>
      <w:tr w:rsidR="008769D1" w14:paraId="4B79C1DA" w14:textId="77777777">
        <w:tc>
          <w:tcPr>
            <w:tcW w:w="0" w:type="auto"/>
          </w:tcPr>
          <w:p w14:paraId="36A68707" w14:textId="77777777" w:rsidR="008769D1" w:rsidRDefault="00DF52C1">
            <w:pPr>
              <w:jc w:val="right"/>
            </w:pPr>
            <w:r>
              <w:lastRenderedPageBreak/>
              <w:t>420</w:t>
            </w:r>
          </w:p>
        </w:tc>
        <w:tc>
          <w:tcPr>
            <w:tcW w:w="0" w:type="auto"/>
          </w:tcPr>
          <w:p w14:paraId="2D96D6A2" w14:textId="77777777" w:rsidR="008769D1" w:rsidRDefault="00DF52C1">
            <w:r>
              <w:t xml:space="preserve">Number of condition occurrence records by </w:t>
            </w:r>
            <w:r>
              <w:t>condition occurrence start month</w:t>
            </w:r>
          </w:p>
        </w:tc>
        <w:tc>
          <w:tcPr>
            <w:tcW w:w="0" w:type="auto"/>
          </w:tcPr>
          <w:p w14:paraId="0EB4DC72" w14:textId="77777777" w:rsidR="008769D1" w:rsidRDefault="00DF52C1">
            <w:r>
              <w:t>10.181705 secs</w:t>
            </w:r>
          </w:p>
        </w:tc>
      </w:tr>
      <w:tr w:rsidR="008769D1" w14:paraId="1FAA43A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0EAA21" w14:textId="77777777" w:rsidR="008769D1" w:rsidRDefault="00DF52C1">
            <w:pPr>
              <w:jc w:val="right"/>
            </w:pPr>
            <w:r>
              <w:t>424</w:t>
            </w:r>
          </w:p>
        </w:tc>
        <w:tc>
          <w:tcPr>
            <w:tcW w:w="0" w:type="auto"/>
          </w:tcPr>
          <w:p w14:paraId="62A176F9" w14:textId="77777777" w:rsidR="008769D1" w:rsidRDefault="00DF52C1">
            <w:r>
              <w:t>Number of co-occurring condition_occurrence condition_concept_id pairs</w:t>
            </w:r>
          </w:p>
        </w:tc>
        <w:tc>
          <w:tcPr>
            <w:tcW w:w="0" w:type="auto"/>
          </w:tcPr>
          <w:p w14:paraId="675E1721" w14:textId="77777777" w:rsidR="008769D1" w:rsidRDefault="00DF52C1">
            <w:r>
              <w:t>2.300317 hours</w:t>
            </w:r>
          </w:p>
        </w:tc>
      </w:tr>
      <w:tr w:rsidR="008769D1" w14:paraId="0C4132D8" w14:textId="77777777">
        <w:tc>
          <w:tcPr>
            <w:tcW w:w="0" w:type="auto"/>
          </w:tcPr>
          <w:p w14:paraId="61F312E5" w14:textId="77777777" w:rsidR="008769D1" w:rsidRDefault="00DF52C1">
            <w:pPr>
              <w:jc w:val="right"/>
            </w:pPr>
            <w:r>
              <w:t>425</w:t>
            </w:r>
          </w:p>
        </w:tc>
        <w:tc>
          <w:tcPr>
            <w:tcW w:w="0" w:type="auto"/>
          </w:tcPr>
          <w:p w14:paraId="4528CD3B" w14:textId="77777777" w:rsidR="008769D1" w:rsidRDefault="00DF52C1">
            <w:r>
              <w:t>Number of condition_occurrence records by condition_source_concept_id</w:t>
            </w:r>
          </w:p>
        </w:tc>
        <w:tc>
          <w:tcPr>
            <w:tcW w:w="0" w:type="auto"/>
          </w:tcPr>
          <w:p w14:paraId="49563BCE" w14:textId="77777777" w:rsidR="008769D1" w:rsidRDefault="00DF52C1">
            <w:r>
              <w:t>5.263985 secs</w:t>
            </w:r>
          </w:p>
        </w:tc>
      </w:tr>
      <w:tr w:rsidR="008769D1" w14:paraId="3839A7E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C483640" w14:textId="77777777" w:rsidR="008769D1" w:rsidRDefault="00DF52C1">
            <w:pPr>
              <w:jc w:val="right"/>
            </w:pPr>
            <w:r>
              <w:t>500</w:t>
            </w:r>
          </w:p>
        </w:tc>
        <w:tc>
          <w:tcPr>
            <w:tcW w:w="0" w:type="auto"/>
          </w:tcPr>
          <w:p w14:paraId="39560E6A" w14:textId="77777777" w:rsidR="008769D1" w:rsidRDefault="00DF52C1">
            <w:r>
              <w:t xml:space="preserve">Number of persons with </w:t>
            </w:r>
            <w:r>
              <w:t>death, by cause_concept_id</w:t>
            </w:r>
          </w:p>
        </w:tc>
        <w:tc>
          <w:tcPr>
            <w:tcW w:w="0" w:type="auto"/>
          </w:tcPr>
          <w:p w14:paraId="3573D831" w14:textId="77777777" w:rsidR="008769D1" w:rsidRDefault="00DF52C1">
            <w:r>
              <w:t>0.033817 secs</w:t>
            </w:r>
          </w:p>
        </w:tc>
      </w:tr>
      <w:tr w:rsidR="008769D1" w14:paraId="08B5701B" w14:textId="77777777">
        <w:tc>
          <w:tcPr>
            <w:tcW w:w="0" w:type="auto"/>
          </w:tcPr>
          <w:p w14:paraId="16EBAD3A" w14:textId="77777777" w:rsidR="008769D1" w:rsidRDefault="00DF52C1">
            <w:pPr>
              <w:jc w:val="right"/>
            </w:pPr>
            <w:r>
              <w:t>501</w:t>
            </w:r>
          </w:p>
        </w:tc>
        <w:tc>
          <w:tcPr>
            <w:tcW w:w="0" w:type="auto"/>
          </w:tcPr>
          <w:p w14:paraId="6A614F27" w14:textId="77777777" w:rsidR="008769D1" w:rsidRDefault="00DF52C1">
            <w:r>
              <w:t>Number of records of death, by cause_concept_id</w:t>
            </w:r>
          </w:p>
        </w:tc>
        <w:tc>
          <w:tcPr>
            <w:tcW w:w="0" w:type="auto"/>
          </w:tcPr>
          <w:p w14:paraId="32267724" w14:textId="77777777" w:rsidR="008769D1" w:rsidRDefault="00DF52C1">
            <w:r>
              <w:t>0.023165 secs</w:t>
            </w:r>
          </w:p>
        </w:tc>
      </w:tr>
      <w:tr w:rsidR="008769D1" w14:paraId="171C2F3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9A6EFC" w14:textId="77777777" w:rsidR="008769D1" w:rsidRDefault="00DF52C1">
            <w:pPr>
              <w:jc w:val="right"/>
            </w:pPr>
            <w:r>
              <w:t>502</w:t>
            </w:r>
          </w:p>
        </w:tc>
        <w:tc>
          <w:tcPr>
            <w:tcW w:w="0" w:type="auto"/>
          </w:tcPr>
          <w:p w14:paraId="46A095B5" w14:textId="77777777" w:rsidR="008769D1" w:rsidRDefault="00DF52C1">
            <w:r>
              <w:t>Number of persons by death month</w:t>
            </w:r>
          </w:p>
        </w:tc>
        <w:tc>
          <w:tcPr>
            <w:tcW w:w="0" w:type="auto"/>
          </w:tcPr>
          <w:p w14:paraId="199C2AA1" w14:textId="77777777" w:rsidR="008769D1" w:rsidRDefault="00DF52C1">
            <w:r>
              <w:t>0.067278 secs</w:t>
            </w:r>
          </w:p>
        </w:tc>
      </w:tr>
      <w:tr w:rsidR="008769D1" w14:paraId="673421B3" w14:textId="77777777">
        <w:tc>
          <w:tcPr>
            <w:tcW w:w="0" w:type="auto"/>
          </w:tcPr>
          <w:p w14:paraId="2F4C2AD2" w14:textId="77777777" w:rsidR="008769D1" w:rsidRDefault="00DF52C1">
            <w:pPr>
              <w:jc w:val="right"/>
            </w:pPr>
            <w:r>
              <w:t>504</w:t>
            </w:r>
          </w:p>
        </w:tc>
        <w:tc>
          <w:tcPr>
            <w:tcW w:w="0" w:type="auto"/>
          </w:tcPr>
          <w:p w14:paraId="18138BF7" w14:textId="77777777" w:rsidR="008769D1" w:rsidRDefault="00DF52C1">
            <w:r>
              <w:t>Number of persons with a death, by calendar year by gender by age decile</w:t>
            </w:r>
          </w:p>
        </w:tc>
        <w:tc>
          <w:tcPr>
            <w:tcW w:w="0" w:type="auto"/>
          </w:tcPr>
          <w:p w14:paraId="40ED35C2" w14:textId="77777777" w:rsidR="008769D1" w:rsidRDefault="00DF52C1">
            <w:r>
              <w:t>0.071771 secs</w:t>
            </w:r>
          </w:p>
        </w:tc>
      </w:tr>
      <w:tr w:rsidR="008769D1" w14:paraId="47667E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FDC224" w14:textId="77777777" w:rsidR="008769D1" w:rsidRDefault="00DF52C1">
            <w:pPr>
              <w:jc w:val="right"/>
            </w:pPr>
            <w:r>
              <w:t>505</w:t>
            </w:r>
          </w:p>
        </w:tc>
        <w:tc>
          <w:tcPr>
            <w:tcW w:w="0" w:type="auto"/>
          </w:tcPr>
          <w:p w14:paraId="030DD16C" w14:textId="77777777" w:rsidR="008769D1" w:rsidRDefault="00DF52C1">
            <w:r>
              <w:t>Number of death records, by death_type_concept_id</w:t>
            </w:r>
          </w:p>
        </w:tc>
        <w:tc>
          <w:tcPr>
            <w:tcW w:w="0" w:type="auto"/>
          </w:tcPr>
          <w:p w14:paraId="4427D6C1" w14:textId="77777777" w:rsidR="008769D1" w:rsidRDefault="00DF52C1">
            <w:r>
              <w:t>0.030138 secs</w:t>
            </w:r>
          </w:p>
        </w:tc>
      </w:tr>
      <w:tr w:rsidR="008769D1" w14:paraId="2085A7F4" w14:textId="77777777">
        <w:tc>
          <w:tcPr>
            <w:tcW w:w="0" w:type="auto"/>
          </w:tcPr>
          <w:p w14:paraId="4214F97F" w14:textId="77777777" w:rsidR="008769D1" w:rsidRDefault="00DF52C1">
            <w:pPr>
              <w:jc w:val="right"/>
            </w:pPr>
            <w:r>
              <w:t>509</w:t>
            </w:r>
          </w:p>
        </w:tc>
        <w:tc>
          <w:tcPr>
            <w:tcW w:w="0" w:type="auto"/>
          </w:tcPr>
          <w:p w14:paraId="39B46583" w14:textId="77777777" w:rsidR="008769D1" w:rsidRDefault="00DF52C1">
            <w:r>
              <w:t>Number of death records with invalid person_id</w:t>
            </w:r>
          </w:p>
        </w:tc>
        <w:tc>
          <w:tcPr>
            <w:tcW w:w="0" w:type="auto"/>
          </w:tcPr>
          <w:p w14:paraId="58A72D67" w14:textId="77777777" w:rsidR="008769D1" w:rsidRDefault="00DF52C1">
            <w:r>
              <w:t>0.049869 secs</w:t>
            </w:r>
          </w:p>
        </w:tc>
      </w:tr>
      <w:tr w:rsidR="008769D1" w14:paraId="02B644A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8905D2" w14:textId="77777777" w:rsidR="008769D1" w:rsidRDefault="00DF52C1">
            <w:pPr>
              <w:jc w:val="right"/>
            </w:pPr>
            <w:r>
              <w:t>510</w:t>
            </w:r>
          </w:p>
        </w:tc>
        <w:tc>
          <w:tcPr>
            <w:tcW w:w="0" w:type="auto"/>
          </w:tcPr>
          <w:p w14:paraId="1DB11C63" w14:textId="77777777" w:rsidR="008769D1" w:rsidRDefault="00DF52C1">
            <w:r>
              <w:t>Number of death records outside valid observation period</w:t>
            </w:r>
          </w:p>
        </w:tc>
        <w:tc>
          <w:tcPr>
            <w:tcW w:w="0" w:type="auto"/>
          </w:tcPr>
          <w:p w14:paraId="2E9AC64D" w14:textId="77777777" w:rsidR="008769D1" w:rsidRDefault="00DF52C1">
            <w:r>
              <w:t>0.055249 secs</w:t>
            </w:r>
          </w:p>
        </w:tc>
      </w:tr>
      <w:tr w:rsidR="008769D1" w14:paraId="48F630DD" w14:textId="77777777">
        <w:tc>
          <w:tcPr>
            <w:tcW w:w="0" w:type="auto"/>
          </w:tcPr>
          <w:p w14:paraId="257380FF" w14:textId="77777777" w:rsidR="008769D1" w:rsidRDefault="00DF52C1">
            <w:pPr>
              <w:jc w:val="right"/>
            </w:pPr>
            <w:r>
              <w:t>525</w:t>
            </w:r>
          </w:p>
        </w:tc>
        <w:tc>
          <w:tcPr>
            <w:tcW w:w="0" w:type="auto"/>
          </w:tcPr>
          <w:p w14:paraId="5B288C6E" w14:textId="77777777" w:rsidR="008769D1" w:rsidRDefault="00DF52C1">
            <w:r>
              <w:t>Number of death records by cause_source_c</w:t>
            </w:r>
            <w:r>
              <w:t>oncept_id</w:t>
            </w:r>
          </w:p>
        </w:tc>
        <w:tc>
          <w:tcPr>
            <w:tcW w:w="0" w:type="auto"/>
          </w:tcPr>
          <w:p w14:paraId="3DA047FB" w14:textId="77777777" w:rsidR="008769D1" w:rsidRDefault="00DF52C1">
            <w:r>
              <w:t>0.026784 secs</w:t>
            </w:r>
          </w:p>
        </w:tc>
      </w:tr>
      <w:tr w:rsidR="008769D1" w14:paraId="2BCFF8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BD6F78" w14:textId="77777777" w:rsidR="008769D1" w:rsidRDefault="00DF52C1">
            <w:pPr>
              <w:jc w:val="right"/>
            </w:pPr>
            <w:r>
              <w:t>600</w:t>
            </w:r>
          </w:p>
        </w:tc>
        <w:tc>
          <w:tcPr>
            <w:tcW w:w="0" w:type="auto"/>
          </w:tcPr>
          <w:p w14:paraId="296A18A0" w14:textId="77777777" w:rsidR="008769D1" w:rsidRDefault="00DF52C1">
            <w:r>
              <w:t>Number of persons with at least one procedure occurrence, by procedure_concept_id</w:t>
            </w:r>
          </w:p>
        </w:tc>
        <w:tc>
          <w:tcPr>
            <w:tcW w:w="0" w:type="auto"/>
          </w:tcPr>
          <w:p w14:paraId="663F7748" w14:textId="77777777" w:rsidR="008769D1" w:rsidRDefault="00DF52C1">
            <w:r>
              <w:t>5.108358 secs</w:t>
            </w:r>
          </w:p>
        </w:tc>
      </w:tr>
      <w:tr w:rsidR="008769D1" w14:paraId="7B9BCA7E" w14:textId="77777777">
        <w:tc>
          <w:tcPr>
            <w:tcW w:w="0" w:type="auto"/>
          </w:tcPr>
          <w:p w14:paraId="646DA2FC" w14:textId="77777777" w:rsidR="008769D1" w:rsidRDefault="00DF52C1">
            <w:pPr>
              <w:jc w:val="right"/>
            </w:pPr>
            <w:r>
              <w:t>601</w:t>
            </w:r>
          </w:p>
        </w:tc>
        <w:tc>
          <w:tcPr>
            <w:tcW w:w="0" w:type="auto"/>
          </w:tcPr>
          <w:p w14:paraId="5D127776" w14:textId="77777777" w:rsidR="008769D1" w:rsidRDefault="00DF52C1">
            <w:r>
              <w:t>Number of procedure occurrence records, by procedure_concept_id</w:t>
            </w:r>
          </w:p>
        </w:tc>
        <w:tc>
          <w:tcPr>
            <w:tcW w:w="0" w:type="auto"/>
          </w:tcPr>
          <w:p w14:paraId="287DC282" w14:textId="77777777" w:rsidR="008769D1" w:rsidRDefault="00DF52C1">
            <w:r>
              <w:t>2.324662 secs</w:t>
            </w:r>
          </w:p>
        </w:tc>
      </w:tr>
      <w:tr w:rsidR="008769D1" w14:paraId="176B4AF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2B438BD" w14:textId="77777777" w:rsidR="008769D1" w:rsidRDefault="00DF52C1">
            <w:pPr>
              <w:jc w:val="right"/>
            </w:pPr>
            <w:r>
              <w:t>602</w:t>
            </w:r>
          </w:p>
        </w:tc>
        <w:tc>
          <w:tcPr>
            <w:tcW w:w="0" w:type="auto"/>
          </w:tcPr>
          <w:p w14:paraId="76F172F7" w14:textId="77777777" w:rsidR="008769D1" w:rsidRDefault="00DF52C1">
            <w:r>
              <w:t xml:space="preserve">Number of persons by procedure </w:t>
            </w:r>
            <w:r>
              <w:t>occurrence start month, by procedure_concept_id</w:t>
            </w:r>
          </w:p>
        </w:tc>
        <w:tc>
          <w:tcPr>
            <w:tcW w:w="0" w:type="auto"/>
          </w:tcPr>
          <w:p w14:paraId="27D45270" w14:textId="77777777" w:rsidR="008769D1" w:rsidRDefault="00DF52C1">
            <w:r>
              <w:t>16.993680 secs</w:t>
            </w:r>
          </w:p>
        </w:tc>
      </w:tr>
      <w:tr w:rsidR="008769D1" w14:paraId="5A99549A" w14:textId="77777777">
        <w:tc>
          <w:tcPr>
            <w:tcW w:w="0" w:type="auto"/>
          </w:tcPr>
          <w:p w14:paraId="0A2782A8" w14:textId="77777777" w:rsidR="008769D1" w:rsidRDefault="00DF52C1">
            <w:pPr>
              <w:jc w:val="right"/>
            </w:pPr>
            <w:r>
              <w:t>604</w:t>
            </w:r>
          </w:p>
        </w:tc>
        <w:tc>
          <w:tcPr>
            <w:tcW w:w="0" w:type="auto"/>
          </w:tcPr>
          <w:p w14:paraId="28CC1EDB" w14:textId="77777777" w:rsidR="008769D1" w:rsidRDefault="00DF52C1">
            <w:r>
              <w:t>Number of persons with at least one procedure occurrence, by procedure_concept_id by calendar year by gender by age decile</w:t>
            </w:r>
          </w:p>
        </w:tc>
        <w:tc>
          <w:tcPr>
            <w:tcW w:w="0" w:type="auto"/>
          </w:tcPr>
          <w:p w14:paraId="39C87766" w14:textId="77777777" w:rsidR="008769D1" w:rsidRDefault="00DF52C1">
            <w:r>
              <w:t>17.071125 secs</w:t>
            </w:r>
          </w:p>
        </w:tc>
      </w:tr>
      <w:tr w:rsidR="008769D1" w14:paraId="3D88C7E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74F7BE6" w14:textId="77777777" w:rsidR="008769D1" w:rsidRDefault="00DF52C1">
            <w:pPr>
              <w:jc w:val="right"/>
            </w:pPr>
            <w:r>
              <w:t>605</w:t>
            </w:r>
          </w:p>
        </w:tc>
        <w:tc>
          <w:tcPr>
            <w:tcW w:w="0" w:type="auto"/>
          </w:tcPr>
          <w:p w14:paraId="4F510C3B" w14:textId="77777777" w:rsidR="008769D1" w:rsidRDefault="00DF52C1">
            <w:r>
              <w:t>Number of procedure occurrence records, by pr</w:t>
            </w:r>
            <w:r>
              <w:t>ocedure_concept_id by procedure_type_concept_id</w:t>
            </w:r>
          </w:p>
        </w:tc>
        <w:tc>
          <w:tcPr>
            <w:tcW w:w="0" w:type="auto"/>
          </w:tcPr>
          <w:p w14:paraId="734F1FED" w14:textId="77777777" w:rsidR="008769D1" w:rsidRDefault="00DF52C1">
            <w:r>
              <w:t>4.307118 secs</w:t>
            </w:r>
          </w:p>
        </w:tc>
      </w:tr>
      <w:tr w:rsidR="008769D1" w14:paraId="65A20AB7" w14:textId="77777777">
        <w:tc>
          <w:tcPr>
            <w:tcW w:w="0" w:type="auto"/>
          </w:tcPr>
          <w:p w14:paraId="4369A5AF" w14:textId="77777777" w:rsidR="008769D1" w:rsidRDefault="00DF52C1">
            <w:pPr>
              <w:jc w:val="right"/>
            </w:pPr>
            <w:r>
              <w:t>609</w:t>
            </w:r>
          </w:p>
        </w:tc>
        <w:tc>
          <w:tcPr>
            <w:tcW w:w="0" w:type="auto"/>
          </w:tcPr>
          <w:p w14:paraId="47061054" w14:textId="77777777" w:rsidR="008769D1" w:rsidRDefault="00DF52C1">
            <w:r>
              <w:t>Number of procedure occurrence records with invalid person_id</w:t>
            </w:r>
          </w:p>
        </w:tc>
        <w:tc>
          <w:tcPr>
            <w:tcW w:w="0" w:type="auto"/>
          </w:tcPr>
          <w:p w14:paraId="4EAD339E" w14:textId="77777777" w:rsidR="008769D1" w:rsidRDefault="00DF52C1">
            <w:r>
              <w:t>3.295144 secs</w:t>
            </w:r>
          </w:p>
        </w:tc>
      </w:tr>
      <w:tr w:rsidR="008769D1" w14:paraId="33F4EF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81F1EA" w14:textId="77777777" w:rsidR="008769D1" w:rsidRDefault="00DF52C1">
            <w:pPr>
              <w:jc w:val="right"/>
            </w:pPr>
            <w:r>
              <w:t>610</w:t>
            </w:r>
          </w:p>
        </w:tc>
        <w:tc>
          <w:tcPr>
            <w:tcW w:w="0" w:type="auto"/>
          </w:tcPr>
          <w:p w14:paraId="582A52E8" w14:textId="77777777" w:rsidR="008769D1" w:rsidRDefault="00DF52C1">
            <w:r>
              <w:t>Number of procedure occurrence records outside valid observation period</w:t>
            </w:r>
          </w:p>
        </w:tc>
        <w:tc>
          <w:tcPr>
            <w:tcW w:w="0" w:type="auto"/>
          </w:tcPr>
          <w:p w14:paraId="6ABB7142" w14:textId="77777777" w:rsidR="008769D1" w:rsidRDefault="00DF52C1">
            <w:r>
              <w:t>5.463451 secs</w:t>
            </w:r>
          </w:p>
        </w:tc>
      </w:tr>
      <w:tr w:rsidR="008769D1" w14:paraId="72200049" w14:textId="77777777">
        <w:tc>
          <w:tcPr>
            <w:tcW w:w="0" w:type="auto"/>
          </w:tcPr>
          <w:p w14:paraId="5687A6E0" w14:textId="77777777" w:rsidR="008769D1" w:rsidRDefault="00DF52C1">
            <w:pPr>
              <w:jc w:val="right"/>
            </w:pPr>
            <w:r>
              <w:t>612</w:t>
            </w:r>
          </w:p>
        </w:tc>
        <w:tc>
          <w:tcPr>
            <w:tcW w:w="0" w:type="auto"/>
          </w:tcPr>
          <w:p w14:paraId="2D19B4F2" w14:textId="77777777" w:rsidR="008769D1" w:rsidRDefault="00DF52C1">
            <w:r>
              <w:t xml:space="preserve">Number of </w:t>
            </w:r>
            <w:r>
              <w:t>procedure occurrence records with invalid provider_id</w:t>
            </w:r>
          </w:p>
        </w:tc>
        <w:tc>
          <w:tcPr>
            <w:tcW w:w="0" w:type="auto"/>
          </w:tcPr>
          <w:p w14:paraId="4E3F6C06" w14:textId="77777777" w:rsidR="008769D1" w:rsidRDefault="00DF52C1">
            <w:r>
              <w:t>4.679316 secs</w:t>
            </w:r>
          </w:p>
        </w:tc>
      </w:tr>
      <w:tr w:rsidR="008769D1" w14:paraId="0E0D6FB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B7F61E" w14:textId="77777777" w:rsidR="008769D1" w:rsidRDefault="00DF52C1">
            <w:pPr>
              <w:jc w:val="right"/>
            </w:pPr>
            <w:r>
              <w:t>613</w:t>
            </w:r>
          </w:p>
        </w:tc>
        <w:tc>
          <w:tcPr>
            <w:tcW w:w="0" w:type="auto"/>
          </w:tcPr>
          <w:p w14:paraId="3C69B1A5" w14:textId="77777777" w:rsidR="008769D1" w:rsidRDefault="00DF52C1">
            <w:r>
              <w:t>Number of procedure occurrence records with invalid visit_id</w:t>
            </w:r>
          </w:p>
        </w:tc>
        <w:tc>
          <w:tcPr>
            <w:tcW w:w="0" w:type="auto"/>
          </w:tcPr>
          <w:p w14:paraId="3DD0CB20" w14:textId="77777777" w:rsidR="008769D1" w:rsidRDefault="00DF52C1">
            <w:r>
              <w:t>6.219301 secs</w:t>
            </w:r>
          </w:p>
        </w:tc>
      </w:tr>
      <w:tr w:rsidR="008769D1" w14:paraId="514D6633" w14:textId="77777777">
        <w:tc>
          <w:tcPr>
            <w:tcW w:w="0" w:type="auto"/>
          </w:tcPr>
          <w:p w14:paraId="34832781" w14:textId="77777777" w:rsidR="008769D1" w:rsidRDefault="00DF52C1">
            <w:pPr>
              <w:jc w:val="right"/>
            </w:pPr>
            <w:r>
              <w:t>620</w:t>
            </w:r>
          </w:p>
        </w:tc>
        <w:tc>
          <w:tcPr>
            <w:tcW w:w="0" w:type="auto"/>
          </w:tcPr>
          <w:p w14:paraId="268F54E9" w14:textId="77777777" w:rsidR="008769D1" w:rsidRDefault="00DF52C1">
            <w:r>
              <w:t>Number of procedure occurrence records  by procedure occurrence start month</w:t>
            </w:r>
          </w:p>
        </w:tc>
        <w:tc>
          <w:tcPr>
            <w:tcW w:w="0" w:type="auto"/>
          </w:tcPr>
          <w:p w14:paraId="63B92856" w14:textId="77777777" w:rsidR="008769D1" w:rsidRDefault="00DF52C1">
            <w:r>
              <w:t>8.760135 secs</w:t>
            </w:r>
          </w:p>
        </w:tc>
      </w:tr>
      <w:tr w:rsidR="008769D1" w14:paraId="2E0900F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568F24" w14:textId="77777777" w:rsidR="008769D1" w:rsidRDefault="00DF52C1">
            <w:pPr>
              <w:jc w:val="right"/>
            </w:pPr>
            <w:r>
              <w:t>624</w:t>
            </w:r>
          </w:p>
        </w:tc>
        <w:tc>
          <w:tcPr>
            <w:tcW w:w="0" w:type="auto"/>
          </w:tcPr>
          <w:p w14:paraId="10BE1F0A" w14:textId="77777777" w:rsidR="008769D1" w:rsidRDefault="00DF52C1">
            <w:r>
              <w:t>Number o</w:t>
            </w:r>
            <w:r>
              <w:t>f co-occurring procedure_occurrence procedure_concept_id pairs</w:t>
            </w:r>
          </w:p>
        </w:tc>
        <w:tc>
          <w:tcPr>
            <w:tcW w:w="0" w:type="auto"/>
          </w:tcPr>
          <w:p w14:paraId="68B976A2" w14:textId="77777777" w:rsidR="008769D1" w:rsidRDefault="00DF52C1">
            <w:r>
              <w:t>55.061515 mins</w:t>
            </w:r>
          </w:p>
        </w:tc>
      </w:tr>
      <w:tr w:rsidR="008769D1" w14:paraId="619EB145" w14:textId="77777777">
        <w:tc>
          <w:tcPr>
            <w:tcW w:w="0" w:type="auto"/>
          </w:tcPr>
          <w:p w14:paraId="2A75DA18" w14:textId="77777777" w:rsidR="008769D1" w:rsidRDefault="00DF52C1">
            <w:pPr>
              <w:jc w:val="right"/>
            </w:pPr>
            <w:r>
              <w:t>625</w:t>
            </w:r>
          </w:p>
        </w:tc>
        <w:tc>
          <w:tcPr>
            <w:tcW w:w="0" w:type="auto"/>
          </w:tcPr>
          <w:p w14:paraId="063C9B92" w14:textId="77777777" w:rsidR="008769D1" w:rsidRDefault="00DF52C1">
            <w:r>
              <w:t>Number of procedure_occurrence records by procedure_source_concept_id</w:t>
            </w:r>
          </w:p>
        </w:tc>
        <w:tc>
          <w:tcPr>
            <w:tcW w:w="0" w:type="auto"/>
          </w:tcPr>
          <w:p w14:paraId="5E28E323" w14:textId="77777777" w:rsidR="008769D1" w:rsidRDefault="00DF52C1">
            <w:r>
              <w:t>4.217861 secs</w:t>
            </w:r>
          </w:p>
        </w:tc>
      </w:tr>
      <w:tr w:rsidR="008769D1" w14:paraId="4E0437A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0039210" w14:textId="77777777" w:rsidR="008769D1" w:rsidRDefault="00DF52C1">
            <w:pPr>
              <w:jc w:val="right"/>
            </w:pPr>
            <w:r>
              <w:t>691</w:t>
            </w:r>
          </w:p>
        </w:tc>
        <w:tc>
          <w:tcPr>
            <w:tcW w:w="0" w:type="auto"/>
          </w:tcPr>
          <w:p w14:paraId="44073C2A" w14:textId="77777777" w:rsidR="008769D1" w:rsidRDefault="00DF52C1">
            <w:r>
              <w:t>Percentage of total persons that have at least x procedures</w:t>
            </w:r>
          </w:p>
        </w:tc>
        <w:tc>
          <w:tcPr>
            <w:tcW w:w="0" w:type="auto"/>
          </w:tcPr>
          <w:p w14:paraId="649BF49E" w14:textId="77777777" w:rsidR="008769D1" w:rsidRDefault="00DF52C1">
            <w:r>
              <w:t>6.357057 secs</w:t>
            </w:r>
          </w:p>
        </w:tc>
      </w:tr>
      <w:tr w:rsidR="008769D1" w14:paraId="098CCDC1" w14:textId="77777777">
        <w:tc>
          <w:tcPr>
            <w:tcW w:w="0" w:type="auto"/>
          </w:tcPr>
          <w:p w14:paraId="12D8BF5E" w14:textId="77777777" w:rsidR="008769D1" w:rsidRDefault="00DF52C1">
            <w:pPr>
              <w:jc w:val="right"/>
            </w:pPr>
            <w:r>
              <w:t>700</w:t>
            </w:r>
          </w:p>
        </w:tc>
        <w:tc>
          <w:tcPr>
            <w:tcW w:w="0" w:type="auto"/>
          </w:tcPr>
          <w:p w14:paraId="2032329F" w14:textId="77777777" w:rsidR="008769D1" w:rsidRDefault="00DF52C1">
            <w:r>
              <w:t>Number of persons with at least one drug exposure, by drug_concept_id</w:t>
            </w:r>
          </w:p>
        </w:tc>
        <w:tc>
          <w:tcPr>
            <w:tcW w:w="0" w:type="auto"/>
          </w:tcPr>
          <w:p w14:paraId="40CCBD73" w14:textId="77777777" w:rsidR="008769D1" w:rsidRDefault="00DF52C1">
            <w:r>
              <w:t>3.079393 secs</w:t>
            </w:r>
          </w:p>
        </w:tc>
      </w:tr>
      <w:tr w:rsidR="008769D1" w14:paraId="3A9A50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BE2AF1" w14:textId="77777777" w:rsidR="008769D1" w:rsidRDefault="00DF52C1">
            <w:pPr>
              <w:jc w:val="right"/>
            </w:pPr>
            <w:r>
              <w:lastRenderedPageBreak/>
              <w:t>701</w:t>
            </w:r>
          </w:p>
        </w:tc>
        <w:tc>
          <w:tcPr>
            <w:tcW w:w="0" w:type="auto"/>
          </w:tcPr>
          <w:p w14:paraId="0F826AD9" w14:textId="77777777" w:rsidR="008769D1" w:rsidRDefault="00DF52C1">
            <w:r>
              <w:t>Number of drug exposure records, by drug_concept_id</w:t>
            </w:r>
          </w:p>
        </w:tc>
        <w:tc>
          <w:tcPr>
            <w:tcW w:w="0" w:type="auto"/>
          </w:tcPr>
          <w:p w14:paraId="1949ADB9" w14:textId="77777777" w:rsidR="008769D1" w:rsidRDefault="00DF52C1">
            <w:r>
              <w:t>1.134527 secs</w:t>
            </w:r>
          </w:p>
        </w:tc>
      </w:tr>
      <w:tr w:rsidR="008769D1" w14:paraId="19058BDD" w14:textId="77777777">
        <w:tc>
          <w:tcPr>
            <w:tcW w:w="0" w:type="auto"/>
          </w:tcPr>
          <w:p w14:paraId="4CFFAA45" w14:textId="77777777" w:rsidR="008769D1" w:rsidRDefault="00DF52C1">
            <w:pPr>
              <w:jc w:val="right"/>
            </w:pPr>
            <w:r>
              <w:t>702</w:t>
            </w:r>
          </w:p>
        </w:tc>
        <w:tc>
          <w:tcPr>
            <w:tcW w:w="0" w:type="auto"/>
          </w:tcPr>
          <w:p w14:paraId="0733F515" w14:textId="77777777" w:rsidR="008769D1" w:rsidRDefault="00DF52C1">
            <w:r>
              <w:t>Number of persons by drug exposure start month, by drug_concept_id</w:t>
            </w:r>
          </w:p>
        </w:tc>
        <w:tc>
          <w:tcPr>
            <w:tcW w:w="0" w:type="auto"/>
          </w:tcPr>
          <w:p w14:paraId="6F4DDC33" w14:textId="77777777" w:rsidR="008769D1" w:rsidRDefault="00DF52C1">
            <w:r>
              <w:t>11.885105 secs</w:t>
            </w:r>
          </w:p>
        </w:tc>
      </w:tr>
      <w:tr w:rsidR="008769D1" w14:paraId="1FBCA5C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D3502A" w14:textId="77777777" w:rsidR="008769D1" w:rsidRDefault="00DF52C1">
            <w:pPr>
              <w:jc w:val="right"/>
            </w:pPr>
            <w:r>
              <w:t>704</w:t>
            </w:r>
          </w:p>
        </w:tc>
        <w:tc>
          <w:tcPr>
            <w:tcW w:w="0" w:type="auto"/>
          </w:tcPr>
          <w:p w14:paraId="39B71B8C" w14:textId="77777777" w:rsidR="008769D1" w:rsidRDefault="00DF52C1">
            <w:r>
              <w:t>Number of</w:t>
            </w:r>
            <w:r>
              <w:t xml:space="preserve"> persons with at least one drug exposure, by drug_concept_id by calendar year by gender by age decile</w:t>
            </w:r>
          </w:p>
        </w:tc>
        <w:tc>
          <w:tcPr>
            <w:tcW w:w="0" w:type="auto"/>
          </w:tcPr>
          <w:p w14:paraId="40A89DDB" w14:textId="77777777" w:rsidR="008769D1" w:rsidRDefault="00DF52C1">
            <w:r>
              <w:t>9.699256 secs</w:t>
            </w:r>
          </w:p>
        </w:tc>
      </w:tr>
      <w:tr w:rsidR="008769D1" w14:paraId="39349305" w14:textId="77777777">
        <w:tc>
          <w:tcPr>
            <w:tcW w:w="0" w:type="auto"/>
          </w:tcPr>
          <w:p w14:paraId="2330F7F2" w14:textId="77777777" w:rsidR="008769D1" w:rsidRDefault="00DF52C1">
            <w:pPr>
              <w:jc w:val="right"/>
            </w:pPr>
            <w:r>
              <w:t>705</w:t>
            </w:r>
          </w:p>
        </w:tc>
        <w:tc>
          <w:tcPr>
            <w:tcW w:w="0" w:type="auto"/>
          </w:tcPr>
          <w:p w14:paraId="28A4D648" w14:textId="77777777" w:rsidR="008769D1" w:rsidRDefault="00DF52C1">
            <w:r>
              <w:t>Number of drug exposure records, by drug_concept_id by drug_type_concept_id</w:t>
            </w:r>
          </w:p>
        </w:tc>
        <w:tc>
          <w:tcPr>
            <w:tcW w:w="0" w:type="auto"/>
          </w:tcPr>
          <w:p w14:paraId="56BD5A0D" w14:textId="77777777" w:rsidR="008769D1" w:rsidRDefault="00DF52C1">
            <w:r>
              <w:t>2.715549 secs</w:t>
            </w:r>
          </w:p>
        </w:tc>
      </w:tr>
      <w:tr w:rsidR="008769D1" w14:paraId="1EA13E0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F8E8AE" w14:textId="77777777" w:rsidR="008769D1" w:rsidRDefault="00DF52C1">
            <w:pPr>
              <w:jc w:val="right"/>
            </w:pPr>
            <w:r>
              <w:t>709</w:t>
            </w:r>
          </w:p>
        </w:tc>
        <w:tc>
          <w:tcPr>
            <w:tcW w:w="0" w:type="auto"/>
          </w:tcPr>
          <w:p w14:paraId="58032816" w14:textId="77777777" w:rsidR="008769D1" w:rsidRDefault="00DF52C1">
            <w:r>
              <w:t xml:space="preserve">Number of drug exposure records with </w:t>
            </w:r>
            <w:r>
              <w:t>invalid person_id</w:t>
            </w:r>
          </w:p>
        </w:tc>
        <w:tc>
          <w:tcPr>
            <w:tcW w:w="0" w:type="auto"/>
          </w:tcPr>
          <w:p w14:paraId="0C25BBC5" w14:textId="77777777" w:rsidR="008769D1" w:rsidRDefault="00DF52C1">
            <w:r>
              <w:t>1.611035 secs</w:t>
            </w:r>
          </w:p>
        </w:tc>
      </w:tr>
      <w:tr w:rsidR="008769D1" w14:paraId="1DF8EBCC" w14:textId="77777777">
        <w:tc>
          <w:tcPr>
            <w:tcW w:w="0" w:type="auto"/>
          </w:tcPr>
          <w:p w14:paraId="2AD439C7" w14:textId="77777777" w:rsidR="008769D1" w:rsidRDefault="00DF52C1">
            <w:pPr>
              <w:jc w:val="right"/>
            </w:pPr>
            <w:r>
              <w:t>710</w:t>
            </w:r>
          </w:p>
        </w:tc>
        <w:tc>
          <w:tcPr>
            <w:tcW w:w="0" w:type="auto"/>
          </w:tcPr>
          <w:p w14:paraId="2AB94E7A" w14:textId="77777777" w:rsidR="008769D1" w:rsidRDefault="00DF52C1">
            <w:r>
              <w:t>Number of drug exposure records outside valid observation period</w:t>
            </w:r>
          </w:p>
        </w:tc>
        <w:tc>
          <w:tcPr>
            <w:tcW w:w="0" w:type="auto"/>
          </w:tcPr>
          <w:p w14:paraId="2204673A" w14:textId="77777777" w:rsidR="008769D1" w:rsidRDefault="00DF52C1">
            <w:r>
              <w:t>2.323260 secs</w:t>
            </w:r>
          </w:p>
        </w:tc>
      </w:tr>
      <w:tr w:rsidR="008769D1" w14:paraId="4E59FD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17AAEC6" w14:textId="77777777" w:rsidR="008769D1" w:rsidRDefault="00DF52C1">
            <w:pPr>
              <w:jc w:val="right"/>
            </w:pPr>
            <w:r>
              <w:t>711</w:t>
            </w:r>
          </w:p>
        </w:tc>
        <w:tc>
          <w:tcPr>
            <w:tcW w:w="0" w:type="auto"/>
          </w:tcPr>
          <w:p w14:paraId="0A8FCE94" w14:textId="77777777" w:rsidR="008769D1" w:rsidRDefault="00DF52C1">
            <w:r>
              <w:t>Number of drug exposure records with end date &lt; start date</w:t>
            </w:r>
          </w:p>
        </w:tc>
        <w:tc>
          <w:tcPr>
            <w:tcW w:w="0" w:type="auto"/>
          </w:tcPr>
          <w:p w14:paraId="49F4C5ED" w14:textId="77777777" w:rsidR="008769D1" w:rsidRDefault="00DF52C1">
            <w:r>
              <w:t>1.095796 secs</w:t>
            </w:r>
          </w:p>
        </w:tc>
      </w:tr>
      <w:tr w:rsidR="008769D1" w14:paraId="43EA5B24" w14:textId="77777777">
        <w:tc>
          <w:tcPr>
            <w:tcW w:w="0" w:type="auto"/>
          </w:tcPr>
          <w:p w14:paraId="6D6C451F" w14:textId="77777777" w:rsidR="008769D1" w:rsidRDefault="00DF52C1">
            <w:pPr>
              <w:jc w:val="right"/>
            </w:pPr>
            <w:r>
              <w:t>712</w:t>
            </w:r>
          </w:p>
        </w:tc>
        <w:tc>
          <w:tcPr>
            <w:tcW w:w="0" w:type="auto"/>
          </w:tcPr>
          <w:p w14:paraId="6DA4A78D" w14:textId="77777777" w:rsidR="008769D1" w:rsidRDefault="00DF52C1">
            <w:r>
              <w:t>Number of drug exposure records with invalid provider_id</w:t>
            </w:r>
          </w:p>
        </w:tc>
        <w:tc>
          <w:tcPr>
            <w:tcW w:w="0" w:type="auto"/>
          </w:tcPr>
          <w:p w14:paraId="60BCBEA3" w14:textId="77777777" w:rsidR="008769D1" w:rsidRDefault="00DF52C1">
            <w:r>
              <w:t>1.582338 secs</w:t>
            </w:r>
          </w:p>
        </w:tc>
      </w:tr>
      <w:tr w:rsidR="008769D1" w14:paraId="2E7C028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B74B73" w14:textId="77777777" w:rsidR="008769D1" w:rsidRDefault="00DF52C1">
            <w:pPr>
              <w:jc w:val="right"/>
            </w:pPr>
            <w:r>
              <w:t>713</w:t>
            </w:r>
          </w:p>
        </w:tc>
        <w:tc>
          <w:tcPr>
            <w:tcW w:w="0" w:type="auto"/>
          </w:tcPr>
          <w:p w14:paraId="62D6264F" w14:textId="77777777" w:rsidR="008769D1" w:rsidRDefault="00DF52C1">
            <w:r>
              <w:t>Number of drug exposure records with invalid visit_id</w:t>
            </w:r>
          </w:p>
        </w:tc>
        <w:tc>
          <w:tcPr>
            <w:tcW w:w="0" w:type="auto"/>
          </w:tcPr>
          <w:p w14:paraId="4C8892FE" w14:textId="77777777" w:rsidR="008769D1" w:rsidRDefault="00DF52C1">
            <w:r>
              <w:t>1.500728 secs</w:t>
            </w:r>
          </w:p>
        </w:tc>
      </w:tr>
      <w:tr w:rsidR="008769D1" w14:paraId="357FCC39" w14:textId="77777777">
        <w:tc>
          <w:tcPr>
            <w:tcW w:w="0" w:type="auto"/>
          </w:tcPr>
          <w:p w14:paraId="6678B560" w14:textId="77777777" w:rsidR="008769D1" w:rsidRDefault="00DF52C1">
            <w:pPr>
              <w:jc w:val="right"/>
            </w:pPr>
            <w:r>
              <w:t>720</w:t>
            </w:r>
          </w:p>
        </w:tc>
        <w:tc>
          <w:tcPr>
            <w:tcW w:w="0" w:type="auto"/>
          </w:tcPr>
          <w:p w14:paraId="3FD30BA7" w14:textId="77777777" w:rsidR="008769D1" w:rsidRDefault="00DF52C1">
            <w:r>
              <w:t>Number of drug exposure records  by drug exposure start month</w:t>
            </w:r>
          </w:p>
        </w:tc>
        <w:tc>
          <w:tcPr>
            <w:tcW w:w="0" w:type="auto"/>
          </w:tcPr>
          <w:p w14:paraId="1E72CF1A" w14:textId="77777777" w:rsidR="008769D1" w:rsidRDefault="00DF52C1">
            <w:r>
              <w:t>4.051641 secs</w:t>
            </w:r>
          </w:p>
        </w:tc>
      </w:tr>
      <w:tr w:rsidR="008769D1" w14:paraId="66B932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CA6DE5" w14:textId="77777777" w:rsidR="008769D1" w:rsidRDefault="00DF52C1">
            <w:pPr>
              <w:jc w:val="right"/>
            </w:pPr>
            <w:r>
              <w:t>724</w:t>
            </w:r>
          </w:p>
        </w:tc>
        <w:tc>
          <w:tcPr>
            <w:tcW w:w="0" w:type="auto"/>
          </w:tcPr>
          <w:p w14:paraId="2AE68CBC" w14:textId="77777777" w:rsidR="008769D1" w:rsidRDefault="00DF52C1">
            <w:r>
              <w:t>Number of co-occurring drug_exposure drug_concept_id pairs</w:t>
            </w:r>
          </w:p>
        </w:tc>
        <w:tc>
          <w:tcPr>
            <w:tcW w:w="0" w:type="auto"/>
          </w:tcPr>
          <w:p w14:paraId="69B1D805" w14:textId="77777777" w:rsidR="008769D1" w:rsidRDefault="00DF52C1">
            <w:r>
              <w:t>1.010575 hours</w:t>
            </w:r>
          </w:p>
        </w:tc>
      </w:tr>
      <w:tr w:rsidR="008769D1" w14:paraId="34DB0152" w14:textId="77777777">
        <w:tc>
          <w:tcPr>
            <w:tcW w:w="0" w:type="auto"/>
          </w:tcPr>
          <w:p w14:paraId="69E09269" w14:textId="77777777" w:rsidR="008769D1" w:rsidRDefault="00DF52C1">
            <w:pPr>
              <w:jc w:val="right"/>
            </w:pPr>
            <w:r>
              <w:t>725</w:t>
            </w:r>
          </w:p>
        </w:tc>
        <w:tc>
          <w:tcPr>
            <w:tcW w:w="0" w:type="auto"/>
          </w:tcPr>
          <w:p w14:paraId="675DAF57" w14:textId="77777777" w:rsidR="008769D1" w:rsidRDefault="00DF52C1">
            <w:r>
              <w:t>Number of drug_exposure records by drug_source_concept_id</w:t>
            </w:r>
          </w:p>
        </w:tc>
        <w:tc>
          <w:tcPr>
            <w:tcW w:w="0" w:type="auto"/>
          </w:tcPr>
          <w:p w14:paraId="101C9DB6" w14:textId="77777777" w:rsidR="008769D1" w:rsidRDefault="00DF52C1">
            <w:r>
              <w:t>4.621935 secs</w:t>
            </w:r>
          </w:p>
        </w:tc>
      </w:tr>
      <w:tr w:rsidR="008769D1" w14:paraId="537E47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CE7517" w14:textId="77777777" w:rsidR="008769D1" w:rsidRDefault="00DF52C1">
            <w:pPr>
              <w:jc w:val="right"/>
            </w:pPr>
            <w:r>
              <w:t>791</w:t>
            </w:r>
          </w:p>
        </w:tc>
        <w:tc>
          <w:tcPr>
            <w:tcW w:w="0" w:type="auto"/>
          </w:tcPr>
          <w:p w14:paraId="1B6EC614" w14:textId="77777777" w:rsidR="008769D1" w:rsidRDefault="00DF52C1">
            <w:r>
              <w:t>Percentage of total persons that have at least x drug exposures</w:t>
            </w:r>
          </w:p>
        </w:tc>
        <w:tc>
          <w:tcPr>
            <w:tcW w:w="0" w:type="auto"/>
          </w:tcPr>
          <w:p w14:paraId="03B1B520" w14:textId="77777777" w:rsidR="008769D1" w:rsidRDefault="00DF52C1">
            <w:r>
              <w:t>4.312996 secs</w:t>
            </w:r>
          </w:p>
        </w:tc>
      </w:tr>
      <w:tr w:rsidR="008769D1" w14:paraId="26A46375" w14:textId="77777777">
        <w:tc>
          <w:tcPr>
            <w:tcW w:w="0" w:type="auto"/>
          </w:tcPr>
          <w:p w14:paraId="2E8A8A51" w14:textId="77777777" w:rsidR="008769D1" w:rsidRDefault="00DF52C1">
            <w:pPr>
              <w:jc w:val="right"/>
            </w:pPr>
            <w:r>
              <w:t>800</w:t>
            </w:r>
          </w:p>
        </w:tc>
        <w:tc>
          <w:tcPr>
            <w:tcW w:w="0" w:type="auto"/>
          </w:tcPr>
          <w:p w14:paraId="13E90677" w14:textId="77777777" w:rsidR="008769D1" w:rsidRDefault="00DF52C1">
            <w:r>
              <w:t>Number of persons with at least one observation occurrence, by observation_concept_id</w:t>
            </w:r>
          </w:p>
        </w:tc>
        <w:tc>
          <w:tcPr>
            <w:tcW w:w="0" w:type="auto"/>
          </w:tcPr>
          <w:p w14:paraId="6DA9D02E" w14:textId="77777777" w:rsidR="008769D1" w:rsidRDefault="00DF52C1">
            <w:r>
              <w:t>0.702413 s</w:t>
            </w:r>
            <w:r>
              <w:t>ecs</w:t>
            </w:r>
          </w:p>
        </w:tc>
      </w:tr>
      <w:tr w:rsidR="008769D1" w14:paraId="5816832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8844F7" w14:textId="77777777" w:rsidR="008769D1" w:rsidRDefault="00DF52C1">
            <w:pPr>
              <w:jc w:val="right"/>
            </w:pPr>
            <w:r>
              <w:t>801</w:t>
            </w:r>
          </w:p>
        </w:tc>
        <w:tc>
          <w:tcPr>
            <w:tcW w:w="0" w:type="auto"/>
          </w:tcPr>
          <w:p w14:paraId="05CA79D2" w14:textId="77777777" w:rsidR="008769D1" w:rsidRDefault="00DF52C1">
            <w:r>
              <w:t>Number of observation occurrence records, by observation_concept_id</w:t>
            </w:r>
          </w:p>
        </w:tc>
        <w:tc>
          <w:tcPr>
            <w:tcW w:w="0" w:type="auto"/>
          </w:tcPr>
          <w:p w14:paraId="43B028B5" w14:textId="77777777" w:rsidR="008769D1" w:rsidRDefault="00DF52C1">
            <w:r>
              <w:t>0.364348 secs</w:t>
            </w:r>
          </w:p>
        </w:tc>
      </w:tr>
      <w:tr w:rsidR="008769D1" w14:paraId="630FAE48" w14:textId="77777777">
        <w:tc>
          <w:tcPr>
            <w:tcW w:w="0" w:type="auto"/>
          </w:tcPr>
          <w:p w14:paraId="72B2D32C" w14:textId="77777777" w:rsidR="008769D1" w:rsidRDefault="00DF52C1">
            <w:pPr>
              <w:jc w:val="right"/>
            </w:pPr>
            <w:r>
              <w:t>802</w:t>
            </w:r>
          </w:p>
        </w:tc>
        <w:tc>
          <w:tcPr>
            <w:tcW w:w="0" w:type="auto"/>
          </w:tcPr>
          <w:p w14:paraId="515C34EC" w14:textId="77777777" w:rsidR="008769D1" w:rsidRDefault="00DF52C1">
            <w:r>
              <w:t>Number of persons by observation occurrence start month, by observation_concept_id</w:t>
            </w:r>
          </w:p>
        </w:tc>
        <w:tc>
          <w:tcPr>
            <w:tcW w:w="0" w:type="auto"/>
          </w:tcPr>
          <w:p w14:paraId="596717FA" w14:textId="77777777" w:rsidR="008769D1" w:rsidRDefault="00DF52C1">
            <w:r>
              <w:t>2.353778 secs</w:t>
            </w:r>
          </w:p>
        </w:tc>
      </w:tr>
      <w:tr w:rsidR="008769D1" w14:paraId="57CDE4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9DDF8A" w14:textId="77777777" w:rsidR="008769D1" w:rsidRDefault="00DF52C1">
            <w:pPr>
              <w:jc w:val="right"/>
            </w:pPr>
            <w:r>
              <w:t>804</w:t>
            </w:r>
          </w:p>
        </w:tc>
        <w:tc>
          <w:tcPr>
            <w:tcW w:w="0" w:type="auto"/>
          </w:tcPr>
          <w:p w14:paraId="229593BE" w14:textId="77777777" w:rsidR="008769D1" w:rsidRDefault="00DF52C1">
            <w:r>
              <w:t xml:space="preserve">Number of persons with at least one observation </w:t>
            </w:r>
            <w:r>
              <w:t>occurrence, by observation_concept_id by calendar year by gender by age decile</w:t>
            </w:r>
          </w:p>
        </w:tc>
        <w:tc>
          <w:tcPr>
            <w:tcW w:w="0" w:type="auto"/>
          </w:tcPr>
          <w:p w14:paraId="5F5194FF" w14:textId="77777777" w:rsidR="008769D1" w:rsidRDefault="00DF52C1">
            <w:r>
              <w:t>2.399461 secs</w:t>
            </w:r>
          </w:p>
        </w:tc>
      </w:tr>
      <w:tr w:rsidR="008769D1" w14:paraId="6D30BCA2" w14:textId="77777777">
        <w:tc>
          <w:tcPr>
            <w:tcW w:w="0" w:type="auto"/>
          </w:tcPr>
          <w:p w14:paraId="10C72231" w14:textId="77777777" w:rsidR="008769D1" w:rsidRDefault="00DF52C1">
            <w:pPr>
              <w:jc w:val="right"/>
            </w:pPr>
            <w:r>
              <w:t>805</w:t>
            </w:r>
          </w:p>
        </w:tc>
        <w:tc>
          <w:tcPr>
            <w:tcW w:w="0" w:type="auto"/>
          </w:tcPr>
          <w:p w14:paraId="42776128" w14:textId="77777777" w:rsidR="008769D1" w:rsidRDefault="00DF52C1">
            <w:r>
              <w:t>Number of observation occurrence records, by observation_concept_id by observation_type_concept_id</w:t>
            </w:r>
          </w:p>
        </w:tc>
        <w:tc>
          <w:tcPr>
            <w:tcW w:w="0" w:type="auto"/>
          </w:tcPr>
          <w:p w14:paraId="78D70D93" w14:textId="77777777" w:rsidR="008769D1" w:rsidRDefault="00DF52C1">
            <w:r>
              <w:t>0.548361 secs</w:t>
            </w:r>
          </w:p>
        </w:tc>
      </w:tr>
      <w:tr w:rsidR="008769D1" w14:paraId="6112750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1C172FD" w14:textId="77777777" w:rsidR="008769D1" w:rsidRDefault="00DF52C1">
            <w:pPr>
              <w:jc w:val="right"/>
            </w:pPr>
            <w:r>
              <w:t>807</w:t>
            </w:r>
          </w:p>
        </w:tc>
        <w:tc>
          <w:tcPr>
            <w:tcW w:w="0" w:type="auto"/>
          </w:tcPr>
          <w:p w14:paraId="7565092E" w14:textId="77777777" w:rsidR="008769D1" w:rsidRDefault="00DF52C1">
            <w:r>
              <w:t>Number of observation occurrence records</w:t>
            </w:r>
            <w:r>
              <w:t>, by observation_concept_id and unit_concept_id</w:t>
            </w:r>
          </w:p>
        </w:tc>
        <w:tc>
          <w:tcPr>
            <w:tcW w:w="0" w:type="auto"/>
          </w:tcPr>
          <w:p w14:paraId="401E2F89" w14:textId="77777777" w:rsidR="008769D1" w:rsidRDefault="00DF52C1">
            <w:r>
              <w:t>0.542313 secs</w:t>
            </w:r>
          </w:p>
        </w:tc>
      </w:tr>
      <w:tr w:rsidR="008769D1" w14:paraId="76955245" w14:textId="77777777">
        <w:tc>
          <w:tcPr>
            <w:tcW w:w="0" w:type="auto"/>
          </w:tcPr>
          <w:p w14:paraId="1C219592" w14:textId="77777777" w:rsidR="008769D1" w:rsidRDefault="00DF52C1">
            <w:pPr>
              <w:jc w:val="right"/>
            </w:pPr>
            <w:r>
              <w:t>809</w:t>
            </w:r>
          </w:p>
        </w:tc>
        <w:tc>
          <w:tcPr>
            <w:tcW w:w="0" w:type="auto"/>
          </w:tcPr>
          <w:p w14:paraId="4F73C2B4" w14:textId="77777777" w:rsidR="008769D1" w:rsidRDefault="00DF52C1">
            <w:r>
              <w:t>Number of observation records with invalid person_id</w:t>
            </w:r>
          </w:p>
        </w:tc>
        <w:tc>
          <w:tcPr>
            <w:tcW w:w="0" w:type="auto"/>
          </w:tcPr>
          <w:p w14:paraId="270143DE" w14:textId="77777777" w:rsidR="008769D1" w:rsidRDefault="00DF52C1">
            <w:r>
              <w:t>0.525063 secs</w:t>
            </w:r>
          </w:p>
        </w:tc>
      </w:tr>
      <w:tr w:rsidR="008769D1" w14:paraId="0D731D7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9820ADD" w14:textId="77777777" w:rsidR="008769D1" w:rsidRDefault="00DF52C1">
            <w:pPr>
              <w:jc w:val="right"/>
            </w:pPr>
            <w:r>
              <w:t>810</w:t>
            </w:r>
          </w:p>
        </w:tc>
        <w:tc>
          <w:tcPr>
            <w:tcW w:w="0" w:type="auto"/>
          </w:tcPr>
          <w:p w14:paraId="6CE7AC67" w14:textId="77777777" w:rsidR="008769D1" w:rsidRDefault="00DF52C1">
            <w:r>
              <w:t>Number of observation records outside valid observation period</w:t>
            </w:r>
          </w:p>
        </w:tc>
        <w:tc>
          <w:tcPr>
            <w:tcW w:w="0" w:type="auto"/>
          </w:tcPr>
          <w:p w14:paraId="0ECDEFBF" w14:textId="77777777" w:rsidR="008769D1" w:rsidRDefault="00DF52C1">
            <w:r>
              <w:t>0.753375 secs</w:t>
            </w:r>
          </w:p>
        </w:tc>
      </w:tr>
      <w:tr w:rsidR="008769D1" w14:paraId="6B53E9CB" w14:textId="77777777">
        <w:tc>
          <w:tcPr>
            <w:tcW w:w="0" w:type="auto"/>
          </w:tcPr>
          <w:p w14:paraId="143E6F72" w14:textId="77777777" w:rsidR="008769D1" w:rsidRDefault="00DF52C1">
            <w:pPr>
              <w:jc w:val="right"/>
            </w:pPr>
            <w:r>
              <w:t>812</w:t>
            </w:r>
          </w:p>
        </w:tc>
        <w:tc>
          <w:tcPr>
            <w:tcW w:w="0" w:type="auto"/>
          </w:tcPr>
          <w:p w14:paraId="3A461CA4" w14:textId="77777777" w:rsidR="008769D1" w:rsidRDefault="00DF52C1">
            <w:r>
              <w:t xml:space="preserve">Number of observation </w:t>
            </w:r>
            <w:r>
              <w:t>records with invalid provider_id</w:t>
            </w:r>
          </w:p>
        </w:tc>
        <w:tc>
          <w:tcPr>
            <w:tcW w:w="0" w:type="auto"/>
          </w:tcPr>
          <w:p w14:paraId="2EC58A35" w14:textId="77777777" w:rsidR="008769D1" w:rsidRDefault="00DF52C1">
            <w:r>
              <w:t>0.947995 secs</w:t>
            </w:r>
          </w:p>
        </w:tc>
      </w:tr>
      <w:tr w:rsidR="008769D1" w14:paraId="2C2556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3D0916" w14:textId="77777777" w:rsidR="008769D1" w:rsidRDefault="00DF52C1">
            <w:pPr>
              <w:jc w:val="right"/>
            </w:pPr>
            <w:r>
              <w:t>813</w:t>
            </w:r>
          </w:p>
        </w:tc>
        <w:tc>
          <w:tcPr>
            <w:tcW w:w="0" w:type="auto"/>
          </w:tcPr>
          <w:p w14:paraId="799239AD" w14:textId="77777777" w:rsidR="008769D1" w:rsidRDefault="00DF52C1">
            <w:r>
              <w:t>Number of observation records with invalid visit_id</w:t>
            </w:r>
          </w:p>
        </w:tc>
        <w:tc>
          <w:tcPr>
            <w:tcW w:w="0" w:type="auto"/>
          </w:tcPr>
          <w:p w14:paraId="79BB93E3" w14:textId="77777777" w:rsidR="008769D1" w:rsidRDefault="00DF52C1">
            <w:r>
              <w:t>2.219671 secs</w:t>
            </w:r>
          </w:p>
        </w:tc>
      </w:tr>
      <w:tr w:rsidR="008769D1" w14:paraId="69F720A9" w14:textId="77777777">
        <w:tc>
          <w:tcPr>
            <w:tcW w:w="0" w:type="auto"/>
          </w:tcPr>
          <w:p w14:paraId="2F86F490" w14:textId="77777777" w:rsidR="008769D1" w:rsidRDefault="00DF52C1">
            <w:pPr>
              <w:jc w:val="right"/>
            </w:pPr>
            <w:r>
              <w:t>814</w:t>
            </w:r>
          </w:p>
        </w:tc>
        <w:tc>
          <w:tcPr>
            <w:tcW w:w="0" w:type="auto"/>
          </w:tcPr>
          <w:p w14:paraId="67610B2E" w14:textId="77777777" w:rsidR="008769D1" w:rsidRDefault="00DF52C1">
            <w:r>
              <w:t>Number of observation records with no value (numeric, string, or concept)</w:t>
            </w:r>
          </w:p>
        </w:tc>
        <w:tc>
          <w:tcPr>
            <w:tcW w:w="0" w:type="auto"/>
          </w:tcPr>
          <w:p w14:paraId="10F6DFDF" w14:textId="77777777" w:rsidR="008769D1" w:rsidRDefault="00DF52C1">
            <w:r>
              <w:t>0.193324 secs</w:t>
            </w:r>
          </w:p>
        </w:tc>
      </w:tr>
      <w:tr w:rsidR="008769D1" w14:paraId="6EC6AFB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ACEB81" w14:textId="77777777" w:rsidR="008769D1" w:rsidRDefault="00DF52C1">
            <w:pPr>
              <w:jc w:val="right"/>
            </w:pPr>
            <w:r>
              <w:t>820</w:t>
            </w:r>
          </w:p>
        </w:tc>
        <w:tc>
          <w:tcPr>
            <w:tcW w:w="0" w:type="auto"/>
          </w:tcPr>
          <w:p w14:paraId="2CD39439" w14:textId="77777777" w:rsidR="008769D1" w:rsidRDefault="00DF52C1">
            <w:r>
              <w:t>Number of observation records  by observ</w:t>
            </w:r>
            <w:r>
              <w:t>ation start month</w:t>
            </w:r>
          </w:p>
        </w:tc>
        <w:tc>
          <w:tcPr>
            <w:tcW w:w="0" w:type="auto"/>
          </w:tcPr>
          <w:p w14:paraId="4BEA18D0" w14:textId="77777777" w:rsidR="008769D1" w:rsidRDefault="00DF52C1">
            <w:r>
              <w:t>1.674066 secs</w:t>
            </w:r>
          </w:p>
        </w:tc>
      </w:tr>
      <w:tr w:rsidR="008769D1" w14:paraId="4075D627" w14:textId="77777777">
        <w:tc>
          <w:tcPr>
            <w:tcW w:w="0" w:type="auto"/>
          </w:tcPr>
          <w:p w14:paraId="574EE1C1" w14:textId="77777777" w:rsidR="008769D1" w:rsidRDefault="00DF52C1">
            <w:pPr>
              <w:jc w:val="right"/>
            </w:pPr>
            <w:r>
              <w:lastRenderedPageBreak/>
              <w:t>822</w:t>
            </w:r>
          </w:p>
        </w:tc>
        <w:tc>
          <w:tcPr>
            <w:tcW w:w="0" w:type="auto"/>
          </w:tcPr>
          <w:p w14:paraId="08379BD5" w14:textId="77777777" w:rsidR="008769D1" w:rsidRDefault="00DF52C1">
            <w:r>
              <w:t>Number of observation records, by observation_concept_id and value_as_concept_id</w:t>
            </w:r>
          </w:p>
        </w:tc>
        <w:tc>
          <w:tcPr>
            <w:tcW w:w="0" w:type="auto"/>
          </w:tcPr>
          <w:p w14:paraId="5861F160" w14:textId="77777777" w:rsidR="008769D1" w:rsidRDefault="00DF52C1">
            <w:r>
              <w:t>0.687462 secs</w:t>
            </w:r>
          </w:p>
        </w:tc>
      </w:tr>
      <w:tr w:rsidR="008769D1" w14:paraId="2B52458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A56DB0" w14:textId="77777777" w:rsidR="008769D1" w:rsidRDefault="00DF52C1">
            <w:pPr>
              <w:jc w:val="right"/>
            </w:pPr>
            <w:r>
              <w:t>823</w:t>
            </w:r>
          </w:p>
        </w:tc>
        <w:tc>
          <w:tcPr>
            <w:tcW w:w="0" w:type="auto"/>
          </w:tcPr>
          <w:p w14:paraId="7C6DB267" w14:textId="77777777" w:rsidR="008769D1" w:rsidRDefault="00DF52C1">
            <w:r>
              <w:t>Number of observation records, by observation_concept_id and qualifier_concept_id</w:t>
            </w:r>
          </w:p>
        </w:tc>
        <w:tc>
          <w:tcPr>
            <w:tcW w:w="0" w:type="auto"/>
          </w:tcPr>
          <w:p w14:paraId="176225D6" w14:textId="77777777" w:rsidR="008769D1" w:rsidRDefault="00DF52C1">
            <w:r>
              <w:t>0.621082 secs</w:t>
            </w:r>
          </w:p>
        </w:tc>
      </w:tr>
      <w:tr w:rsidR="008769D1" w14:paraId="7D6EB9B0" w14:textId="77777777">
        <w:tc>
          <w:tcPr>
            <w:tcW w:w="0" w:type="auto"/>
          </w:tcPr>
          <w:p w14:paraId="0E4139A3" w14:textId="77777777" w:rsidR="008769D1" w:rsidRDefault="00DF52C1">
            <w:pPr>
              <w:jc w:val="right"/>
            </w:pPr>
            <w:r>
              <w:t>824</w:t>
            </w:r>
          </w:p>
        </w:tc>
        <w:tc>
          <w:tcPr>
            <w:tcW w:w="0" w:type="auto"/>
          </w:tcPr>
          <w:p w14:paraId="774CD889" w14:textId="77777777" w:rsidR="008769D1" w:rsidRDefault="00DF52C1">
            <w:r>
              <w:t xml:space="preserve">Number of </w:t>
            </w:r>
            <w:r>
              <w:t>co-occurring observation observation_concept_id pairs</w:t>
            </w:r>
          </w:p>
        </w:tc>
        <w:tc>
          <w:tcPr>
            <w:tcW w:w="0" w:type="auto"/>
          </w:tcPr>
          <w:p w14:paraId="5A1BF40F" w14:textId="77777777" w:rsidR="008769D1" w:rsidRDefault="00DF52C1">
            <w:r>
              <w:t>43.725993 secs</w:t>
            </w:r>
          </w:p>
        </w:tc>
      </w:tr>
      <w:tr w:rsidR="008769D1" w14:paraId="728A10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D697C4" w14:textId="77777777" w:rsidR="008769D1" w:rsidRDefault="00DF52C1">
            <w:pPr>
              <w:jc w:val="right"/>
            </w:pPr>
            <w:r>
              <w:t>825</w:t>
            </w:r>
          </w:p>
        </w:tc>
        <w:tc>
          <w:tcPr>
            <w:tcW w:w="0" w:type="auto"/>
          </w:tcPr>
          <w:p w14:paraId="1288F360" w14:textId="77777777" w:rsidR="008769D1" w:rsidRDefault="00DF52C1">
            <w:r>
              <w:t>Number of observation records by observation_source_concept_id</w:t>
            </w:r>
          </w:p>
        </w:tc>
        <w:tc>
          <w:tcPr>
            <w:tcW w:w="0" w:type="auto"/>
          </w:tcPr>
          <w:p w14:paraId="2AED740E" w14:textId="77777777" w:rsidR="008769D1" w:rsidRDefault="00DF52C1">
            <w:r>
              <w:t>0.488202 secs</w:t>
            </w:r>
          </w:p>
        </w:tc>
      </w:tr>
      <w:tr w:rsidR="008769D1" w14:paraId="69DEA9F9" w14:textId="77777777">
        <w:tc>
          <w:tcPr>
            <w:tcW w:w="0" w:type="auto"/>
          </w:tcPr>
          <w:p w14:paraId="359B9F69" w14:textId="77777777" w:rsidR="008769D1" w:rsidRDefault="00DF52C1">
            <w:pPr>
              <w:jc w:val="right"/>
            </w:pPr>
            <w:r>
              <w:t>826</w:t>
            </w:r>
          </w:p>
        </w:tc>
        <w:tc>
          <w:tcPr>
            <w:tcW w:w="0" w:type="auto"/>
          </w:tcPr>
          <w:p w14:paraId="2E3F4BCC" w14:textId="77777777" w:rsidR="008769D1" w:rsidRDefault="00DF52C1">
            <w:r>
              <w:t>Number of observation records by value_as_concept_id</w:t>
            </w:r>
          </w:p>
        </w:tc>
        <w:tc>
          <w:tcPr>
            <w:tcW w:w="0" w:type="auto"/>
          </w:tcPr>
          <w:p w14:paraId="4D4BA3FB" w14:textId="77777777" w:rsidR="008769D1" w:rsidRDefault="00DF52C1">
            <w:r>
              <w:t>0.484036 secs</w:t>
            </w:r>
          </w:p>
        </w:tc>
      </w:tr>
      <w:tr w:rsidR="008769D1" w14:paraId="14F75D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2BB4D6" w14:textId="77777777" w:rsidR="008769D1" w:rsidRDefault="00DF52C1">
            <w:pPr>
              <w:jc w:val="right"/>
            </w:pPr>
            <w:r>
              <w:t>827</w:t>
            </w:r>
          </w:p>
        </w:tc>
        <w:tc>
          <w:tcPr>
            <w:tcW w:w="0" w:type="auto"/>
          </w:tcPr>
          <w:p w14:paraId="0DC5477E" w14:textId="77777777" w:rsidR="008769D1" w:rsidRDefault="00DF52C1">
            <w:r>
              <w:t>Number of observation record</w:t>
            </w:r>
            <w:r>
              <w:t>s by unit_concept_id</w:t>
            </w:r>
          </w:p>
        </w:tc>
        <w:tc>
          <w:tcPr>
            <w:tcW w:w="0" w:type="auto"/>
          </w:tcPr>
          <w:p w14:paraId="645466C4" w14:textId="77777777" w:rsidR="008769D1" w:rsidRDefault="00DF52C1">
            <w:r>
              <w:t>0.404343 secs</w:t>
            </w:r>
          </w:p>
        </w:tc>
      </w:tr>
      <w:tr w:rsidR="008769D1" w14:paraId="7C6BACFB" w14:textId="77777777">
        <w:tc>
          <w:tcPr>
            <w:tcW w:w="0" w:type="auto"/>
          </w:tcPr>
          <w:p w14:paraId="70D15B9C" w14:textId="77777777" w:rsidR="008769D1" w:rsidRDefault="00DF52C1">
            <w:pPr>
              <w:jc w:val="right"/>
            </w:pPr>
            <w:r>
              <w:t>891</w:t>
            </w:r>
          </w:p>
        </w:tc>
        <w:tc>
          <w:tcPr>
            <w:tcW w:w="0" w:type="auto"/>
          </w:tcPr>
          <w:p w14:paraId="2AB45E7E" w14:textId="77777777" w:rsidR="008769D1" w:rsidRDefault="00DF52C1">
            <w:r>
              <w:t>Percentage of total persons that have at least x observations</w:t>
            </w:r>
          </w:p>
        </w:tc>
        <w:tc>
          <w:tcPr>
            <w:tcW w:w="0" w:type="auto"/>
          </w:tcPr>
          <w:p w14:paraId="6499D420" w14:textId="77777777" w:rsidR="008769D1" w:rsidRDefault="00DF52C1">
            <w:r>
              <w:t>1.212092 secs</w:t>
            </w:r>
          </w:p>
        </w:tc>
      </w:tr>
      <w:tr w:rsidR="008769D1" w14:paraId="3D967E1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D825D3" w14:textId="77777777" w:rsidR="008769D1" w:rsidRDefault="00DF52C1">
            <w:pPr>
              <w:jc w:val="right"/>
            </w:pPr>
            <w:r>
              <w:t>900</w:t>
            </w:r>
          </w:p>
        </w:tc>
        <w:tc>
          <w:tcPr>
            <w:tcW w:w="0" w:type="auto"/>
          </w:tcPr>
          <w:p w14:paraId="042FE73F" w14:textId="77777777" w:rsidR="008769D1" w:rsidRDefault="00DF52C1">
            <w:r>
              <w:t>Number of persons with at least one drug era, by drug_concept_id</w:t>
            </w:r>
          </w:p>
        </w:tc>
        <w:tc>
          <w:tcPr>
            <w:tcW w:w="0" w:type="auto"/>
          </w:tcPr>
          <w:p w14:paraId="3CC71C53" w14:textId="77777777" w:rsidR="008769D1" w:rsidRDefault="00DF52C1">
            <w:r>
              <w:t>2.448727 secs</w:t>
            </w:r>
          </w:p>
        </w:tc>
      </w:tr>
      <w:tr w:rsidR="008769D1" w14:paraId="4C3EB0EB" w14:textId="77777777">
        <w:tc>
          <w:tcPr>
            <w:tcW w:w="0" w:type="auto"/>
          </w:tcPr>
          <w:p w14:paraId="516FD4FA" w14:textId="77777777" w:rsidR="008769D1" w:rsidRDefault="00DF52C1">
            <w:pPr>
              <w:jc w:val="right"/>
            </w:pPr>
            <w:r>
              <w:t>901</w:t>
            </w:r>
          </w:p>
        </w:tc>
        <w:tc>
          <w:tcPr>
            <w:tcW w:w="0" w:type="auto"/>
          </w:tcPr>
          <w:p w14:paraId="4A4A637F" w14:textId="77777777" w:rsidR="008769D1" w:rsidRDefault="00DF52C1">
            <w:r>
              <w:t xml:space="preserve">Number of drug era records, by </w:t>
            </w:r>
            <w:r>
              <w:t>drug_concept_id</w:t>
            </w:r>
          </w:p>
        </w:tc>
        <w:tc>
          <w:tcPr>
            <w:tcW w:w="0" w:type="auto"/>
          </w:tcPr>
          <w:p w14:paraId="22D7CF76" w14:textId="77777777" w:rsidR="008769D1" w:rsidRDefault="00DF52C1">
            <w:r>
              <w:t>1.043789 secs</w:t>
            </w:r>
          </w:p>
        </w:tc>
      </w:tr>
      <w:tr w:rsidR="008769D1" w14:paraId="2BB83B5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15F30D" w14:textId="77777777" w:rsidR="008769D1" w:rsidRDefault="00DF52C1">
            <w:pPr>
              <w:jc w:val="right"/>
            </w:pPr>
            <w:r>
              <w:t>902</w:t>
            </w:r>
          </w:p>
        </w:tc>
        <w:tc>
          <w:tcPr>
            <w:tcW w:w="0" w:type="auto"/>
          </w:tcPr>
          <w:p w14:paraId="1119FEBC" w14:textId="77777777" w:rsidR="008769D1" w:rsidRDefault="00DF52C1">
            <w:r>
              <w:t>Number of persons by drug era start month, by drug_concept_id</w:t>
            </w:r>
          </w:p>
        </w:tc>
        <w:tc>
          <w:tcPr>
            <w:tcW w:w="0" w:type="auto"/>
          </w:tcPr>
          <w:p w14:paraId="2D4E30F0" w14:textId="77777777" w:rsidR="008769D1" w:rsidRDefault="00DF52C1">
            <w:r>
              <w:t>9.515116 secs</w:t>
            </w:r>
          </w:p>
        </w:tc>
      </w:tr>
      <w:tr w:rsidR="008769D1" w14:paraId="488B465E" w14:textId="77777777">
        <w:tc>
          <w:tcPr>
            <w:tcW w:w="0" w:type="auto"/>
          </w:tcPr>
          <w:p w14:paraId="55C9050B" w14:textId="77777777" w:rsidR="008769D1" w:rsidRDefault="00DF52C1">
            <w:pPr>
              <w:jc w:val="right"/>
            </w:pPr>
            <w:r>
              <w:t>904</w:t>
            </w:r>
          </w:p>
        </w:tc>
        <w:tc>
          <w:tcPr>
            <w:tcW w:w="0" w:type="auto"/>
          </w:tcPr>
          <w:p w14:paraId="1BD356AF" w14:textId="77777777" w:rsidR="008769D1" w:rsidRDefault="00DF52C1">
            <w:r>
              <w:t>Number of persons with at least one drug era, by drug_concept_id by calendar year by gender by age decile</w:t>
            </w:r>
          </w:p>
        </w:tc>
        <w:tc>
          <w:tcPr>
            <w:tcW w:w="0" w:type="auto"/>
          </w:tcPr>
          <w:p w14:paraId="15B12954" w14:textId="77777777" w:rsidR="008769D1" w:rsidRDefault="00DF52C1">
            <w:r>
              <w:t>9.251103 secs</w:t>
            </w:r>
          </w:p>
        </w:tc>
      </w:tr>
      <w:tr w:rsidR="008769D1" w14:paraId="1CA459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2176F99" w14:textId="77777777" w:rsidR="008769D1" w:rsidRDefault="00DF52C1">
            <w:pPr>
              <w:jc w:val="right"/>
            </w:pPr>
            <w:r>
              <w:t>908</w:t>
            </w:r>
          </w:p>
        </w:tc>
        <w:tc>
          <w:tcPr>
            <w:tcW w:w="0" w:type="auto"/>
          </w:tcPr>
          <w:p w14:paraId="78210630" w14:textId="77777777" w:rsidR="008769D1" w:rsidRDefault="00DF52C1">
            <w:r>
              <w:t xml:space="preserve">Number of drug </w:t>
            </w:r>
            <w:r>
              <w:t>eras without valid person</w:t>
            </w:r>
          </w:p>
        </w:tc>
        <w:tc>
          <w:tcPr>
            <w:tcW w:w="0" w:type="auto"/>
          </w:tcPr>
          <w:p w14:paraId="25F755D3" w14:textId="77777777" w:rsidR="008769D1" w:rsidRDefault="00DF52C1">
            <w:r>
              <w:t>1.686578 secs</w:t>
            </w:r>
          </w:p>
        </w:tc>
      </w:tr>
      <w:tr w:rsidR="008769D1" w14:paraId="46BFB317" w14:textId="77777777">
        <w:tc>
          <w:tcPr>
            <w:tcW w:w="0" w:type="auto"/>
          </w:tcPr>
          <w:p w14:paraId="67FE88F6" w14:textId="77777777" w:rsidR="008769D1" w:rsidRDefault="00DF52C1">
            <w:pPr>
              <w:jc w:val="right"/>
            </w:pPr>
            <w:r>
              <w:t>909</w:t>
            </w:r>
          </w:p>
        </w:tc>
        <w:tc>
          <w:tcPr>
            <w:tcW w:w="0" w:type="auto"/>
          </w:tcPr>
          <w:p w14:paraId="2AD92F3E" w14:textId="77777777" w:rsidR="008769D1" w:rsidRDefault="00DF52C1">
            <w:r>
              <w:t>Number of drug eras outside valid observation period</w:t>
            </w:r>
          </w:p>
        </w:tc>
        <w:tc>
          <w:tcPr>
            <w:tcW w:w="0" w:type="auto"/>
          </w:tcPr>
          <w:p w14:paraId="68F62A3F" w14:textId="77777777" w:rsidR="008769D1" w:rsidRDefault="00DF52C1">
            <w:r>
              <w:t>2.768495 secs</w:t>
            </w:r>
          </w:p>
        </w:tc>
      </w:tr>
      <w:tr w:rsidR="008769D1" w14:paraId="1A43C57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464B07" w14:textId="77777777" w:rsidR="008769D1" w:rsidRDefault="00DF52C1">
            <w:pPr>
              <w:jc w:val="right"/>
            </w:pPr>
            <w:r>
              <w:t>910</w:t>
            </w:r>
          </w:p>
        </w:tc>
        <w:tc>
          <w:tcPr>
            <w:tcW w:w="0" w:type="auto"/>
          </w:tcPr>
          <w:p w14:paraId="7AB924EE" w14:textId="77777777" w:rsidR="008769D1" w:rsidRDefault="00DF52C1">
            <w:r>
              <w:t>Number of drug eras with end date &lt; start date</w:t>
            </w:r>
          </w:p>
        </w:tc>
        <w:tc>
          <w:tcPr>
            <w:tcW w:w="0" w:type="auto"/>
          </w:tcPr>
          <w:p w14:paraId="2BCAB30D" w14:textId="77777777" w:rsidR="008769D1" w:rsidRDefault="00DF52C1">
            <w:r>
              <w:t>0.655557 secs</w:t>
            </w:r>
          </w:p>
        </w:tc>
      </w:tr>
      <w:tr w:rsidR="008769D1" w14:paraId="37B4CDE4" w14:textId="77777777">
        <w:tc>
          <w:tcPr>
            <w:tcW w:w="0" w:type="auto"/>
          </w:tcPr>
          <w:p w14:paraId="34FBA54C" w14:textId="77777777" w:rsidR="008769D1" w:rsidRDefault="00DF52C1">
            <w:pPr>
              <w:jc w:val="right"/>
            </w:pPr>
            <w:r>
              <w:t>920</w:t>
            </w:r>
          </w:p>
        </w:tc>
        <w:tc>
          <w:tcPr>
            <w:tcW w:w="0" w:type="auto"/>
          </w:tcPr>
          <w:p w14:paraId="3501357E" w14:textId="77777777" w:rsidR="008769D1" w:rsidRDefault="00DF52C1">
            <w:r>
              <w:t>Number of drug era records  by drug era start month</w:t>
            </w:r>
          </w:p>
        </w:tc>
        <w:tc>
          <w:tcPr>
            <w:tcW w:w="0" w:type="auto"/>
          </w:tcPr>
          <w:p w14:paraId="0A6DF74C" w14:textId="77777777" w:rsidR="008769D1" w:rsidRDefault="00DF52C1">
            <w:r>
              <w:t>4.186234 secs</w:t>
            </w:r>
          </w:p>
        </w:tc>
      </w:tr>
      <w:tr w:rsidR="008769D1" w14:paraId="460B8FF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4B6EE8" w14:textId="77777777" w:rsidR="008769D1" w:rsidRDefault="00DF52C1">
            <w:pPr>
              <w:jc w:val="right"/>
            </w:pPr>
            <w:r>
              <w:t>1,000</w:t>
            </w:r>
          </w:p>
        </w:tc>
        <w:tc>
          <w:tcPr>
            <w:tcW w:w="0" w:type="auto"/>
          </w:tcPr>
          <w:p w14:paraId="1EEA9446" w14:textId="77777777" w:rsidR="008769D1" w:rsidRDefault="00DF52C1">
            <w:r>
              <w:t>Number of persons with at least one condition era, by condition_concept_id</w:t>
            </w:r>
          </w:p>
        </w:tc>
        <w:tc>
          <w:tcPr>
            <w:tcW w:w="0" w:type="auto"/>
          </w:tcPr>
          <w:p w14:paraId="2846FAAD" w14:textId="77777777" w:rsidR="008769D1" w:rsidRDefault="00DF52C1">
            <w:r>
              <w:t>4.415717 secs</w:t>
            </w:r>
          </w:p>
        </w:tc>
      </w:tr>
      <w:tr w:rsidR="008769D1" w14:paraId="67592F94" w14:textId="77777777">
        <w:tc>
          <w:tcPr>
            <w:tcW w:w="0" w:type="auto"/>
          </w:tcPr>
          <w:p w14:paraId="449FF89C" w14:textId="77777777" w:rsidR="008769D1" w:rsidRDefault="00DF52C1">
            <w:pPr>
              <w:jc w:val="right"/>
            </w:pPr>
            <w:r>
              <w:t>1,001</w:t>
            </w:r>
          </w:p>
        </w:tc>
        <w:tc>
          <w:tcPr>
            <w:tcW w:w="0" w:type="auto"/>
          </w:tcPr>
          <w:p w14:paraId="481163BF" w14:textId="77777777" w:rsidR="008769D1" w:rsidRDefault="00DF52C1">
            <w:r>
              <w:t>Number of condition era records, by condition_concept_id</w:t>
            </w:r>
          </w:p>
        </w:tc>
        <w:tc>
          <w:tcPr>
            <w:tcW w:w="0" w:type="auto"/>
          </w:tcPr>
          <w:p w14:paraId="5E2C5F84" w14:textId="77777777" w:rsidR="008769D1" w:rsidRDefault="00DF52C1">
            <w:r>
              <w:t>1.921693 secs</w:t>
            </w:r>
          </w:p>
        </w:tc>
      </w:tr>
      <w:tr w:rsidR="008769D1" w14:paraId="1F422A9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833ECB" w14:textId="77777777" w:rsidR="008769D1" w:rsidRDefault="00DF52C1">
            <w:pPr>
              <w:jc w:val="right"/>
            </w:pPr>
            <w:r>
              <w:t>1,002</w:t>
            </w:r>
          </w:p>
        </w:tc>
        <w:tc>
          <w:tcPr>
            <w:tcW w:w="0" w:type="auto"/>
          </w:tcPr>
          <w:p w14:paraId="3D0CDF84" w14:textId="77777777" w:rsidR="008769D1" w:rsidRDefault="00DF52C1">
            <w:r>
              <w:t xml:space="preserve">Number of persons by condition era start month, by </w:t>
            </w:r>
            <w:r>
              <w:t>condition_concept_id</w:t>
            </w:r>
          </w:p>
        </w:tc>
        <w:tc>
          <w:tcPr>
            <w:tcW w:w="0" w:type="auto"/>
          </w:tcPr>
          <w:p w14:paraId="31E7A8C4" w14:textId="77777777" w:rsidR="008769D1" w:rsidRDefault="00DF52C1">
            <w:r>
              <w:t>15.667716 secs</w:t>
            </w:r>
          </w:p>
        </w:tc>
      </w:tr>
      <w:tr w:rsidR="008769D1" w14:paraId="37FA72FB" w14:textId="77777777">
        <w:tc>
          <w:tcPr>
            <w:tcW w:w="0" w:type="auto"/>
          </w:tcPr>
          <w:p w14:paraId="4867BB77" w14:textId="77777777" w:rsidR="008769D1" w:rsidRDefault="00DF52C1">
            <w:pPr>
              <w:jc w:val="right"/>
            </w:pPr>
            <w:r>
              <w:t>1,004</w:t>
            </w:r>
          </w:p>
        </w:tc>
        <w:tc>
          <w:tcPr>
            <w:tcW w:w="0" w:type="auto"/>
          </w:tcPr>
          <w:p w14:paraId="4E8FA650" w14:textId="77777777" w:rsidR="008769D1" w:rsidRDefault="00DF52C1">
            <w:r>
              <w:t>Number of persons with at least one condition era, by condition_concept_id by calendar year by gender by age decile</w:t>
            </w:r>
          </w:p>
        </w:tc>
        <w:tc>
          <w:tcPr>
            <w:tcW w:w="0" w:type="auto"/>
          </w:tcPr>
          <w:p w14:paraId="77EC1BFB" w14:textId="77777777" w:rsidR="008769D1" w:rsidRDefault="00DF52C1">
            <w:r>
              <w:t>15.305212 secs</w:t>
            </w:r>
          </w:p>
        </w:tc>
      </w:tr>
      <w:tr w:rsidR="008769D1" w14:paraId="65D8F9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19D855" w14:textId="77777777" w:rsidR="008769D1" w:rsidRDefault="00DF52C1">
            <w:pPr>
              <w:jc w:val="right"/>
            </w:pPr>
            <w:r>
              <w:t>1,008</w:t>
            </w:r>
          </w:p>
        </w:tc>
        <w:tc>
          <w:tcPr>
            <w:tcW w:w="0" w:type="auto"/>
          </w:tcPr>
          <w:p w14:paraId="608D03DA" w14:textId="77777777" w:rsidR="008769D1" w:rsidRDefault="00DF52C1">
            <w:r>
              <w:t>Number of condition eras without valid person</w:t>
            </w:r>
          </w:p>
        </w:tc>
        <w:tc>
          <w:tcPr>
            <w:tcW w:w="0" w:type="auto"/>
          </w:tcPr>
          <w:p w14:paraId="1CD9AD45" w14:textId="77777777" w:rsidR="008769D1" w:rsidRDefault="00DF52C1">
            <w:r>
              <w:t>2.640580 secs</w:t>
            </w:r>
          </w:p>
        </w:tc>
      </w:tr>
      <w:tr w:rsidR="008769D1" w14:paraId="446621D1" w14:textId="77777777">
        <w:tc>
          <w:tcPr>
            <w:tcW w:w="0" w:type="auto"/>
          </w:tcPr>
          <w:p w14:paraId="4FDCD7CB" w14:textId="77777777" w:rsidR="008769D1" w:rsidRDefault="00DF52C1">
            <w:pPr>
              <w:jc w:val="right"/>
            </w:pPr>
            <w:r>
              <w:t>1,009</w:t>
            </w:r>
          </w:p>
        </w:tc>
        <w:tc>
          <w:tcPr>
            <w:tcW w:w="0" w:type="auto"/>
          </w:tcPr>
          <w:p w14:paraId="664F5E69" w14:textId="77777777" w:rsidR="008769D1" w:rsidRDefault="00DF52C1">
            <w:r>
              <w:t>Number of condition eras outside valid observation period</w:t>
            </w:r>
          </w:p>
        </w:tc>
        <w:tc>
          <w:tcPr>
            <w:tcW w:w="0" w:type="auto"/>
          </w:tcPr>
          <w:p w14:paraId="0DE5CFEB" w14:textId="77777777" w:rsidR="008769D1" w:rsidRDefault="00DF52C1">
            <w:r>
              <w:t>3.393941 secs</w:t>
            </w:r>
          </w:p>
        </w:tc>
      </w:tr>
      <w:tr w:rsidR="008769D1" w14:paraId="6CA1926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2C38A7" w14:textId="77777777" w:rsidR="008769D1" w:rsidRDefault="00DF52C1">
            <w:pPr>
              <w:jc w:val="right"/>
            </w:pPr>
            <w:r>
              <w:t>1,010</w:t>
            </w:r>
          </w:p>
        </w:tc>
        <w:tc>
          <w:tcPr>
            <w:tcW w:w="0" w:type="auto"/>
          </w:tcPr>
          <w:p w14:paraId="44861D75" w14:textId="77777777" w:rsidR="008769D1" w:rsidRDefault="00DF52C1">
            <w:r>
              <w:t>Number of condition eras with end date &lt; start date</w:t>
            </w:r>
          </w:p>
        </w:tc>
        <w:tc>
          <w:tcPr>
            <w:tcW w:w="0" w:type="auto"/>
          </w:tcPr>
          <w:p w14:paraId="6824F395" w14:textId="77777777" w:rsidR="008769D1" w:rsidRDefault="00DF52C1">
            <w:r>
              <w:t>0.854347 secs</w:t>
            </w:r>
          </w:p>
        </w:tc>
      </w:tr>
      <w:tr w:rsidR="008769D1" w14:paraId="3C659F13" w14:textId="77777777">
        <w:tc>
          <w:tcPr>
            <w:tcW w:w="0" w:type="auto"/>
          </w:tcPr>
          <w:p w14:paraId="0D7ACCF2" w14:textId="77777777" w:rsidR="008769D1" w:rsidRDefault="00DF52C1">
            <w:pPr>
              <w:jc w:val="right"/>
            </w:pPr>
            <w:r>
              <w:t>1,020</w:t>
            </w:r>
          </w:p>
        </w:tc>
        <w:tc>
          <w:tcPr>
            <w:tcW w:w="0" w:type="auto"/>
          </w:tcPr>
          <w:p w14:paraId="3B150AB3" w14:textId="77777777" w:rsidR="008769D1" w:rsidRDefault="00DF52C1">
            <w:r>
              <w:t>Number of condition era records by condition era start month</w:t>
            </w:r>
          </w:p>
        </w:tc>
        <w:tc>
          <w:tcPr>
            <w:tcW w:w="0" w:type="auto"/>
          </w:tcPr>
          <w:p w14:paraId="31484401" w14:textId="77777777" w:rsidR="008769D1" w:rsidRDefault="00DF52C1">
            <w:r>
              <w:t>6.440133 secs</w:t>
            </w:r>
          </w:p>
        </w:tc>
      </w:tr>
      <w:tr w:rsidR="008769D1" w14:paraId="0E301B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946509" w14:textId="77777777" w:rsidR="008769D1" w:rsidRDefault="00DF52C1">
            <w:pPr>
              <w:jc w:val="right"/>
            </w:pPr>
            <w:r>
              <w:t>1,100</w:t>
            </w:r>
          </w:p>
        </w:tc>
        <w:tc>
          <w:tcPr>
            <w:tcW w:w="0" w:type="auto"/>
          </w:tcPr>
          <w:p w14:paraId="54F4C889" w14:textId="77777777" w:rsidR="008769D1" w:rsidRDefault="00DF52C1">
            <w:r>
              <w:t>Number of persons by l</w:t>
            </w:r>
            <w:r>
              <w:t>ocation 3-digit zip</w:t>
            </w:r>
          </w:p>
        </w:tc>
        <w:tc>
          <w:tcPr>
            <w:tcW w:w="0" w:type="auto"/>
          </w:tcPr>
          <w:p w14:paraId="4DBE076F" w14:textId="77777777" w:rsidR="008769D1" w:rsidRDefault="00DF52C1">
            <w:r>
              <w:t>0.053521 secs</w:t>
            </w:r>
          </w:p>
        </w:tc>
      </w:tr>
      <w:tr w:rsidR="008769D1" w14:paraId="55CBD624" w14:textId="77777777">
        <w:tc>
          <w:tcPr>
            <w:tcW w:w="0" w:type="auto"/>
          </w:tcPr>
          <w:p w14:paraId="668C4587" w14:textId="77777777" w:rsidR="008769D1" w:rsidRDefault="00DF52C1">
            <w:pPr>
              <w:jc w:val="right"/>
            </w:pPr>
            <w:r>
              <w:t>1,101</w:t>
            </w:r>
          </w:p>
        </w:tc>
        <w:tc>
          <w:tcPr>
            <w:tcW w:w="0" w:type="auto"/>
          </w:tcPr>
          <w:p w14:paraId="2E5435C5" w14:textId="77777777" w:rsidR="008769D1" w:rsidRDefault="00DF52C1">
            <w:r>
              <w:t>Number of persons by location state</w:t>
            </w:r>
          </w:p>
        </w:tc>
        <w:tc>
          <w:tcPr>
            <w:tcW w:w="0" w:type="auto"/>
          </w:tcPr>
          <w:p w14:paraId="6F9F855B" w14:textId="77777777" w:rsidR="008769D1" w:rsidRDefault="00DF52C1">
            <w:r>
              <w:t>0.077448 secs</w:t>
            </w:r>
          </w:p>
        </w:tc>
      </w:tr>
      <w:tr w:rsidR="008769D1" w14:paraId="47B7CC4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E2F414" w14:textId="77777777" w:rsidR="008769D1" w:rsidRDefault="00DF52C1">
            <w:pPr>
              <w:jc w:val="right"/>
            </w:pPr>
            <w:r>
              <w:lastRenderedPageBreak/>
              <w:t>1,102</w:t>
            </w:r>
          </w:p>
        </w:tc>
        <w:tc>
          <w:tcPr>
            <w:tcW w:w="0" w:type="auto"/>
          </w:tcPr>
          <w:p w14:paraId="28BA644E" w14:textId="77777777" w:rsidR="008769D1" w:rsidRDefault="00DF52C1">
            <w:r>
              <w:t>Number of care sites by location 3-digit zip</w:t>
            </w:r>
          </w:p>
        </w:tc>
        <w:tc>
          <w:tcPr>
            <w:tcW w:w="0" w:type="auto"/>
          </w:tcPr>
          <w:p w14:paraId="11A6D14A" w14:textId="77777777" w:rsidR="008769D1" w:rsidRDefault="00DF52C1">
            <w:r>
              <w:t>0.119123 secs</w:t>
            </w:r>
          </w:p>
        </w:tc>
      </w:tr>
      <w:tr w:rsidR="008769D1" w14:paraId="0AE1BCC3" w14:textId="77777777">
        <w:tc>
          <w:tcPr>
            <w:tcW w:w="0" w:type="auto"/>
          </w:tcPr>
          <w:p w14:paraId="71241202" w14:textId="77777777" w:rsidR="008769D1" w:rsidRDefault="00DF52C1">
            <w:pPr>
              <w:jc w:val="right"/>
            </w:pPr>
            <w:r>
              <w:t>1,103</w:t>
            </w:r>
          </w:p>
        </w:tc>
        <w:tc>
          <w:tcPr>
            <w:tcW w:w="0" w:type="auto"/>
          </w:tcPr>
          <w:p w14:paraId="0FD3D79B" w14:textId="77777777" w:rsidR="008769D1" w:rsidRDefault="00DF52C1">
            <w:r>
              <w:t>Number of care sites by location state</w:t>
            </w:r>
          </w:p>
        </w:tc>
        <w:tc>
          <w:tcPr>
            <w:tcW w:w="0" w:type="auto"/>
          </w:tcPr>
          <w:p w14:paraId="4D0318F8" w14:textId="77777777" w:rsidR="008769D1" w:rsidRDefault="00DF52C1">
            <w:r>
              <w:t>0.069172 secs</w:t>
            </w:r>
          </w:p>
        </w:tc>
      </w:tr>
      <w:tr w:rsidR="008769D1" w14:paraId="7B8526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133014" w14:textId="77777777" w:rsidR="008769D1" w:rsidRDefault="00DF52C1">
            <w:pPr>
              <w:jc w:val="right"/>
            </w:pPr>
            <w:r>
              <w:t>1,200</w:t>
            </w:r>
          </w:p>
        </w:tc>
        <w:tc>
          <w:tcPr>
            <w:tcW w:w="0" w:type="auto"/>
          </w:tcPr>
          <w:p w14:paraId="28281B53" w14:textId="77777777" w:rsidR="008769D1" w:rsidRDefault="00DF52C1">
            <w:r>
              <w:t xml:space="preserve">Number of persons by place of </w:t>
            </w:r>
            <w:r>
              <w:t>service</w:t>
            </w:r>
          </w:p>
        </w:tc>
        <w:tc>
          <w:tcPr>
            <w:tcW w:w="0" w:type="auto"/>
          </w:tcPr>
          <w:p w14:paraId="25AD1180" w14:textId="77777777" w:rsidR="008769D1" w:rsidRDefault="00DF52C1">
            <w:r>
              <w:t>0.043172 secs</w:t>
            </w:r>
          </w:p>
        </w:tc>
      </w:tr>
      <w:tr w:rsidR="008769D1" w14:paraId="7DEEE765" w14:textId="77777777">
        <w:tc>
          <w:tcPr>
            <w:tcW w:w="0" w:type="auto"/>
          </w:tcPr>
          <w:p w14:paraId="3E31553D" w14:textId="77777777" w:rsidR="008769D1" w:rsidRDefault="00DF52C1">
            <w:pPr>
              <w:jc w:val="right"/>
            </w:pPr>
            <w:r>
              <w:t>1,201</w:t>
            </w:r>
          </w:p>
        </w:tc>
        <w:tc>
          <w:tcPr>
            <w:tcW w:w="0" w:type="auto"/>
          </w:tcPr>
          <w:p w14:paraId="059FD45D" w14:textId="77777777" w:rsidR="008769D1" w:rsidRDefault="00DF52C1">
            <w:r>
              <w:t>Number of visits by place of service</w:t>
            </w:r>
          </w:p>
        </w:tc>
        <w:tc>
          <w:tcPr>
            <w:tcW w:w="0" w:type="auto"/>
          </w:tcPr>
          <w:p w14:paraId="5FA2A709" w14:textId="77777777" w:rsidR="008769D1" w:rsidRDefault="00DF52C1">
            <w:r>
              <w:t>2.278594 secs</w:t>
            </w:r>
          </w:p>
        </w:tc>
      </w:tr>
      <w:tr w:rsidR="008769D1" w14:paraId="0FAA0D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3019CE" w14:textId="77777777" w:rsidR="008769D1" w:rsidRDefault="00DF52C1">
            <w:pPr>
              <w:jc w:val="right"/>
            </w:pPr>
            <w:r>
              <w:t>1,202</w:t>
            </w:r>
          </w:p>
        </w:tc>
        <w:tc>
          <w:tcPr>
            <w:tcW w:w="0" w:type="auto"/>
          </w:tcPr>
          <w:p w14:paraId="3D5AE773" w14:textId="77777777" w:rsidR="008769D1" w:rsidRDefault="00DF52C1">
            <w:r>
              <w:t>Number of care sites by place of service</w:t>
            </w:r>
          </w:p>
        </w:tc>
        <w:tc>
          <w:tcPr>
            <w:tcW w:w="0" w:type="auto"/>
          </w:tcPr>
          <w:p w14:paraId="636E0B08" w14:textId="77777777" w:rsidR="008769D1" w:rsidRDefault="00DF52C1">
            <w:r>
              <w:t>0.139674 secs</w:t>
            </w:r>
          </w:p>
        </w:tc>
      </w:tr>
      <w:tr w:rsidR="008769D1" w14:paraId="0B90E36D" w14:textId="77777777">
        <w:tc>
          <w:tcPr>
            <w:tcW w:w="0" w:type="auto"/>
          </w:tcPr>
          <w:p w14:paraId="09C52DBC" w14:textId="77777777" w:rsidR="008769D1" w:rsidRDefault="00DF52C1">
            <w:pPr>
              <w:jc w:val="right"/>
            </w:pPr>
            <w:r>
              <w:t>1,203</w:t>
            </w:r>
          </w:p>
        </w:tc>
        <w:tc>
          <w:tcPr>
            <w:tcW w:w="0" w:type="auto"/>
          </w:tcPr>
          <w:p w14:paraId="6C783ADE" w14:textId="77777777" w:rsidR="008769D1" w:rsidRDefault="00DF52C1">
            <w:r>
              <w:t>Number of visits by place of service discharge type</w:t>
            </w:r>
          </w:p>
        </w:tc>
        <w:tc>
          <w:tcPr>
            <w:tcW w:w="0" w:type="auto"/>
          </w:tcPr>
          <w:p w14:paraId="5B7751FB" w14:textId="77777777" w:rsidR="008769D1" w:rsidRDefault="00DF52C1">
            <w:r>
              <w:t>0.438741 secs</w:t>
            </w:r>
          </w:p>
        </w:tc>
      </w:tr>
      <w:tr w:rsidR="008769D1" w14:paraId="3C1626A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718CE3" w14:textId="77777777" w:rsidR="008769D1" w:rsidRDefault="00DF52C1">
            <w:pPr>
              <w:jc w:val="right"/>
            </w:pPr>
            <w:r>
              <w:t>1,408</w:t>
            </w:r>
          </w:p>
        </w:tc>
        <w:tc>
          <w:tcPr>
            <w:tcW w:w="0" w:type="auto"/>
          </w:tcPr>
          <w:p w14:paraId="2F36B476" w14:textId="77777777" w:rsidR="008769D1" w:rsidRDefault="00DF52C1">
            <w:r>
              <w:t xml:space="preserve">Number of persons by length of </w:t>
            </w:r>
            <w:r>
              <w:t>payer plan period, in 30d increments</w:t>
            </w:r>
          </w:p>
        </w:tc>
        <w:tc>
          <w:tcPr>
            <w:tcW w:w="0" w:type="auto"/>
          </w:tcPr>
          <w:p w14:paraId="60B5DE18" w14:textId="77777777" w:rsidR="008769D1" w:rsidRDefault="00DF52C1">
            <w:r>
              <w:t>0.715718 secs</w:t>
            </w:r>
          </w:p>
        </w:tc>
      </w:tr>
      <w:tr w:rsidR="008769D1" w14:paraId="31BE0DD1" w14:textId="77777777">
        <w:tc>
          <w:tcPr>
            <w:tcW w:w="0" w:type="auto"/>
          </w:tcPr>
          <w:p w14:paraId="38D55F4F" w14:textId="77777777" w:rsidR="008769D1" w:rsidRDefault="00DF52C1">
            <w:pPr>
              <w:jc w:val="right"/>
            </w:pPr>
            <w:r>
              <w:t>1,409</w:t>
            </w:r>
          </w:p>
        </w:tc>
        <w:tc>
          <w:tcPr>
            <w:tcW w:w="0" w:type="auto"/>
          </w:tcPr>
          <w:p w14:paraId="6CB62B98" w14:textId="77777777" w:rsidR="008769D1" w:rsidRDefault="00DF52C1">
            <w:r>
              <w:t>Number of persons with continuous payer plan in each year</w:t>
            </w:r>
          </w:p>
        </w:tc>
        <w:tc>
          <w:tcPr>
            <w:tcW w:w="0" w:type="auto"/>
          </w:tcPr>
          <w:p w14:paraId="23B35484" w14:textId="77777777" w:rsidR="008769D1" w:rsidRDefault="00DF52C1">
            <w:r>
              <w:t>3.582449 secs</w:t>
            </w:r>
          </w:p>
        </w:tc>
      </w:tr>
      <w:tr w:rsidR="008769D1" w14:paraId="1B98A05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24D7CD" w14:textId="77777777" w:rsidR="008769D1" w:rsidRDefault="00DF52C1">
            <w:pPr>
              <w:jc w:val="right"/>
            </w:pPr>
            <w:r>
              <w:t>1,410</w:t>
            </w:r>
          </w:p>
        </w:tc>
        <w:tc>
          <w:tcPr>
            <w:tcW w:w="0" w:type="auto"/>
          </w:tcPr>
          <w:p w14:paraId="1777BB40" w14:textId="77777777" w:rsidR="008769D1" w:rsidRDefault="00DF52C1">
            <w:r>
              <w:t>Number of persons with continuous payer plan in each month</w:t>
            </w:r>
          </w:p>
        </w:tc>
        <w:tc>
          <w:tcPr>
            <w:tcW w:w="0" w:type="auto"/>
          </w:tcPr>
          <w:p w14:paraId="67574FAD" w14:textId="77777777" w:rsidR="008769D1" w:rsidRDefault="00DF52C1">
            <w:r>
              <w:t>7.786993 secs</w:t>
            </w:r>
          </w:p>
        </w:tc>
      </w:tr>
      <w:tr w:rsidR="008769D1" w14:paraId="6AF791C9" w14:textId="77777777">
        <w:tc>
          <w:tcPr>
            <w:tcW w:w="0" w:type="auto"/>
          </w:tcPr>
          <w:p w14:paraId="494C63E0" w14:textId="77777777" w:rsidR="008769D1" w:rsidRDefault="00DF52C1">
            <w:pPr>
              <w:jc w:val="right"/>
            </w:pPr>
            <w:r>
              <w:t>1,411</w:t>
            </w:r>
          </w:p>
        </w:tc>
        <w:tc>
          <w:tcPr>
            <w:tcW w:w="0" w:type="auto"/>
          </w:tcPr>
          <w:p w14:paraId="12A077A6" w14:textId="77777777" w:rsidR="008769D1" w:rsidRDefault="00DF52C1">
            <w:r>
              <w:t xml:space="preserve">Number of persons by payer plan </w:t>
            </w:r>
            <w:r>
              <w:t>period start month</w:t>
            </w:r>
          </w:p>
        </w:tc>
        <w:tc>
          <w:tcPr>
            <w:tcW w:w="0" w:type="auto"/>
          </w:tcPr>
          <w:p w14:paraId="311AC4AB" w14:textId="77777777" w:rsidR="008769D1" w:rsidRDefault="00DF52C1">
            <w:r>
              <w:t>0.432426 secs</w:t>
            </w:r>
          </w:p>
        </w:tc>
      </w:tr>
      <w:tr w:rsidR="008769D1" w14:paraId="0597CF9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A0B8AB" w14:textId="77777777" w:rsidR="008769D1" w:rsidRDefault="00DF52C1">
            <w:pPr>
              <w:jc w:val="right"/>
            </w:pPr>
            <w:r>
              <w:t>1,412</w:t>
            </w:r>
          </w:p>
        </w:tc>
        <w:tc>
          <w:tcPr>
            <w:tcW w:w="0" w:type="auto"/>
          </w:tcPr>
          <w:p w14:paraId="4ED93A48" w14:textId="77777777" w:rsidR="008769D1" w:rsidRDefault="00DF52C1">
            <w:r>
              <w:t>Number of persons by payer plan period end month</w:t>
            </w:r>
          </w:p>
        </w:tc>
        <w:tc>
          <w:tcPr>
            <w:tcW w:w="0" w:type="auto"/>
          </w:tcPr>
          <w:p w14:paraId="7E9DC4E7" w14:textId="77777777" w:rsidR="008769D1" w:rsidRDefault="00DF52C1">
            <w:r>
              <w:t>0.487946 secs</w:t>
            </w:r>
          </w:p>
        </w:tc>
      </w:tr>
      <w:tr w:rsidR="008769D1" w14:paraId="242108AA" w14:textId="77777777">
        <w:tc>
          <w:tcPr>
            <w:tcW w:w="0" w:type="auto"/>
          </w:tcPr>
          <w:p w14:paraId="2C030568" w14:textId="77777777" w:rsidR="008769D1" w:rsidRDefault="00DF52C1">
            <w:pPr>
              <w:jc w:val="right"/>
            </w:pPr>
            <w:r>
              <w:t>1,413</w:t>
            </w:r>
          </w:p>
        </w:tc>
        <w:tc>
          <w:tcPr>
            <w:tcW w:w="0" w:type="auto"/>
          </w:tcPr>
          <w:p w14:paraId="0AF339CE" w14:textId="77777777" w:rsidR="008769D1" w:rsidRDefault="00DF52C1">
            <w:r>
              <w:t>Number of persons by number of payer plan periods</w:t>
            </w:r>
          </w:p>
        </w:tc>
        <w:tc>
          <w:tcPr>
            <w:tcW w:w="0" w:type="auto"/>
          </w:tcPr>
          <w:p w14:paraId="2FFD5134" w14:textId="77777777" w:rsidR="008769D1" w:rsidRDefault="00DF52C1">
            <w:r>
              <w:t>0.180353 secs</w:t>
            </w:r>
          </w:p>
        </w:tc>
      </w:tr>
      <w:tr w:rsidR="008769D1" w14:paraId="685039B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2563442" w14:textId="77777777" w:rsidR="008769D1" w:rsidRDefault="00DF52C1">
            <w:pPr>
              <w:jc w:val="right"/>
            </w:pPr>
            <w:r>
              <w:t>1,414</w:t>
            </w:r>
          </w:p>
        </w:tc>
        <w:tc>
          <w:tcPr>
            <w:tcW w:w="0" w:type="auto"/>
          </w:tcPr>
          <w:p w14:paraId="601F7AED" w14:textId="77777777" w:rsidR="008769D1" w:rsidRDefault="00DF52C1">
            <w:r>
              <w:t>Number of persons with payer plan period before year-of-birth</w:t>
            </w:r>
          </w:p>
        </w:tc>
        <w:tc>
          <w:tcPr>
            <w:tcW w:w="0" w:type="auto"/>
          </w:tcPr>
          <w:p w14:paraId="32BBC3B8" w14:textId="77777777" w:rsidR="008769D1" w:rsidRDefault="00DF52C1">
            <w:r>
              <w:t>0.245990 secs</w:t>
            </w:r>
          </w:p>
        </w:tc>
      </w:tr>
      <w:tr w:rsidR="008769D1" w14:paraId="58E7157E" w14:textId="77777777">
        <w:tc>
          <w:tcPr>
            <w:tcW w:w="0" w:type="auto"/>
          </w:tcPr>
          <w:p w14:paraId="68C31372" w14:textId="77777777" w:rsidR="008769D1" w:rsidRDefault="00DF52C1">
            <w:pPr>
              <w:jc w:val="right"/>
            </w:pPr>
            <w:r>
              <w:t>1,415</w:t>
            </w:r>
          </w:p>
        </w:tc>
        <w:tc>
          <w:tcPr>
            <w:tcW w:w="0" w:type="auto"/>
          </w:tcPr>
          <w:p w14:paraId="1ECDE0D2" w14:textId="77777777" w:rsidR="008769D1" w:rsidRDefault="00DF52C1">
            <w:r>
              <w:t>Number of persons with payer plan period end &lt; payer plan period start</w:t>
            </w:r>
          </w:p>
        </w:tc>
        <w:tc>
          <w:tcPr>
            <w:tcW w:w="0" w:type="auto"/>
          </w:tcPr>
          <w:p w14:paraId="5B369B0D" w14:textId="77777777" w:rsidR="008769D1" w:rsidRDefault="00DF52C1">
            <w:r>
              <w:t>0.088444 secs</w:t>
            </w:r>
          </w:p>
        </w:tc>
      </w:tr>
      <w:tr w:rsidR="008769D1" w14:paraId="52349A5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305F76" w14:textId="77777777" w:rsidR="008769D1" w:rsidRDefault="00DF52C1">
            <w:pPr>
              <w:jc w:val="right"/>
            </w:pPr>
            <w:r>
              <w:t>1,800</w:t>
            </w:r>
          </w:p>
        </w:tc>
        <w:tc>
          <w:tcPr>
            <w:tcW w:w="0" w:type="auto"/>
          </w:tcPr>
          <w:p w14:paraId="3ECAFFCB" w14:textId="77777777" w:rsidR="008769D1" w:rsidRDefault="00DF52C1">
            <w:r>
              <w:t>Number of persons with at least one measurement occurrence, by measurement_concept_id</w:t>
            </w:r>
          </w:p>
        </w:tc>
        <w:tc>
          <w:tcPr>
            <w:tcW w:w="0" w:type="auto"/>
          </w:tcPr>
          <w:p w14:paraId="0CC3E4FE" w14:textId="77777777" w:rsidR="008769D1" w:rsidRDefault="00DF52C1">
            <w:r>
              <w:t>1.195491 secs</w:t>
            </w:r>
          </w:p>
        </w:tc>
      </w:tr>
      <w:tr w:rsidR="008769D1" w14:paraId="264FE45D" w14:textId="77777777">
        <w:tc>
          <w:tcPr>
            <w:tcW w:w="0" w:type="auto"/>
          </w:tcPr>
          <w:p w14:paraId="47130DE5" w14:textId="77777777" w:rsidR="008769D1" w:rsidRDefault="00DF52C1">
            <w:pPr>
              <w:jc w:val="right"/>
            </w:pPr>
            <w:r>
              <w:t>1,801</w:t>
            </w:r>
          </w:p>
        </w:tc>
        <w:tc>
          <w:tcPr>
            <w:tcW w:w="0" w:type="auto"/>
          </w:tcPr>
          <w:p w14:paraId="4108ECCC" w14:textId="77777777" w:rsidR="008769D1" w:rsidRDefault="00DF52C1">
            <w:r>
              <w:t>Number of measurement occurrence rec</w:t>
            </w:r>
            <w:r>
              <w:t>ords, by measurement_concept_id</w:t>
            </w:r>
          </w:p>
        </w:tc>
        <w:tc>
          <w:tcPr>
            <w:tcW w:w="0" w:type="auto"/>
          </w:tcPr>
          <w:p w14:paraId="0E712973" w14:textId="77777777" w:rsidR="008769D1" w:rsidRDefault="00DF52C1">
            <w:r>
              <w:t>0.506576 secs</w:t>
            </w:r>
          </w:p>
        </w:tc>
      </w:tr>
      <w:tr w:rsidR="008769D1" w14:paraId="579B9F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1F8977A" w14:textId="77777777" w:rsidR="008769D1" w:rsidRDefault="00DF52C1">
            <w:pPr>
              <w:jc w:val="right"/>
            </w:pPr>
            <w:r>
              <w:t>1,802</w:t>
            </w:r>
          </w:p>
        </w:tc>
        <w:tc>
          <w:tcPr>
            <w:tcW w:w="0" w:type="auto"/>
          </w:tcPr>
          <w:p w14:paraId="18D81F67" w14:textId="77777777" w:rsidR="008769D1" w:rsidRDefault="00DF52C1">
            <w:r>
              <w:t>Number of persons by measurement occurrence start month, by measurement_concept_id</w:t>
            </w:r>
          </w:p>
        </w:tc>
        <w:tc>
          <w:tcPr>
            <w:tcW w:w="0" w:type="auto"/>
          </w:tcPr>
          <w:p w14:paraId="36398477" w14:textId="77777777" w:rsidR="008769D1" w:rsidRDefault="00DF52C1">
            <w:r>
              <w:t>4.277425 secs</w:t>
            </w:r>
          </w:p>
        </w:tc>
      </w:tr>
      <w:tr w:rsidR="008769D1" w14:paraId="00F417D7" w14:textId="77777777">
        <w:tc>
          <w:tcPr>
            <w:tcW w:w="0" w:type="auto"/>
          </w:tcPr>
          <w:p w14:paraId="08336212" w14:textId="77777777" w:rsidR="008769D1" w:rsidRDefault="00DF52C1">
            <w:pPr>
              <w:jc w:val="right"/>
            </w:pPr>
            <w:r>
              <w:t>1,804</w:t>
            </w:r>
          </w:p>
        </w:tc>
        <w:tc>
          <w:tcPr>
            <w:tcW w:w="0" w:type="auto"/>
          </w:tcPr>
          <w:p w14:paraId="3645F3CD" w14:textId="77777777" w:rsidR="008769D1" w:rsidRDefault="00DF52C1">
            <w:r>
              <w:t xml:space="preserve">Number of persons with at least one mesurement  occurrence, by </w:t>
            </w:r>
            <w:r>
              <w:t>measurement_concept_id by calendar year by gender by age decile</w:t>
            </w:r>
          </w:p>
        </w:tc>
        <w:tc>
          <w:tcPr>
            <w:tcW w:w="0" w:type="auto"/>
          </w:tcPr>
          <w:p w14:paraId="34A6E035" w14:textId="77777777" w:rsidR="008769D1" w:rsidRDefault="00DF52C1">
            <w:r>
              <w:t>4.519690 secs</w:t>
            </w:r>
          </w:p>
        </w:tc>
      </w:tr>
      <w:tr w:rsidR="008769D1" w14:paraId="2E432BA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434AA1" w14:textId="77777777" w:rsidR="008769D1" w:rsidRDefault="00DF52C1">
            <w:pPr>
              <w:jc w:val="right"/>
            </w:pPr>
            <w:r>
              <w:t>1,805</w:t>
            </w:r>
          </w:p>
        </w:tc>
        <w:tc>
          <w:tcPr>
            <w:tcW w:w="0" w:type="auto"/>
          </w:tcPr>
          <w:p w14:paraId="4392CCD2" w14:textId="77777777" w:rsidR="008769D1" w:rsidRDefault="00DF52C1">
            <w:r>
              <w:t>Number of measurement occurrence records, by measurement_concept_id by measurement_type_concept_id</w:t>
            </w:r>
          </w:p>
        </w:tc>
        <w:tc>
          <w:tcPr>
            <w:tcW w:w="0" w:type="auto"/>
          </w:tcPr>
          <w:p w14:paraId="71C85A75" w14:textId="77777777" w:rsidR="008769D1" w:rsidRDefault="00DF52C1">
            <w:r>
              <w:t>0.957127 secs</w:t>
            </w:r>
          </w:p>
        </w:tc>
      </w:tr>
      <w:tr w:rsidR="008769D1" w14:paraId="6D4596B4" w14:textId="77777777">
        <w:tc>
          <w:tcPr>
            <w:tcW w:w="0" w:type="auto"/>
          </w:tcPr>
          <w:p w14:paraId="61EE3D91" w14:textId="77777777" w:rsidR="008769D1" w:rsidRDefault="00DF52C1">
            <w:pPr>
              <w:jc w:val="right"/>
            </w:pPr>
            <w:r>
              <w:t>1,807</w:t>
            </w:r>
          </w:p>
        </w:tc>
        <w:tc>
          <w:tcPr>
            <w:tcW w:w="0" w:type="auto"/>
          </w:tcPr>
          <w:p w14:paraId="0BBCE1B5" w14:textId="77777777" w:rsidR="008769D1" w:rsidRDefault="00DF52C1">
            <w:r>
              <w:t>Number of measurement occurrence records, by measur</w:t>
            </w:r>
            <w:r>
              <w:t>ement_concept_id and unit_concept_id</w:t>
            </w:r>
          </w:p>
        </w:tc>
        <w:tc>
          <w:tcPr>
            <w:tcW w:w="0" w:type="auto"/>
          </w:tcPr>
          <w:p w14:paraId="682BA429" w14:textId="77777777" w:rsidR="008769D1" w:rsidRDefault="00DF52C1">
            <w:r>
              <w:t>0.953142 secs</w:t>
            </w:r>
          </w:p>
        </w:tc>
      </w:tr>
      <w:tr w:rsidR="008769D1" w14:paraId="773DBEC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B3611E" w14:textId="77777777" w:rsidR="008769D1" w:rsidRDefault="00DF52C1">
            <w:pPr>
              <w:jc w:val="right"/>
            </w:pPr>
            <w:r>
              <w:t>1,809</w:t>
            </w:r>
          </w:p>
        </w:tc>
        <w:tc>
          <w:tcPr>
            <w:tcW w:w="0" w:type="auto"/>
          </w:tcPr>
          <w:p w14:paraId="79A17AC3" w14:textId="77777777" w:rsidR="008769D1" w:rsidRDefault="00DF52C1">
            <w:r>
              <w:t>Number of measurement records with invalid person_id</w:t>
            </w:r>
          </w:p>
        </w:tc>
        <w:tc>
          <w:tcPr>
            <w:tcW w:w="0" w:type="auto"/>
          </w:tcPr>
          <w:p w14:paraId="42EF73E4" w14:textId="77777777" w:rsidR="008769D1" w:rsidRDefault="00DF52C1">
            <w:r>
              <w:t>0.920115 secs</w:t>
            </w:r>
          </w:p>
        </w:tc>
      </w:tr>
      <w:tr w:rsidR="008769D1" w14:paraId="1215829F" w14:textId="77777777">
        <w:tc>
          <w:tcPr>
            <w:tcW w:w="0" w:type="auto"/>
          </w:tcPr>
          <w:p w14:paraId="16CCC70A" w14:textId="77777777" w:rsidR="008769D1" w:rsidRDefault="00DF52C1">
            <w:pPr>
              <w:jc w:val="right"/>
            </w:pPr>
            <w:r>
              <w:t>1,810</w:t>
            </w:r>
          </w:p>
        </w:tc>
        <w:tc>
          <w:tcPr>
            <w:tcW w:w="0" w:type="auto"/>
          </w:tcPr>
          <w:p w14:paraId="48FC9017" w14:textId="77777777" w:rsidR="008769D1" w:rsidRDefault="00DF52C1">
            <w:r>
              <w:t>Number of measurement records outside valid observation period</w:t>
            </w:r>
          </w:p>
        </w:tc>
        <w:tc>
          <w:tcPr>
            <w:tcW w:w="0" w:type="auto"/>
          </w:tcPr>
          <w:p w14:paraId="1C30AACF" w14:textId="77777777" w:rsidR="008769D1" w:rsidRDefault="00DF52C1">
            <w:r>
              <w:t>1.362185 secs</w:t>
            </w:r>
          </w:p>
        </w:tc>
      </w:tr>
      <w:tr w:rsidR="008769D1" w14:paraId="2AF23E3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40C2CF" w14:textId="77777777" w:rsidR="008769D1" w:rsidRDefault="00DF52C1">
            <w:pPr>
              <w:jc w:val="right"/>
            </w:pPr>
            <w:r>
              <w:t>1,812</w:t>
            </w:r>
          </w:p>
        </w:tc>
        <w:tc>
          <w:tcPr>
            <w:tcW w:w="0" w:type="auto"/>
          </w:tcPr>
          <w:p w14:paraId="757E701D" w14:textId="77777777" w:rsidR="008769D1" w:rsidRDefault="00DF52C1">
            <w:r>
              <w:t>Number of measurement records with inval</w:t>
            </w:r>
            <w:r>
              <w:t>id provider_id</w:t>
            </w:r>
          </w:p>
        </w:tc>
        <w:tc>
          <w:tcPr>
            <w:tcW w:w="0" w:type="auto"/>
          </w:tcPr>
          <w:p w14:paraId="0E9FFE7A" w14:textId="77777777" w:rsidR="008769D1" w:rsidRDefault="00DF52C1">
            <w:r>
              <w:t>1.399858 secs</w:t>
            </w:r>
          </w:p>
        </w:tc>
      </w:tr>
      <w:tr w:rsidR="008769D1" w14:paraId="29ECB889" w14:textId="77777777">
        <w:tc>
          <w:tcPr>
            <w:tcW w:w="0" w:type="auto"/>
          </w:tcPr>
          <w:p w14:paraId="2A4906FE" w14:textId="77777777" w:rsidR="008769D1" w:rsidRDefault="00DF52C1">
            <w:pPr>
              <w:jc w:val="right"/>
            </w:pPr>
            <w:r>
              <w:t>1,813</w:t>
            </w:r>
          </w:p>
        </w:tc>
        <w:tc>
          <w:tcPr>
            <w:tcW w:w="0" w:type="auto"/>
          </w:tcPr>
          <w:p w14:paraId="4E9DF74B" w14:textId="77777777" w:rsidR="008769D1" w:rsidRDefault="00DF52C1">
            <w:r>
              <w:t>Number of measurement records with invalid visit_id</w:t>
            </w:r>
          </w:p>
        </w:tc>
        <w:tc>
          <w:tcPr>
            <w:tcW w:w="0" w:type="auto"/>
          </w:tcPr>
          <w:p w14:paraId="1D24DADB" w14:textId="77777777" w:rsidR="008769D1" w:rsidRDefault="00DF52C1">
            <w:r>
              <w:t>3.019805 secs</w:t>
            </w:r>
          </w:p>
        </w:tc>
      </w:tr>
      <w:tr w:rsidR="008769D1" w14:paraId="5A6E0F4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70235A" w14:textId="77777777" w:rsidR="008769D1" w:rsidRDefault="00DF52C1">
            <w:pPr>
              <w:jc w:val="right"/>
            </w:pPr>
            <w:r>
              <w:t>1,814</w:t>
            </w:r>
          </w:p>
        </w:tc>
        <w:tc>
          <w:tcPr>
            <w:tcW w:w="0" w:type="auto"/>
          </w:tcPr>
          <w:p w14:paraId="5E092DC1" w14:textId="77777777" w:rsidR="008769D1" w:rsidRDefault="00DF52C1">
            <w:r>
              <w:t>Number of measurement records with no value (numeric, string, or concept)</w:t>
            </w:r>
          </w:p>
        </w:tc>
        <w:tc>
          <w:tcPr>
            <w:tcW w:w="0" w:type="auto"/>
          </w:tcPr>
          <w:p w14:paraId="212D1AE9" w14:textId="77777777" w:rsidR="008769D1" w:rsidRDefault="00DF52C1">
            <w:r>
              <w:t>0.319466 secs</w:t>
            </w:r>
          </w:p>
        </w:tc>
      </w:tr>
      <w:tr w:rsidR="008769D1" w14:paraId="6F22B005" w14:textId="77777777">
        <w:tc>
          <w:tcPr>
            <w:tcW w:w="0" w:type="auto"/>
          </w:tcPr>
          <w:p w14:paraId="4B4DA85B" w14:textId="77777777" w:rsidR="008769D1" w:rsidRDefault="00DF52C1">
            <w:pPr>
              <w:jc w:val="right"/>
            </w:pPr>
            <w:r>
              <w:lastRenderedPageBreak/>
              <w:t>1,818</w:t>
            </w:r>
          </w:p>
        </w:tc>
        <w:tc>
          <w:tcPr>
            <w:tcW w:w="0" w:type="auto"/>
          </w:tcPr>
          <w:p w14:paraId="7D408B6A" w14:textId="77777777" w:rsidR="008769D1" w:rsidRDefault="00DF52C1">
            <w:r>
              <w:t xml:space="preserve">Number of measurement records </w:t>
            </w:r>
            <w:r>
              <w:t>below/within/above normal range, by measurement_concept_id and unit_concept_id</w:t>
            </w:r>
          </w:p>
        </w:tc>
        <w:tc>
          <w:tcPr>
            <w:tcW w:w="0" w:type="auto"/>
          </w:tcPr>
          <w:p w14:paraId="303151FA" w14:textId="77777777" w:rsidR="008769D1" w:rsidRDefault="00DF52C1">
            <w:r>
              <w:t>0.420035 secs</w:t>
            </w:r>
          </w:p>
        </w:tc>
      </w:tr>
      <w:tr w:rsidR="008769D1" w14:paraId="014707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0C7A59B" w14:textId="77777777" w:rsidR="008769D1" w:rsidRDefault="00DF52C1">
            <w:pPr>
              <w:jc w:val="right"/>
            </w:pPr>
            <w:r>
              <w:t>1,820</w:t>
            </w:r>
          </w:p>
        </w:tc>
        <w:tc>
          <w:tcPr>
            <w:tcW w:w="0" w:type="auto"/>
          </w:tcPr>
          <w:p w14:paraId="2628F377" w14:textId="77777777" w:rsidR="008769D1" w:rsidRDefault="00DF52C1">
            <w:r>
              <w:t>Number of measurement records  by measurement start month</w:t>
            </w:r>
          </w:p>
        </w:tc>
        <w:tc>
          <w:tcPr>
            <w:tcW w:w="0" w:type="auto"/>
          </w:tcPr>
          <w:p w14:paraId="0C10F300" w14:textId="77777777" w:rsidR="008769D1" w:rsidRDefault="00DF52C1">
            <w:r>
              <w:t>1.419406 secs</w:t>
            </w:r>
          </w:p>
        </w:tc>
      </w:tr>
      <w:tr w:rsidR="008769D1" w14:paraId="395980B1" w14:textId="77777777">
        <w:tc>
          <w:tcPr>
            <w:tcW w:w="0" w:type="auto"/>
          </w:tcPr>
          <w:p w14:paraId="1CF8157E" w14:textId="77777777" w:rsidR="008769D1" w:rsidRDefault="00DF52C1">
            <w:pPr>
              <w:jc w:val="right"/>
            </w:pPr>
            <w:r>
              <w:t>1,821</w:t>
            </w:r>
          </w:p>
        </w:tc>
        <w:tc>
          <w:tcPr>
            <w:tcW w:w="0" w:type="auto"/>
          </w:tcPr>
          <w:p w14:paraId="745D41A3" w14:textId="77777777" w:rsidR="008769D1" w:rsidRDefault="00DF52C1">
            <w:r>
              <w:t>Number of measurement records with no numeric value</w:t>
            </w:r>
          </w:p>
        </w:tc>
        <w:tc>
          <w:tcPr>
            <w:tcW w:w="0" w:type="auto"/>
          </w:tcPr>
          <w:p w14:paraId="38ABFEC4" w14:textId="77777777" w:rsidR="008769D1" w:rsidRDefault="00DF52C1">
            <w:r>
              <w:t>0.488336 secs</w:t>
            </w:r>
          </w:p>
        </w:tc>
      </w:tr>
      <w:tr w:rsidR="008769D1" w14:paraId="7534F5C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AAD7D3" w14:textId="77777777" w:rsidR="008769D1" w:rsidRDefault="00DF52C1">
            <w:pPr>
              <w:jc w:val="right"/>
            </w:pPr>
            <w:r>
              <w:t>1,822</w:t>
            </w:r>
          </w:p>
        </w:tc>
        <w:tc>
          <w:tcPr>
            <w:tcW w:w="0" w:type="auto"/>
          </w:tcPr>
          <w:p w14:paraId="6A26851A" w14:textId="77777777" w:rsidR="008769D1" w:rsidRDefault="00DF52C1">
            <w:r>
              <w:t>Number of measurement records, by measurement_concept_id and value_as_concept_id</w:t>
            </w:r>
          </w:p>
        </w:tc>
        <w:tc>
          <w:tcPr>
            <w:tcW w:w="0" w:type="auto"/>
          </w:tcPr>
          <w:p w14:paraId="62CD3346" w14:textId="77777777" w:rsidR="008769D1" w:rsidRDefault="00DF52C1">
            <w:r>
              <w:t>0.811626 secs</w:t>
            </w:r>
          </w:p>
        </w:tc>
      </w:tr>
      <w:tr w:rsidR="008769D1" w14:paraId="1A53B1E6" w14:textId="77777777">
        <w:tc>
          <w:tcPr>
            <w:tcW w:w="0" w:type="auto"/>
          </w:tcPr>
          <w:p w14:paraId="0BC66622" w14:textId="77777777" w:rsidR="008769D1" w:rsidRDefault="00DF52C1">
            <w:pPr>
              <w:jc w:val="right"/>
            </w:pPr>
            <w:r>
              <w:t>1,823</w:t>
            </w:r>
          </w:p>
        </w:tc>
        <w:tc>
          <w:tcPr>
            <w:tcW w:w="0" w:type="auto"/>
          </w:tcPr>
          <w:p w14:paraId="5548E3B8" w14:textId="77777777" w:rsidR="008769D1" w:rsidRDefault="00DF52C1">
            <w:r>
              <w:t>Number of measurement records, by measurement_concept_id and operator_concept_id</w:t>
            </w:r>
          </w:p>
        </w:tc>
        <w:tc>
          <w:tcPr>
            <w:tcW w:w="0" w:type="auto"/>
          </w:tcPr>
          <w:p w14:paraId="6854DA9D" w14:textId="77777777" w:rsidR="008769D1" w:rsidRDefault="00DF52C1">
            <w:r>
              <w:t>0.921060 secs</w:t>
            </w:r>
          </w:p>
        </w:tc>
      </w:tr>
      <w:tr w:rsidR="008769D1" w14:paraId="42C3A27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DC7782" w14:textId="77777777" w:rsidR="008769D1" w:rsidRDefault="00DF52C1">
            <w:pPr>
              <w:jc w:val="right"/>
            </w:pPr>
            <w:r>
              <w:t>1,824</w:t>
            </w:r>
          </w:p>
        </w:tc>
        <w:tc>
          <w:tcPr>
            <w:tcW w:w="0" w:type="auto"/>
          </w:tcPr>
          <w:p w14:paraId="7FE17D7B" w14:textId="77777777" w:rsidR="008769D1" w:rsidRDefault="00DF52C1">
            <w:r>
              <w:t>Number of co-occurring measurement measurement_conce</w:t>
            </w:r>
            <w:r>
              <w:t>pt_id pairs</w:t>
            </w:r>
          </w:p>
        </w:tc>
        <w:tc>
          <w:tcPr>
            <w:tcW w:w="0" w:type="auto"/>
          </w:tcPr>
          <w:p w14:paraId="0897CDED" w14:textId="77777777" w:rsidR="008769D1" w:rsidRDefault="00DF52C1">
            <w:r>
              <w:t>3.858810 mins</w:t>
            </w:r>
          </w:p>
        </w:tc>
      </w:tr>
      <w:tr w:rsidR="008769D1" w14:paraId="23E47257" w14:textId="77777777">
        <w:tc>
          <w:tcPr>
            <w:tcW w:w="0" w:type="auto"/>
          </w:tcPr>
          <w:p w14:paraId="663D6163" w14:textId="77777777" w:rsidR="008769D1" w:rsidRDefault="00DF52C1">
            <w:pPr>
              <w:jc w:val="right"/>
            </w:pPr>
            <w:r>
              <w:t>1,825</w:t>
            </w:r>
          </w:p>
        </w:tc>
        <w:tc>
          <w:tcPr>
            <w:tcW w:w="0" w:type="auto"/>
          </w:tcPr>
          <w:p w14:paraId="5BCDF3D9" w14:textId="77777777" w:rsidR="008769D1" w:rsidRDefault="00DF52C1">
            <w:r>
              <w:t>Number of measurement records by measurement_source_concept_id</w:t>
            </w:r>
          </w:p>
        </w:tc>
        <w:tc>
          <w:tcPr>
            <w:tcW w:w="0" w:type="auto"/>
          </w:tcPr>
          <w:p w14:paraId="0710A05B" w14:textId="77777777" w:rsidR="008769D1" w:rsidRDefault="00DF52C1">
            <w:r>
              <w:t>0.831013 secs</w:t>
            </w:r>
          </w:p>
        </w:tc>
      </w:tr>
      <w:tr w:rsidR="008769D1" w14:paraId="53FB16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033EB0" w14:textId="77777777" w:rsidR="008769D1" w:rsidRDefault="00DF52C1">
            <w:pPr>
              <w:jc w:val="right"/>
            </w:pPr>
            <w:r>
              <w:t>1,826</w:t>
            </w:r>
          </w:p>
        </w:tc>
        <w:tc>
          <w:tcPr>
            <w:tcW w:w="0" w:type="auto"/>
          </w:tcPr>
          <w:p w14:paraId="2D889991" w14:textId="77777777" w:rsidR="008769D1" w:rsidRDefault="00DF52C1">
            <w:r>
              <w:t>Number of measurement records by value_as_concept_id</w:t>
            </w:r>
          </w:p>
        </w:tc>
        <w:tc>
          <w:tcPr>
            <w:tcW w:w="0" w:type="auto"/>
          </w:tcPr>
          <w:p w14:paraId="6C7808EB" w14:textId="77777777" w:rsidR="008769D1" w:rsidRDefault="00DF52C1">
            <w:r>
              <w:t>0.894655 secs</w:t>
            </w:r>
          </w:p>
        </w:tc>
      </w:tr>
      <w:tr w:rsidR="008769D1" w14:paraId="4057F41C" w14:textId="77777777">
        <w:tc>
          <w:tcPr>
            <w:tcW w:w="0" w:type="auto"/>
          </w:tcPr>
          <w:p w14:paraId="62A9AB26" w14:textId="77777777" w:rsidR="008769D1" w:rsidRDefault="00DF52C1">
            <w:pPr>
              <w:jc w:val="right"/>
            </w:pPr>
            <w:r>
              <w:t>1,827</w:t>
            </w:r>
          </w:p>
        </w:tc>
        <w:tc>
          <w:tcPr>
            <w:tcW w:w="0" w:type="auto"/>
          </w:tcPr>
          <w:p w14:paraId="2217C2D9" w14:textId="77777777" w:rsidR="008769D1" w:rsidRDefault="00DF52C1">
            <w:r>
              <w:t>Number of measurement records by unit_concept_id</w:t>
            </w:r>
          </w:p>
        </w:tc>
        <w:tc>
          <w:tcPr>
            <w:tcW w:w="0" w:type="auto"/>
          </w:tcPr>
          <w:p w14:paraId="049AC3D8" w14:textId="77777777" w:rsidR="008769D1" w:rsidRDefault="00DF52C1">
            <w:r>
              <w:t>0.921372 secs</w:t>
            </w:r>
          </w:p>
        </w:tc>
      </w:tr>
      <w:tr w:rsidR="008769D1" w14:paraId="29B0345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3CAA52" w14:textId="77777777" w:rsidR="008769D1" w:rsidRDefault="00DF52C1">
            <w:pPr>
              <w:jc w:val="right"/>
            </w:pPr>
            <w:r>
              <w:t>1,891</w:t>
            </w:r>
          </w:p>
        </w:tc>
        <w:tc>
          <w:tcPr>
            <w:tcW w:w="0" w:type="auto"/>
          </w:tcPr>
          <w:p w14:paraId="775EBE96" w14:textId="77777777" w:rsidR="008769D1" w:rsidRDefault="00DF52C1">
            <w:r>
              <w:t>Percentage of total persons that have at least x measurements</w:t>
            </w:r>
          </w:p>
        </w:tc>
        <w:tc>
          <w:tcPr>
            <w:tcW w:w="0" w:type="auto"/>
          </w:tcPr>
          <w:p w14:paraId="08C2868B" w14:textId="77777777" w:rsidR="008769D1" w:rsidRDefault="00DF52C1">
            <w:r>
              <w:t>1.705694 secs</w:t>
            </w:r>
          </w:p>
        </w:tc>
      </w:tr>
      <w:tr w:rsidR="008769D1" w14:paraId="10B50BDE" w14:textId="77777777">
        <w:tc>
          <w:tcPr>
            <w:tcW w:w="0" w:type="auto"/>
          </w:tcPr>
          <w:p w14:paraId="67D425F9" w14:textId="77777777" w:rsidR="008769D1" w:rsidRDefault="00DF52C1">
            <w:pPr>
              <w:jc w:val="right"/>
            </w:pPr>
            <w:r>
              <w:t>1,900</w:t>
            </w:r>
          </w:p>
        </w:tc>
        <w:tc>
          <w:tcPr>
            <w:tcW w:w="0" w:type="auto"/>
          </w:tcPr>
          <w:p w14:paraId="50C1A8C8" w14:textId="77777777" w:rsidR="008769D1" w:rsidRDefault="00DF52C1">
            <w:r>
              <w:t>Source values mapped to concept_id 0 by table, by source_value</w:t>
            </w:r>
          </w:p>
        </w:tc>
        <w:tc>
          <w:tcPr>
            <w:tcW w:w="0" w:type="auto"/>
          </w:tcPr>
          <w:p w14:paraId="3074ED01" w14:textId="77777777" w:rsidR="008769D1" w:rsidRDefault="00DF52C1">
            <w:r>
              <w:t>8.943530 secs</w:t>
            </w:r>
          </w:p>
        </w:tc>
      </w:tr>
      <w:tr w:rsidR="008769D1" w14:paraId="25FC0E7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950896" w14:textId="77777777" w:rsidR="008769D1" w:rsidRDefault="00DF52C1">
            <w:pPr>
              <w:jc w:val="right"/>
            </w:pPr>
            <w:r>
              <w:t>2,000</w:t>
            </w:r>
          </w:p>
        </w:tc>
        <w:tc>
          <w:tcPr>
            <w:tcW w:w="0" w:type="auto"/>
          </w:tcPr>
          <w:p w14:paraId="4C771A2A" w14:textId="77777777" w:rsidR="008769D1" w:rsidRDefault="00DF52C1">
            <w:r>
              <w:t>Number of patients with at least 1 Dx and 1 Rx</w:t>
            </w:r>
          </w:p>
        </w:tc>
        <w:tc>
          <w:tcPr>
            <w:tcW w:w="0" w:type="auto"/>
          </w:tcPr>
          <w:p w14:paraId="10339587" w14:textId="77777777" w:rsidR="008769D1" w:rsidRDefault="00DF52C1">
            <w:r>
              <w:t>4.858068 secs</w:t>
            </w:r>
          </w:p>
        </w:tc>
      </w:tr>
      <w:tr w:rsidR="008769D1" w14:paraId="5BAFB61D" w14:textId="77777777">
        <w:tc>
          <w:tcPr>
            <w:tcW w:w="0" w:type="auto"/>
          </w:tcPr>
          <w:p w14:paraId="51C3F4CC" w14:textId="77777777" w:rsidR="008769D1" w:rsidRDefault="00DF52C1">
            <w:pPr>
              <w:jc w:val="right"/>
            </w:pPr>
            <w:r>
              <w:t>2,001</w:t>
            </w:r>
          </w:p>
        </w:tc>
        <w:tc>
          <w:tcPr>
            <w:tcW w:w="0" w:type="auto"/>
          </w:tcPr>
          <w:p w14:paraId="659322D4" w14:textId="77777777" w:rsidR="008769D1" w:rsidRDefault="00DF52C1">
            <w:r>
              <w:t>Number of patie</w:t>
            </w:r>
            <w:r>
              <w:t>nts with at least 1 Dx and 1 Proc</w:t>
            </w:r>
          </w:p>
        </w:tc>
        <w:tc>
          <w:tcPr>
            <w:tcW w:w="0" w:type="auto"/>
          </w:tcPr>
          <w:p w14:paraId="58AC0E5C" w14:textId="77777777" w:rsidR="008769D1" w:rsidRDefault="00DF52C1">
            <w:r>
              <w:t>5.085122 secs</w:t>
            </w:r>
          </w:p>
        </w:tc>
      </w:tr>
      <w:tr w:rsidR="008769D1" w14:paraId="29D40D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EA5671" w14:textId="77777777" w:rsidR="008769D1" w:rsidRDefault="00DF52C1">
            <w:pPr>
              <w:jc w:val="right"/>
            </w:pPr>
            <w:r>
              <w:t>2,002</w:t>
            </w:r>
          </w:p>
        </w:tc>
        <w:tc>
          <w:tcPr>
            <w:tcW w:w="0" w:type="auto"/>
          </w:tcPr>
          <w:p w14:paraId="7F031A11" w14:textId="77777777" w:rsidR="008769D1" w:rsidRDefault="00DF52C1">
            <w:r>
              <w:t>Number of patients with at least 1 Meas, 1 Dx and 1 Rx</w:t>
            </w:r>
          </w:p>
        </w:tc>
        <w:tc>
          <w:tcPr>
            <w:tcW w:w="0" w:type="auto"/>
          </w:tcPr>
          <w:p w14:paraId="350C0978" w14:textId="77777777" w:rsidR="008769D1" w:rsidRDefault="00DF52C1">
            <w:r>
              <w:t>1.501264 secs</w:t>
            </w:r>
          </w:p>
        </w:tc>
      </w:tr>
      <w:tr w:rsidR="008769D1" w14:paraId="30F33654" w14:textId="77777777">
        <w:tc>
          <w:tcPr>
            <w:tcW w:w="0" w:type="auto"/>
          </w:tcPr>
          <w:p w14:paraId="4723FBB9" w14:textId="77777777" w:rsidR="008769D1" w:rsidRDefault="00DF52C1">
            <w:pPr>
              <w:jc w:val="right"/>
            </w:pPr>
            <w:r>
              <w:t>2,003</w:t>
            </w:r>
          </w:p>
        </w:tc>
        <w:tc>
          <w:tcPr>
            <w:tcW w:w="0" w:type="auto"/>
          </w:tcPr>
          <w:p w14:paraId="4A7CC365" w14:textId="77777777" w:rsidR="008769D1" w:rsidRDefault="00DF52C1">
            <w:r>
              <w:t>Number of patients with at least 1 Visit</w:t>
            </w:r>
          </w:p>
        </w:tc>
        <w:tc>
          <w:tcPr>
            <w:tcW w:w="0" w:type="auto"/>
          </w:tcPr>
          <w:p w14:paraId="2F60D5B4" w14:textId="77777777" w:rsidR="008769D1" w:rsidRDefault="00DF52C1">
            <w:r>
              <w:t>1.083741 secs</w:t>
            </w:r>
          </w:p>
        </w:tc>
      </w:tr>
      <w:tr w:rsidR="008769D1" w14:paraId="57601E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78097B" w14:textId="77777777" w:rsidR="008769D1" w:rsidRDefault="00DF52C1">
            <w:pPr>
              <w:jc w:val="right"/>
            </w:pPr>
            <w:r>
              <w:t>2,100</w:t>
            </w:r>
          </w:p>
        </w:tc>
        <w:tc>
          <w:tcPr>
            <w:tcW w:w="0" w:type="auto"/>
          </w:tcPr>
          <w:p w14:paraId="0110B324" w14:textId="77777777" w:rsidR="008769D1" w:rsidRDefault="00DF52C1">
            <w:r>
              <w:t xml:space="preserve">Number of persons with at least one device exposure, by </w:t>
            </w:r>
            <w:r>
              <w:t>device_concept_id</w:t>
            </w:r>
          </w:p>
        </w:tc>
        <w:tc>
          <w:tcPr>
            <w:tcW w:w="0" w:type="auto"/>
          </w:tcPr>
          <w:p w14:paraId="78B51E80" w14:textId="77777777" w:rsidR="008769D1" w:rsidRDefault="00DF52C1">
            <w:r>
              <w:t>0.129376 secs</w:t>
            </w:r>
          </w:p>
        </w:tc>
      </w:tr>
      <w:tr w:rsidR="008769D1" w14:paraId="270B0A01" w14:textId="77777777">
        <w:tc>
          <w:tcPr>
            <w:tcW w:w="0" w:type="auto"/>
          </w:tcPr>
          <w:p w14:paraId="1D6E6A70" w14:textId="77777777" w:rsidR="008769D1" w:rsidRDefault="00DF52C1">
            <w:pPr>
              <w:jc w:val="right"/>
            </w:pPr>
            <w:r>
              <w:t>2,101</w:t>
            </w:r>
          </w:p>
        </w:tc>
        <w:tc>
          <w:tcPr>
            <w:tcW w:w="0" w:type="auto"/>
          </w:tcPr>
          <w:p w14:paraId="2FF6129F" w14:textId="77777777" w:rsidR="008769D1" w:rsidRDefault="00DF52C1">
            <w:r>
              <w:t>Number of device exposure records, by device_concept_id</w:t>
            </w:r>
          </w:p>
        </w:tc>
        <w:tc>
          <w:tcPr>
            <w:tcW w:w="0" w:type="auto"/>
          </w:tcPr>
          <w:p w14:paraId="0E351FA1" w14:textId="77777777" w:rsidR="008769D1" w:rsidRDefault="00DF52C1">
            <w:r>
              <w:t>0.071823 secs</w:t>
            </w:r>
          </w:p>
        </w:tc>
      </w:tr>
      <w:tr w:rsidR="008769D1" w14:paraId="7E4DE48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D8B89C6" w14:textId="77777777" w:rsidR="008769D1" w:rsidRDefault="00DF52C1">
            <w:pPr>
              <w:jc w:val="right"/>
            </w:pPr>
            <w:r>
              <w:t>2,102</w:t>
            </w:r>
          </w:p>
        </w:tc>
        <w:tc>
          <w:tcPr>
            <w:tcW w:w="0" w:type="auto"/>
          </w:tcPr>
          <w:p w14:paraId="1D3160BA" w14:textId="77777777" w:rsidR="008769D1" w:rsidRDefault="00DF52C1">
            <w:r>
              <w:t>Number of persons by device records  start month, by device_concept_id</w:t>
            </w:r>
          </w:p>
        </w:tc>
        <w:tc>
          <w:tcPr>
            <w:tcW w:w="0" w:type="auto"/>
          </w:tcPr>
          <w:p w14:paraId="0A587359" w14:textId="77777777" w:rsidR="008769D1" w:rsidRDefault="00DF52C1">
            <w:r>
              <w:t>0.236976 secs</w:t>
            </w:r>
          </w:p>
        </w:tc>
      </w:tr>
      <w:tr w:rsidR="008769D1" w14:paraId="33C2BCA2" w14:textId="77777777">
        <w:tc>
          <w:tcPr>
            <w:tcW w:w="0" w:type="auto"/>
          </w:tcPr>
          <w:p w14:paraId="0D4464DD" w14:textId="77777777" w:rsidR="008769D1" w:rsidRDefault="00DF52C1">
            <w:pPr>
              <w:jc w:val="right"/>
            </w:pPr>
            <w:r>
              <w:t>2,104</w:t>
            </w:r>
          </w:p>
        </w:tc>
        <w:tc>
          <w:tcPr>
            <w:tcW w:w="0" w:type="auto"/>
          </w:tcPr>
          <w:p w14:paraId="13DE1BB9" w14:textId="77777777" w:rsidR="008769D1" w:rsidRDefault="00DF52C1">
            <w:r>
              <w:t xml:space="preserve">Number of persons with at least one device </w:t>
            </w:r>
            <w:r>
              <w:t>exposure, by device_concept_id by calendar year by gender by age decile</w:t>
            </w:r>
          </w:p>
        </w:tc>
        <w:tc>
          <w:tcPr>
            <w:tcW w:w="0" w:type="auto"/>
          </w:tcPr>
          <w:p w14:paraId="4ADA4CD7" w14:textId="77777777" w:rsidR="008769D1" w:rsidRDefault="00DF52C1">
            <w:r>
              <w:t>0.313716 secs</w:t>
            </w:r>
          </w:p>
        </w:tc>
      </w:tr>
      <w:tr w:rsidR="008769D1" w14:paraId="30A5939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CB553D" w14:textId="77777777" w:rsidR="008769D1" w:rsidRDefault="00DF52C1">
            <w:pPr>
              <w:jc w:val="right"/>
            </w:pPr>
            <w:r>
              <w:t>2,105</w:t>
            </w:r>
          </w:p>
        </w:tc>
        <w:tc>
          <w:tcPr>
            <w:tcW w:w="0" w:type="auto"/>
          </w:tcPr>
          <w:p w14:paraId="2391DC74" w14:textId="77777777" w:rsidR="008769D1" w:rsidRDefault="00DF52C1">
            <w:r>
              <w:t>Number of device exposure records, by device_concept_id by device_type_concept_id</w:t>
            </w:r>
          </w:p>
        </w:tc>
        <w:tc>
          <w:tcPr>
            <w:tcW w:w="0" w:type="auto"/>
          </w:tcPr>
          <w:p w14:paraId="2DC31912" w14:textId="77777777" w:rsidR="008769D1" w:rsidRDefault="00DF52C1">
            <w:r>
              <w:t>0.111327 secs</w:t>
            </w:r>
          </w:p>
        </w:tc>
      </w:tr>
      <w:tr w:rsidR="008769D1" w14:paraId="2C8049FF" w14:textId="77777777">
        <w:tc>
          <w:tcPr>
            <w:tcW w:w="0" w:type="auto"/>
          </w:tcPr>
          <w:p w14:paraId="5B1BEFB4" w14:textId="77777777" w:rsidR="008769D1" w:rsidRDefault="00DF52C1">
            <w:pPr>
              <w:jc w:val="right"/>
            </w:pPr>
            <w:r>
              <w:t>2,125</w:t>
            </w:r>
          </w:p>
        </w:tc>
        <w:tc>
          <w:tcPr>
            <w:tcW w:w="0" w:type="auto"/>
          </w:tcPr>
          <w:p w14:paraId="59C7C327" w14:textId="77777777" w:rsidR="008769D1" w:rsidRDefault="00DF52C1">
            <w:r>
              <w:t>Number of device_exposure records by device_source_concept_i</w:t>
            </w:r>
            <w:r>
              <w:t>d</w:t>
            </w:r>
          </w:p>
        </w:tc>
        <w:tc>
          <w:tcPr>
            <w:tcW w:w="0" w:type="auto"/>
          </w:tcPr>
          <w:p w14:paraId="5F96852F" w14:textId="77777777" w:rsidR="008769D1" w:rsidRDefault="00DF52C1">
            <w:r>
              <w:t>0.096454 secs</w:t>
            </w:r>
          </w:p>
        </w:tc>
      </w:tr>
      <w:tr w:rsidR="008769D1" w14:paraId="1D52EFA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A38105" w14:textId="77777777" w:rsidR="008769D1" w:rsidRDefault="00DF52C1">
            <w:pPr>
              <w:jc w:val="right"/>
            </w:pPr>
            <w:r>
              <w:t>2,200</w:t>
            </w:r>
          </w:p>
        </w:tc>
        <w:tc>
          <w:tcPr>
            <w:tcW w:w="0" w:type="auto"/>
          </w:tcPr>
          <w:p w14:paraId="2B997E4D" w14:textId="77777777" w:rsidR="008769D1" w:rsidRDefault="00DF52C1">
            <w:r>
              <w:t>Number of persons with at least one note by  note_type_concept_id</w:t>
            </w:r>
          </w:p>
        </w:tc>
        <w:tc>
          <w:tcPr>
            <w:tcW w:w="0" w:type="auto"/>
          </w:tcPr>
          <w:p w14:paraId="3A8F0F83" w14:textId="77777777" w:rsidR="008769D1" w:rsidRDefault="00DF52C1">
            <w:r>
              <w:t>0.036714 secs</w:t>
            </w:r>
          </w:p>
        </w:tc>
      </w:tr>
      <w:tr w:rsidR="008769D1" w14:paraId="2DC4AE68" w14:textId="77777777">
        <w:tc>
          <w:tcPr>
            <w:tcW w:w="0" w:type="auto"/>
          </w:tcPr>
          <w:p w14:paraId="11BFC191" w14:textId="77777777" w:rsidR="008769D1" w:rsidRDefault="00DF52C1">
            <w:pPr>
              <w:jc w:val="right"/>
            </w:pPr>
            <w:r>
              <w:t>2,201</w:t>
            </w:r>
          </w:p>
        </w:tc>
        <w:tc>
          <w:tcPr>
            <w:tcW w:w="0" w:type="auto"/>
          </w:tcPr>
          <w:p w14:paraId="0471957F" w14:textId="77777777" w:rsidR="008769D1" w:rsidRDefault="00DF52C1">
            <w:r>
              <w:t>Number of note records, by note_type_concept_id</w:t>
            </w:r>
          </w:p>
        </w:tc>
        <w:tc>
          <w:tcPr>
            <w:tcW w:w="0" w:type="auto"/>
          </w:tcPr>
          <w:p w14:paraId="1480D6FF" w14:textId="77777777" w:rsidR="008769D1" w:rsidRDefault="00DF52C1">
            <w:r>
              <w:t>0.020697 secs</w:t>
            </w:r>
          </w:p>
        </w:tc>
      </w:tr>
    </w:tbl>
    <w:p w14:paraId="6D63A757" w14:textId="77777777" w:rsidR="008769D1" w:rsidRDefault="00DF52C1">
      <w:r>
        <w:t xml:space="preserve"> </w:t>
      </w:r>
    </w:p>
    <w:p w14:paraId="2317B376" w14:textId="77777777" w:rsidR="008769D1" w:rsidRDefault="00DF52C1">
      <w:r>
        <w:t>Query executed in  0.75  secs</w:t>
      </w:r>
    </w:p>
    <w:p w14:paraId="5F4C7D46" w14:textId="77777777" w:rsidR="008769D1" w:rsidRDefault="00DF52C1">
      <w:pPr>
        <w:pStyle w:val="Heading1"/>
      </w:pPr>
      <w:bookmarkStart w:id="25" w:name="_Toc61707451"/>
      <w:r>
        <w:lastRenderedPageBreak/>
        <w:t>Scientific Preparedness</w:t>
      </w:r>
      <w:bookmarkEnd w:id="25"/>
    </w:p>
    <w:p w14:paraId="146EC43E" w14:textId="77777777" w:rsidR="008769D1" w:rsidRDefault="00DF52C1">
      <w:r>
        <w:t>This section contains several items related to the interaction with the EHDEN/OHDSI community and training after the mapping process.</w:t>
      </w:r>
    </w:p>
    <w:p w14:paraId="786B41E1" w14:textId="77777777" w:rsidR="008769D1" w:rsidRDefault="00DF52C1">
      <w:pPr>
        <w:pStyle w:val="Heading2"/>
      </w:pPr>
      <w:bookmarkStart w:id="26" w:name="_Toc61707452"/>
      <w:r>
        <w:t>Staff training</w:t>
      </w:r>
      <w:bookmarkEnd w:id="26"/>
    </w:p>
    <w:p w14:paraId="45CB6041" w14:textId="77777777" w:rsidR="008769D1" w:rsidRDefault="00DF52C1">
      <w:pPr>
        <w:pStyle w:val="Highlight"/>
      </w:pPr>
      <w:r>
        <w:t>Describe how the Data Partner will train and educate the different users of the system in their organizaton</w:t>
      </w:r>
      <w:r>
        <w:t xml:space="preserve"> and what the current status is of the expertise in the team. </w:t>
      </w:r>
    </w:p>
    <w:p w14:paraId="26387FD9" w14:textId="77777777" w:rsidR="008769D1" w:rsidRDefault="00DF52C1">
      <w:pPr>
        <w:pStyle w:val="Heading2"/>
      </w:pPr>
      <w:bookmarkStart w:id="27" w:name="_Toc61707453"/>
      <w:r>
        <w:t>Study execution</w:t>
      </w:r>
      <w:bookmarkEnd w:id="27"/>
    </w:p>
    <w:p w14:paraId="608D6054" w14:textId="77777777" w:rsidR="008769D1" w:rsidRDefault="00DF52C1">
      <w:pPr>
        <w:pStyle w:val="Highlight"/>
      </w:pPr>
      <w:r>
        <w:t>Describe how the Data Partner will be able to execute the ongoing OHDSI/EHDEN network studies, e.g. are there governance issues, lack of resources, etc.</w:t>
      </w:r>
    </w:p>
    <w:p w14:paraId="2AB54EB5" w14:textId="77777777" w:rsidR="008769D1" w:rsidRDefault="00DF52C1">
      <w:pPr>
        <w:pStyle w:val="Highlight"/>
      </w:pPr>
      <w:r>
        <w:t>Are there plans to initi</w:t>
      </w:r>
      <w:r>
        <w:t>ate research studies?</w:t>
      </w:r>
    </w:p>
    <w:p w14:paraId="08994794" w14:textId="77777777" w:rsidR="008769D1" w:rsidRDefault="00DF52C1">
      <w:pPr>
        <w:pStyle w:val="Highlight"/>
      </w:pPr>
      <w:r>
        <w:t>Are there plans to participate in OHDSI Working Groups?</w:t>
      </w:r>
    </w:p>
    <w:p w14:paraId="7B5BB9BA" w14:textId="77777777" w:rsidR="008769D1" w:rsidRDefault="00DF52C1">
      <w:pPr>
        <w:pStyle w:val="Heading1"/>
      </w:pPr>
      <w:bookmarkStart w:id="28" w:name="_Toc61707454"/>
      <w:r>
        <w:t>Quality Control</w:t>
      </w:r>
      <w:bookmarkEnd w:id="28"/>
    </w:p>
    <w:p w14:paraId="08F100EC" w14:textId="77777777" w:rsidR="008769D1" w:rsidRDefault="00DF52C1">
      <w:pPr>
        <w:pStyle w:val="Highlight"/>
      </w:pPr>
      <w:r>
        <w:t>Show that the Data Quality Dashboard results are 100% and check if the thresholds have been changed by doing a diff with the default.</w:t>
      </w:r>
    </w:p>
    <w:p w14:paraId="20BD0406" w14:textId="77777777" w:rsidR="008769D1" w:rsidRDefault="00DF52C1">
      <w:pPr>
        <w:pStyle w:val="Highlight"/>
      </w:pPr>
      <w:r>
        <w:t>Discuss with the Data Partner why the thresholds have been changed and share this information.</w:t>
      </w:r>
    </w:p>
    <w:p w14:paraId="0E502D0E" w14:textId="77777777" w:rsidR="008769D1" w:rsidRDefault="00DF52C1">
      <w:pPr>
        <w:pStyle w:val="Highlight"/>
      </w:pPr>
      <w:r>
        <w:t>Have the Achilles results been reviewed by the Data Partner?</w:t>
      </w:r>
    </w:p>
    <w:p w14:paraId="34DD2184" w14:textId="77777777" w:rsidR="008769D1" w:rsidRDefault="00DF52C1">
      <w:pPr>
        <w:pStyle w:val="Highlight"/>
      </w:pPr>
      <w:r>
        <w:t>How is the ETL code tested? Discuss the quality controls steps or ideally share the code that execut</w:t>
      </w:r>
      <w:r>
        <w:t>es this. Have all checks been passed? For example, is there a comparison available of the person count on the source and CDM and are the differences explained?</w:t>
      </w:r>
    </w:p>
    <w:p w14:paraId="225B9DF8" w14:textId="77777777" w:rsidR="008769D1" w:rsidRDefault="00DF52C1">
      <w:pPr>
        <w:pStyle w:val="Heading1"/>
      </w:pPr>
      <w:bookmarkStart w:id="29" w:name="_Toc61707455"/>
      <w:r>
        <w:t>Maintenance</w:t>
      </w:r>
      <w:bookmarkEnd w:id="29"/>
    </w:p>
    <w:p w14:paraId="2FC804D8" w14:textId="77777777" w:rsidR="008769D1" w:rsidRDefault="00DF52C1">
      <w:pPr>
        <w:pStyle w:val="Highlight"/>
      </w:pPr>
      <w:r>
        <w:t>Describe briefly the process the Data Partner implemented to keep the data in the OM</w:t>
      </w:r>
      <w:r>
        <w:t>OP CDM up-to-date when new source data will become available, if the local coding systems are updated, or if new versions of the CDM will be released. Describe how versions of the CDM will be maintained over time.</w:t>
      </w:r>
    </w:p>
    <w:p w14:paraId="276E8C77" w14:textId="77777777" w:rsidR="008769D1" w:rsidRDefault="00DF52C1">
      <w:pPr>
        <w:pStyle w:val="Highlight"/>
      </w:pPr>
      <w:r>
        <w:t>Describe the maintenance process put in pl</w:t>
      </w:r>
      <w:r>
        <w:t>ace by the data partner for the tool updates.</w:t>
      </w:r>
    </w:p>
    <w:p w14:paraId="570F7B55" w14:textId="77777777" w:rsidR="008769D1" w:rsidRDefault="00DF52C1">
      <w:r>
        <w:br w:type="page"/>
      </w:r>
    </w:p>
    <w:p w14:paraId="07FB5E60" w14:textId="77777777" w:rsidR="008769D1" w:rsidRDefault="00DF52C1">
      <w:pPr>
        <w:pStyle w:val="Heading1"/>
      </w:pPr>
      <w:bookmarkStart w:id="30" w:name="_Toc61707456"/>
      <w:r>
        <w:lastRenderedPageBreak/>
        <w:t>Checklist</w:t>
      </w:r>
      <w:bookmarkEnd w:id="30"/>
    </w:p>
    <w:p w14:paraId="51602AF7" w14:textId="77777777" w:rsidR="008769D1" w:rsidRDefault="00DF52C1">
      <w:r>
        <w:t>Have the following checks been performed?</w:t>
      </w:r>
    </w:p>
    <w:p w14:paraId="715D385E" w14:textId="77777777" w:rsidR="008769D1" w:rsidRDefault="00DF52C1">
      <w:r>
        <w:t>[ ] ATLAS cohort creation, e.g. Type 2 Diabetes</w:t>
      </w:r>
    </w:p>
    <w:p w14:paraId="20486AE8" w14:textId="77777777" w:rsidR="008769D1" w:rsidRDefault="00DF52C1">
      <w:r>
        <w:t>[ ] Check of Achilles results</w:t>
      </w:r>
    </w:p>
    <w:p w14:paraId="153A0A65" w14:textId="77777777" w:rsidR="008769D1" w:rsidRDefault="00DF52C1">
      <w:r>
        <w:t>Comments:</w:t>
      </w:r>
    </w:p>
    <w:p w14:paraId="6EAD7C6F" w14:textId="77777777" w:rsidR="008769D1" w:rsidRDefault="00DF52C1">
      <w:r>
        <w:t>Check that all the items mentioned below are shared with EHDEN in ad</w:t>
      </w:r>
      <w:r>
        <w:t>dition to this inspection report. If items cannot be shared, add an explanation in the comments section.</w:t>
      </w:r>
    </w:p>
    <w:p w14:paraId="108BB3ED" w14:textId="77777777" w:rsidR="008769D1" w:rsidRDefault="00DF52C1">
      <w:r>
        <w:t>[ ] ETL Documentation</w:t>
      </w:r>
    </w:p>
    <w:p w14:paraId="5A82397A" w14:textId="77777777" w:rsidR="008769D1" w:rsidRDefault="00DF52C1">
      <w:r>
        <w:t>[ ] ETL Code</w:t>
      </w:r>
    </w:p>
    <w:p w14:paraId="50E3E7DE" w14:textId="77777777" w:rsidR="008769D1" w:rsidRDefault="00DF52C1">
      <w:r>
        <w:t>[ ] DQD dashboard json file</w:t>
      </w:r>
    </w:p>
    <w:p w14:paraId="524314BA" w14:textId="77777777" w:rsidR="008769D1" w:rsidRDefault="00DF52C1">
      <w:r>
        <w:t>[ ] White Rabbit output</w:t>
      </w:r>
    </w:p>
    <w:p w14:paraId="727EFEAE" w14:textId="77777777" w:rsidR="008769D1" w:rsidRDefault="00DF52C1">
      <w:r>
        <w:t xml:space="preserve">[ ] CdmInspection results.zip </w:t>
      </w:r>
    </w:p>
    <w:p w14:paraId="0CFD549F" w14:textId="77777777" w:rsidR="008769D1" w:rsidRDefault="00DF52C1">
      <w:r>
        <w:t>Comments:</w:t>
      </w:r>
    </w:p>
    <w:sectPr w:rsidR="008769D1" w:rsidSect="00A048CD">
      <w:headerReference w:type="default" r:id="rId13"/>
      <w:footerReference w:type="default" r:id="rId14"/>
      <w:headerReference w:type="first" r:id="rId15"/>
      <w:footerReference w:type="first" r:id="rId16"/>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C39E6" w14:textId="77777777" w:rsidR="00DF52C1" w:rsidRDefault="00DF52C1" w:rsidP="00702E70">
      <w:r>
        <w:separator/>
      </w:r>
    </w:p>
    <w:p w14:paraId="40F61070" w14:textId="77777777" w:rsidR="00DF52C1" w:rsidRDefault="00DF52C1"/>
  </w:endnote>
  <w:endnote w:type="continuationSeparator" w:id="0">
    <w:p w14:paraId="746108D1" w14:textId="77777777" w:rsidR="00DF52C1" w:rsidRDefault="00DF52C1" w:rsidP="00702E70">
      <w:r>
        <w:continuationSeparator/>
      </w:r>
    </w:p>
    <w:p w14:paraId="499C3B2D" w14:textId="77777777" w:rsidR="00DF52C1" w:rsidRDefault="00DF52C1"/>
  </w:endnote>
  <w:endnote w:type="continuationNotice" w:id="1">
    <w:p w14:paraId="03E43821" w14:textId="77777777" w:rsidR="00DF52C1" w:rsidRDefault="00DF52C1">
      <w:pPr>
        <w:spacing w:after="0" w:line="240" w:lineRule="auto"/>
      </w:pPr>
    </w:p>
    <w:p w14:paraId="6549F2F9" w14:textId="77777777" w:rsidR="00DF52C1" w:rsidRDefault="00DF5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8248" w14:textId="77777777"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EAE8617" wp14:editId="385B024A">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21BE9F9B" w14:textId="77777777" w:rsidR="00BD2CAE" w:rsidRDefault="00BD2CAE">
                          <w:r>
                            <w:rPr>
                              <w:noProof/>
                            </w:rPr>
                            <w:drawing>
                              <wp:inline distT="0" distB="0" distL="0" distR="0" wp14:anchorId="51615EA2" wp14:editId="1F785168">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E8617"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5pPHR0ACAAB7&#13;&#10;BAAADgAAAAAAAAAAAAAAAAAuAgAAZHJzL2Uyb0RvYy54bWxQSwECLQAUAAYACAAAACEAEm0fjeIA&#13;&#10;AAALAQAADwAAAAAAAAAAAAAAAACaBAAAZHJzL2Rvd25yZXYueG1sUEsFBgAAAAAEAAQA8wAAAKkF&#13;&#10;AAAAAA==&#13;&#10;" fillcolor="white [3201]" stroked="f" strokeweight=".5pt">
              <v:textbox>
                <w:txbxContent>
                  <w:p w14:paraId="21BE9F9B" w14:textId="77777777" w:rsidR="00BD2CAE" w:rsidRDefault="00BD2CAE">
                    <w:r>
                      <w:rPr>
                        <w:noProof/>
                      </w:rPr>
                      <w:drawing>
                        <wp:inline distT="0" distB="0" distL="0" distR="0" wp14:anchorId="51615EA2" wp14:editId="1F785168">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167393F2" wp14:editId="6AFF7431">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2B7EB223" w14:textId="77777777"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93F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" fillcolor="white [3201]" stroked="f" strokeweight=".5pt">
              <v:textbox>
                <w:txbxContent>
                  <w:p w14:paraId="2B7EB223" w14:textId="77777777"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65196E5D" wp14:editId="1BABDBA6">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2B163E6E" wp14:editId="0F65D49C">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4EA7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509A258F" wp14:editId="449FC45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03B9B24" wp14:editId="49BB78A3">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380FE6C6" wp14:editId="55150070">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5C84B931" w14:textId="77777777" w:rsidR="00114E73" w:rsidRDefault="00114E73" w:rsidP="007F7066">
    <w:pPr>
      <w:jc w:val="center"/>
      <w:rPr>
        <w:rFonts w:asciiTheme="minorHAnsi" w:hAnsiTheme="minorHAnsi"/>
        <w:b/>
        <w:sz w:val="16"/>
      </w:rPr>
    </w:pPr>
  </w:p>
  <w:p w14:paraId="6AC16956"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708F4" w14:textId="77777777" w:rsidR="00DF52C1" w:rsidRDefault="00DF52C1" w:rsidP="00702E70">
      <w:r>
        <w:separator/>
      </w:r>
    </w:p>
    <w:p w14:paraId="441F6E34" w14:textId="77777777" w:rsidR="00DF52C1" w:rsidRDefault="00DF52C1"/>
  </w:footnote>
  <w:footnote w:type="continuationSeparator" w:id="0">
    <w:p w14:paraId="44DE09DD" w14:textId="77777777" w:rsidR="00DF52C1" w:rsidRDefault="00DF52C1" w:rsidP="00702E70">
      <w:r>
        <w:continuationSeparator/>
      </w:r>
    </w:p>
    <w:p w14:paraId="152D44EB" w14:textId="77777777" w:rsidR="00DF52C1" w:rsidRDefault="00DF52C1"/>
  </w:footnote>
  <w:footnote w:type="continuationNotice" w:id="1">
    <w:p w14:paraId="63F52FA0" w14:textId="77777777" w:rsidR="00DF52C1" w:rsidRDefault="00DF52C1">
      <w:pPr>
        <w:spacing w:after="0" w:line="240" w:lineRule="auto"/>
      </w:pPr>
    </w:p>
    <w:p w14:paraId="50310250" w14:textId="77777777" w:rsidR="00DF52C1" w:rsidRDefault="00DF52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2070C"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440BA41A" wp14:editId="0DA35FE0">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FA1D377" wp14:editId="0E3A53D3">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0465371F"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3B4F2FD6" w14:textId="77777777" w:rsidTr="0C25903E">
      <w:tc>
        <w:tcPr>
          <w:tcW w:w="3024" w:type="dxa"/>
        </w:tcPr>
        <w:p w14:paraId="013F747D" w14:textId="77777777" w:rsidR="0C25903E" w:rsidRDefault="0C25903E" w:rsidP="0C25903E">
          <w:pPr>
            <w:pStyle w:val="Header"/>
            <w:ind w:left="-115"/>
          </w:pPr>
        </w:p>
      </w:tc>
      <w:tc>
        <w:tcPr>
          <w:tcW w:w="3024" w:type="dxa"/>
        </w:tcPr>
        <w:p w14:paraId="7A649AFA" w14:textId="77777777" w:rsidR="0C25903E" w:rsidRDefault="0C25903E" w:rsidP="0C25903E">
          <w:pPr>
            <w:pStyle w:val="Header"/>
            <w:jc w:val="center"/>
          </w:pPr>
        </w:p>
      </w:tc>
      <w:tc>
        <w:tcPr>
          <w:tcW w:w="3024" w:type="dxa"/>
        </w:tcPr>
        <w:p w14:paraId="009A522D" w14:textId="77777777" w:rsidR="0C25903E" w:rsidRDefault="0C25903E" w:rsidP="0C25903E">
          <w:pPr>
            <w:pStyle w:val="Header"/>
            <w:ind w:right="-115"/>
            <w:jc w:val="right"/>
          </w:pPr>
        </w:p>
      </w:tc>
    </w:tr>
  </w:tbl>
  <w:p w14:paraId="67EAF404"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efaultTableStyle w:val="GridTable1Ligh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B7"/>
    <w:rsid w:val="00013E3D"/>
    <w:rsid w:val="0002075A"/>
    <w:rsid w:val="00032572"/>
    <w:rsid w:val="0007237B"/>
    <w:rsid w:val="000E6DD6"/>
    <w:rsid w:val="00114E73"/>
    <w:rsid w:val="00196263"/>
    <w:rsid w:val="001B2E3A"/>
    <w:rsid w:val="001B4BCF"/>
    <w:rsid w:val="001D1294"/>
    <w:rsid w:val="001E33DE"/>
    <w:rsid w:val="001E69BF"/>
    <w:rsid w:val="001F7391"/>
    <w:rsid w:val="0022236F"/>
    <w:rsid w:val="0023118E"/>
    <w:rsid w:val="00247E44"/>
    <w:rsid w:val="00257141"/>
    <w:rsid w:val="00262DC0"/>
    <w:rsid w:val="00264610"/>
    <w:rsid w:val="0027660A"/>
    <w:rsid w:val="002865AC"/>
    <w:rsid w:val="002945B5"/>
    <w:rsid w:val="00297E4E"/>
    <w:rsid w:val="002A0BA6"/>
    <w:rsid w:val="002A60EE"/>
    <w:rsid w:val="002D2EC8"/>
    <w:rsid w:val="00320B7D"/>
    <w:rsid w:val="003230EB"/>
    <w:rsid w:val="0034175E"/>
    <w:rsid w:val="003B2F39"/>
    <w:rsid w:val="003B6191"/>
    <w:rsid w:val="003B7FF1"/>
    <w:rsid w:val="003F105F"/>
    <w:rsid w:val="004860E7"/>
    <w:rsid w:val="0048718E"/>
    <w:rsid w:val="00495E04"/>
    <w:rsid w:val="004A6016"/>
    <w:rsid w:val="004B1501"/>
    <w:rsid w:val="004B2F0C"/>
    <w:rsid w:val="004F299F"/>
    <w:rsid w:val="004F6454"/>
    <w:rsid w:val="00511932"/>
    <w:rsid w:val="00533C76"/>
    <w:rsid w:val="005931A6"/>
    <w:rsid w:val="00594DA9"/>
    <w:rsid w:val="005D0748"/>
    <w:rsid w:val="005D4124"/>
    <w:rsid w:val="005F1945"/>
    <w:rsid w:val="00613484"/>
    <w:rsid w:val="006343EC"/>
    <w:rsid w:val="0067561F"/>
    <w:rsid w:val="006B5024"/>
    <w:rsid w:val="006F0481"/>
    <w:rsid w:val="00702E70"/>
    <w:rsid w:val="00733CB8"/>
    <w:rsid w:val="00741777"/>
    <w:rsid w:val="007665ED"/>
    <w:rsid w:val="00775BFC"/>
    <w:rsid w:val="00794CF3"/>
    <w:rsid w:val="007B0739"/>
    <w:rsid w:val="007D6E95"/>
    <w:rsid w:val="007F0D88"/>
    <w:rsid w:val="007F7066"/>
    <w:rsid w:val="008769D1"/>
    <w:rsid w:val="008E51AA"/>
    <w:rsid w:val="0091139D"/>
    <w:rsid w:val="00912E3C"/>
    <w:rsid w:val="009145CD"/>
    <w:rsid w:val="00944220"/>
    <w:rsid w:val="0095659E"/>
    <w:rsid w:val="009F5EE4"/>
    <w:rsid w:val="00A048CD"/>
    <w:rsid w:val="00A140FE"/>
    <w:rsid w:val="00A24874"/>
    <w:rsid w:val="00A25B59"/>
    <w:rsid w:val="00A96E42"/>
    <w:rsid w:val="00AA762B"/>
    <w:rsid w:val="00AC4C24"/>
    <w:rsid w:val="00AE20DC"/>
    <w:rsid w:val="00AE2326"/>
    <w:rsid w:val="00AE6DB3"/>
    <w:rsid w:val="00B005CB"/>
    <w:rsid w:val="00B057B2"/>
    <w:rsid w:val="00B15768"/>
    <w:rsid w:val="00B524C0"/>
    <w:rsid w:val="00B54158"/>
    <w:rsid w:val="00B64561"/>
    <w:rsid w:val="00B64DFF"/>
    <w:rsid w:val="00B800EE"/>
    <w:rsid w:val="00B905D7"/>
    <w:rsid w:val="00BD2CAE"/>
    <w:rsid w:val="00BF1F18"/>
    <w:rsid w:val="00BF7B66"/>
    <w:rsid w:val="00C41776"/>
    <w:rsid w:val="00C438C2"/>
    <w:rsid w:val="00C443F4"/>
    <w:rsid w:val="00C65C40"/>
    <w:rsid w:val="00C84552"/>
    <w:rsid w:val="00C96BAF"/>
    <w:rsid w:val="00C9733A"/>
    <w:rsid w:val="00CC7821"/>
    <w:rsid w:val="00D10DCE"/>
    <w:rsid w:val="00D1114C"/>
    <w:rsid w:val="00D129B0"/>
    <w:rsid w:val="00D21474"/>
    <w:rsid w:val="00D2611E"/>
    <w:rsid w:val="00D45781"/>
    <w:rsid w:val="00D47CE4"/>
    <w:rsid w:val="00D657F4"/>
    <w:rsid w:val="00D81FAE"/>
    <w:rsid w:val="00DA45F0"/>
    <w:rsid w:val="00DC6577"/>
    <w:rsid w:val="00DE482E"/>
    <w:rsid w:val="00DF082F"/>
    <w:rsid w:val="00DF52C1"/>
    <w:rsid w:val="00E06434"/>
    <w:rsid w:val="00E12C47"/>
    <w:rsid w:val="00E27196"/>
    <w:rsid w:val="00E32437"/>
    <w:rsid w:val="00E3282D"/>
    <w:rsid w:val="00E42968"/>
    <w:rsid w:val="00E56A98"/>
    <w:rsid w:val="00E92C80"/>
    <w:rsid w:val="00EB3745"/>
    <w:rsid w:val="00ED6811"/>
    <w:rsid w:val="00ED6D11"/>
    <w:rsid w:val="00EE2682"/>
    <w:rsid w:val="00EE75F4"/>
    <w:rsid w:val="00EE7A20"/>
    <w:rsid w:val="00EF624C"/>
    <w:rsid w:val="00F94E2B"/>
    <w:rsid w:val="00FA53B7"/>
    <w:rsid w:val="00FB37AC"/>
    <w:rsid w:val="00FB7298"/>
    <w:rsid w:val="00FE2CF2"/>
    <w:rsid w:val="00FE73B0"/>
    <w:rsid w:val="00FF5F4D"/>
    <w:rsid w:val="00FF67C6"/>
    <w:rsid w:val="0C2590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8E137"/>
  <w15:chartTrackingRefBased/>
  <w15:docId w15:val="{7F32258C-AA91-DC4F-922F-4982DE25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 w:type="paragraph" w:styleId="TOC1">
    <w:name w:val="toc 1"/>
    <w:basedOn w:val="Normal"/>
    <w:next w:val="Normal"/>
    <w:autoRedefine/>
    <w:uiPriority w:val="39"/>
    <w:unhideWhenUsed/>
    <w:rsid w:val="0027660A"/>
    <w:pPr>
      <w:spacing w:after="100"/>
    </w:pPr>
  </w:style>
  <w:style w:type="paragraph" w:styleId="TOC2">
    <w:name w:val="toc 2"/>
    <w:basedOn w:val="Normal"/>
    <w:next w:val="Normal"/>
    <w:autoRedefine/>
    <w:uiPriority w:val="39"/>
    <w:unhideWhenUsed/>
    <w:rsid w:val="0027660A"/>
    <w:pPr>
      <w:spacing w:after="100"/>
      <w:ind w:left="220"/>
    </w:pPr>
  </w:style>
  <w:style w:type="character" w:styleId="Hyperlink">
    <w:name w:val="Hyperlink"/>
    <w:basedOn w:val="DefaultParagraphFont"/>
    <w:uiPriority w:val="99"/>
    <w:unhideWhenUsed/>
    <w:rsid w:val="0027660A"/>
    <w:rPr>
      <w:color w:val="1F8CF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8" Type="http://schemas.openxmlformats.org/officeDocument/2006/relationships/image" Target="media/image110.gif"/><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0.png"/><Relationship Id="rId5" Type="http://schemas.openxmlformats.org/officeDocument/2006/relationships/image" Target="media/image11.gif"/><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43</TotalTime>
  <Pages>29</Pages>
  <Words>6827</Words>
  <Characters>38920</Characters>
  <Application>Microsoft Office Word</Application>
  <DocSecurity>0</DocSecurity>
  <Lines>324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Rijnbeek</dc:creator>
  <cp:keywords/>
  <dc:description/>
  <cp:lastModifiedBy>Peter Rijnbeek</cp:lastModifiedBy>
  <cp:revision>16</cp:revision>
  <cp:lastPrinted>2019-02-07T08:46:00Z</cp:lastPrinted>
  <dcterms:created xsi:type="dcterms:W3CDTF">2020-11-24T15:28:00Z</dcterms:created>
  <dcterms:modified xsi:type="dcterms:W3CDTF">2021-01-16T15:37:00Z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